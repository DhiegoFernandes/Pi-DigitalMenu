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F9A3" w14:textId="0FB70109" w:rsidR="00DD764B" w:rsidRPr="00C66514" w:rsidRDefault="00DD764B" w:rsidP="00DD764B">
      <w:pPr>
        <w:pStyle w:val="Ttulo"/>
        <w:rPr>
          <w:rFonts w:cs="Arial"/>
        </w:rPr>
      </w:pPr>
      <w:bookmarkStart w:id="0" w:name="_Hlk132024847"/>
      <w:r w:rsidRPr="00C66514">
        <w:rPr>
          <w:rFonts w:cs="Arial"/>
        </w:rPr>
        <w:t>Especificação do Caso de Uso: UC001 – Efetuar Acesso</w:t>
      </w:r>
    </w:p>
    <w:bookmarkEnd w:id="0"/>
    <w:p w14:paraId="2B1DB3D9" w14:textId="77777777" w:rsidR="00DD764B" w:rsidRPr="00C66514" w:rsidRDefault="00DD764B" w:rsidP="00DD764B">
      <w:pPr>
        <w:rPr>
          <w:rFonts w:ascii="Arial" w:hAnsi="Arial" w:cs="Arial"/>
        </w:rPr>
      </w:pPr>
    </w:p>
    <w:p w14:paraId="4FCAB56E" w14:textId="7777777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Efetuar acesso</w:t>
      </w:r>
    </w:p>
    <w:p w14:paraId="2E9F1FCB" w14:textId="77777777" w:rsidR="00DD764B" w:rsidRPr="00C66514" w:rsidRDefault="00DD764B" w:rsidP="00DD764B">
      <w:pPr>
        <w:pStyle w:val="Ttulo2"/>
        <w:numPr>
          <w:ilvl w:val="0"/>
          <w:numId w:val="0"/>
        </w:numPr>
        <w:rPr>
          <w:rFonts w:cs="Arial"/>
        </w:rPr>
      </w:pPr>
      <w:r w:rsidRPr="00C66514">
        <w:rPr>
          <w:rFonts w:cs="Arial"/>
        </w:rPr>
        <w:t>1.2 Breve descrição</w:t>
      </w:r>
    </w:p>
    <w:p w14:paraId="299378A1" w14:textId="40D66CE3" w:rsidR="00DD764B" w:rsidRPr="00C66514" w:rsidRDefault="00DD764B" w:rsidP="00FA4968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</w:t>
      </w:r>
      <w:r w:rsidR="00C27038" w:rsidRPr="00C66514">
        <w:rPr>
          <w:rFonts w:ascii="Arial" w:hAnsi="Arial" w:cs="Arial"/>
        </w:rPr>
        <w:t>á</w:t>
      </w:r>
      <w:r w:rsidRPr="00C66514">
        <w:rPr>
          <w:rFonts w:ascii="Arial" w:hAnsi="Arial" w:cs="Arial"/>
        </w:rPr>
        <w:t xml:space="preserve"> validar o nome de usuário e senha conforme a base de dados da aplicação, caso os dados estejam coretos apresentar</w:t>
      </w:r>
      <w:r w:rsidR="004737EB">
        <w:rPr>
          <w:rFonts w:ascii="Arial" w:hAnsi="Arial" w:cs="Arial"/>
        </w:rPr>
        <w:t xml:space="preserve">á </w:t>
      </w:r>
      <w:r w:rsidRPr="00C66514">
        <w:rPr>
          <w:rFonts w:ascii="Arial" w:hAnsi="Arial" w:cs="Arial"/>
        </w:rPr>
        <w:t xml:space="preserve">uma mensagem de êxito e </w:t>
      </w:r>
      <w:r w:rsidR="004737EB">
        <w:rPr>
          <w:rFonts w:ascii="Arial" w:hAnsi="Arial" w:cs="Arial"/>
        </w:rPr>
        <w:t xml:space="preserve">irá </w:t>
      </w:r>
      <w:r w:rsidRPr="00C66514">
        <w:rPr>
          <w:rFonts w:ascii="Arial" w:hAnsi="Arial" w:cs="Arial"/>
        </w:rPr>
        <w:t xml:space="preserve">direcionar para a tela </w:t>
      </w:r>
      <w:r w:rsidR="004737EB">
        <w:rPr>
          <w:rFonts w:ascii="Arial" w:hAnsi="Arial" w:cs="Arial"/>
        </w:rPr>
        <w:t>“</w:t>
      </w:r>
      <w:r w:rsidR="004737EB">
        <w:rPr>
          <w:rFonts w:ascii="Arial" w:hAnsi="Arial" w:cs="Arial"/>
          <w:iCs/>
        </w:rPr>
        <w:t>Menu</w:t>
      </w:r>
      <w:r w:rsidR="004737EB" w:rsidRPr="00C66514">
        <w:rPr>
          <w:rFonts w:ascii="Arial" w:hAnsi="Arial" w:cs="Arial"/>
        </w:rPr>
        <w:t xml:space="preserve"> </w:t>
      </w:r>
      <w:r w:rsidR="004737EB">
        <w:rPr>
          <w:rFonts w:ascii="Arial" w:hAnsi="Arial" w:cs="Arial"/>
        </w:rPr>
        <w:t>P</w:t>
      </w:r>
      <w:r w:rsidRPr="00C66514">
        <w:rPr>
          <w:rFonts w:ascii="Arial" w:hAnsi="Arial" w:cs="Arial"/>
        </w:rPr>
        <w:t>rincipal</w:t>
      </w:r>
      <w:r w:rsidR="004737EB">
        <w:rPr>
          <w:rFonts w:ascii="Arial" w:hAnsi="Arial" w:cs="Arial"/>
        </w:rPr>
        <w:t>”.</w:t>
      </w:r>
    </w:p>
    <w:p w14:paraId="19876FB7" w14:textId="7777777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7BD56DEF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 xml:space="preserve">Administrador </w:t>
      </w:r>
    </w:p>
    <w:p w14:paraId="57A7F9A3" w14:textId="3AA4D22D" w:rsidR="00DD764B" w:rsidRPr="00C66514" w:rsidRDefault="00DD764B" w:rsidP="00FA4968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Administrador, após validado no sistema este ator será redirecionado para a tela </w:t>
      </w:r>
      <w:r w:rsidR="004737EB">
        <w:rPr>
          <w:rFonts w:ascii="Arial" w:hAnsi="Arial" w:cs="Arial"/>
        </w:rPr>
        <w:t>“</w:t>
      </w:r>
      <w:r w:rsidR="004737EB">
        <w:rPr>
          <w:rFonts w:ascii="Arial" w:hAnsi="Arial" w:cs="Arial"/>
          <w:iCs w:val="0"/>
        </w:rPr>
        <w:t>Menu</w:t>
      </w:r>
      <w:r w:rsidR="004737EB" w:rsidRPr="00C66514">
        <w:rPr>
          <w:rFonts w:ascii="Arial" w:hAnsi="Arial" w:cs="Arial"/>
          <w:iCs w:val="0"/>
        </w:rPr>
        <w:t xml:space="preserve"> </w:t>
      </w:r>
      <w:r w:rsidR="004737EB">
        <w:rPr>
          <w:rFonts w:ascii="Arial" w:hAnsi="Arial" w:cs="Arial"/>
        </w:rPr>
        <w:t>P</w:t>
      </w:r>
      <w:r w:rsidRPr="00C66514">
        <w:rPr>
          <w:rFonts w:ascii="Arial" w:hAnsi="Arial" w:cs="Arial"/>
        </w:rPr>
        <w:t>rincipal</w:t>
      </w:r>
      <w:r w:rsidR="004737EB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 xml:space="preserve"> com tod</w:t>
      </w:r>
      <w:r w:rsidR="00C27038" w:rsidRPr="00C66514">
        <w:rPr>
          <w:rFonts w:ascii="Arial" w:hAnsi="Arial" w:cs="Arial"/>
        </w:rPr>
        <w:t>a</w:t>
      </w:r>
      <w:r w:rsidRPr="00C66514">
        <w:rPr>
          <w:rFonts w:ascii="Arial" w:hAnsi="Arial" w:cs="Arial"/>
        </w:rPr>
        <w:t>s as funcionalidades</w:t>
      </w:r>
      <w:r w:rsidR="00C27038" w:rsidRPr="00C66514">
        <w:rPr>
          <w:rFonts w:ascii="Arial" w:hAnsi="Arial" w:cs="Arial"/>
        </w:rPr>
        <w:t xml:space="preserve"> da aplicação</w:t>
      </w:r>
      <w:r w:rsidRPr="00C66514">
        <w:rPr>
          <w:rFonts w:ascii="Arial" w:hAnsi="Arial" w:cs="Arial"/>
        </w:rPr>
        <w:t xml:space="preserve"> disponíveis.</w:t>
      </w:r>
    </w:p>
    <w:p w14:paraId="6220C4AB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>Atendente</w:t>
      </w:r>
    </w:p>
    <w:p w14:paraId="768DDF30" w14:textId="2FFAF9A3" w:rsidR="00DD764B" w:rsidRPr="00C66514" w:rsidRDefault="00DD764B" w:rsidP="00FA4968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Atendente, após validado no sistema este ator será redirecionado para a tela </w:t>
      </w:r>
      <w:r w:rsidR="004737EB">
        <w:rPr>
          <w:rFonts w:ascii="Arial" w:hAnsi="Arial" w:cs="Arial"/>
        </w:rPr>
        <w:t>“</w:t>
      </w:r>
      <w:r w:rsidR="004737EB">
        <w:rPr>
          <w:rFonts w:ascii="Arial" w:hAnsi="Arial" w:cs="Arial"/>
          <w:iCs w:val="0"/>
        </w:rPr>
        <w:t>Menu</w:t>
      </w:r>
      <w:r w:rsidR="004737EB" w:rsidRPr="00C66514">
        <w:rPr>
          <w:rFonts w:ascii="Arial" w:hAnsi="Arial" w:cs="Arial"/>
          <w:iCs w:val="0"/>
        </w:rPr>
        <w:t xml:space="preserve"> </w:t>
      </w:r>
      <w:r w:rsidR="004737EB">
        <w:rPr>
          <w:rFonts w:ascii="Arial" w:hAnsi="Arial" w:cs="Arial"/>
        </w:rPr>
        <w:t>P</w:t>
      </w:r>
      <w:r w:rsidR="004737EB" w:rsidRPr="00C66514">
        <w:rPr>
          <w:rFonts w:ascii="Arial" w:hAnsi="Arial" w:cs="Arial"/>
        </w:rPr>
        <w:t>rincipal</w:t>
      </w:r>
      <w:r w:rsidR="004737EB">
        <w:rPr>
          <w:rFonts w:ascii="Arial" w:hAnsi="Arial" w:cs="Arial"/>
        </w:rPr>
        <w:t>”</w:t>
      </w:r>
      <w:r w:rsidR="004737EB" w:rsidRPr="00C66514">
        <w:rPr>
          <w:rFonts w:ascii="Arial" w:hAnsi="Arial" w:cs="Arial"/>
        </w:rPr>
        <w:t xml:space="preserve"> com</w:t>
      </w:r>
      <w:r w:rsidRPr="00C66514">
        <w:rPr>
          <w:rFonts w:ascii="Arial" w:hAnsi="Arial" w:cs="Arial"/>
        </w:rPr>
        <w:t xml:space="preserve"> as funcionalidades </w:t>
      </w:r>
      <w:r w:rsidR="004737EB">
        <w:rPr>
          <w:rFonts w:ascii="Arial" w:hAnsi="Arial" w:cs="Arial"/>
        </w:rPr>
        <w:t>“</w:t>
      </w:r>
      <w:r w:rsidRPr="00C66514">
        <w:rPr>
          <w:rFonts w:ascii="Arial" w:hAnsi="Arial" w:cs="Arial"/>
        </w:rPr>
        <w:t>Manter Pedido</w:t>
      </w:r>
      <w:r w:rsidR="004737EB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 xml:space="preserve"> e </w:t>
      </w:r>
      <w:r w:rsidR="004737EB">
        <w:rPr>
          <w:rFonts w:ascii="Arial" w:hAnsi="Arial" w:cs="Arial"/>
        </w:rPr>
        <w:t>“</w:t>
      </w:r>
      <w:r w:rsidRPr="00C66514">
        <w:rPr>
          <w:rFonts w:ascii="Arial" w:hAnsi="Arial" w:cs="Arial"/>
        </w:rPr>
        <w:t xml:space="preserve">Listar </w:t>
      </w:r>
      <w:r w:rsidR="00C27038" w:rsidRPr="00C66514">
        <w:rPr>
          <w:rFonts w:ascii="Arial" w:hAnsi="Arial" w:cs="Arial"/>
        </w:rPr>
        <w:t>C</w:t>
      </w:r>
      <w:r w:rsidRPr="00C66514">
        <w:rPr>
          <w:rFonts w:ascii="Arial" w:hAnsi="Arial" w:cs="Arial"/>
        </w:rPr>
        <w:t>ardápio</w:t>
      </w:r>
      <w:r w:rsidR="004737EB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 xml:space="preserve"> disponíveis.</w:t>
      </w:r>
    </w:p>
    <w:p w14:paraId="3BB83790" w14:textId="1293223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Pré-Condição</w:t>
      </w:r>
    </w:p>
    <w:p w14:paraId="7F6ED71D" w14:textId="558E1D9E" w:rsidR="00DD764B" w:rsidRPr="004737EB" w:rsidRDefault="00261285" w:rsidP="00261285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4737EB">
        <w:rPr>
          <w:rFonts w:cs="Arial"/>
          <w:b w:val="0"/>
          <w:bCs/>
        </w:rPr>
        <w:t>Usuário deve</w:t>
      </w:r>
      <w:r w:rsidR="00DD764B" w:rsidRPr="004737EB">
        <w:rPr>
          <w:rFonts w:cs="Arial"/>
          <w:b w:val="0"/>
          <w:bCs/>
        </w:rPr>
        <w:t xml:space="preserve"> estar previamente cadastrado no sistema</w:t>
      </w:r>
      <w:r w:rsidR="00C27038" w:rsidRPr="004737EB">
        <w:rPr>
          <w:rFonts w:cs="Arial"/>
          <w:b w:val="0"/>
          <w:bCs/>
        </w:rPr>
        <w:t>;</w:t>
      </w:r>
    </w:p>
    <w:p w14:paraId="4E7EB476" w14:textId="1D9F4EA1" w:rsidR="00DD764B" w:rsidRPr="004737EB" w:rsidRDefault="00DD764B" w:rsidP="00FA4968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4737EB">
        <w:rPr>
          <w:rFonts w:cs="Arial"/>
          <w:b w:val="0"/>
          <w:bCs/>
        </w:rPr>
        <w:t xml:space="preserve">Sistema deve estar conectado na </w:t>
      </w:r>
      <w:r w:rsidRPr="004737EB">
        <w:rPr>
          <w:rFonts w:cs="Arial"/>
          <w:b w:val="0"/>
          <w:bCs/>
          <w:i/>
          <w:iCs/>
        </w:rPr>
        <w:t>internet</w:t>
      </w:r>
      <w:r w:rsidR="00261285" w:rsidRPr="004737EB">
        <w:rPr>
          <w:rFonts w:cs="Arial"/>
          <w:b w:val="0"/>
          <w:bCs/>
        </w:rPr>
        <w:t>;</w:t>
      </w:r>
    </w:p>
    <w:p w14:paraId="586FCB42" w14:textId="7943E658" w:rsidR="00BA7B6A" w:rsidRPr="004737EB" w:rsidRDefault="00BA7B6A" w:rsidP="00BA7B6A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4737EB">
        <w:rPr>
          <w:rFonts w:cs="Arial"/>
          <w:b w:val="0"/>
          <w:bCs/>
        </w:rPr>
        <w:t>Deve haver uma conexão com o banco de dados.</w:t>
      </w:r>
    </w:p>
    <w:p w14:paraId="4ED83B82" w14:textId="77777777" w:rsidR="00BA7B6A" w:rsidRPr="00C66514" w:rsidRDefault="00BA7B6A" w:rsidP="00BA7B6A">
      <w:pPr>
        <w:rPr>
          <w:rFonts w:ascii="Arial" w:hAnsi="Arial" w:cs="Arial"/>
        </w:rPr>
      </w:pPr>
    </w:p>
    <w:p w14:paraId="6DDDE0CA" w14:textId="224D6B99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17244373" w14:textId="3A3EFB28" w:rsidR="00DD764B" w:rsidRPr="00C66514" w:rsidRDefault="00DD764B" w:rsidP="00FA4968">
      <w:pPr>
        <w:pStyle w:val="InfoBlue"/>
        <w:rPr>
          <w:rFonts w:ascii="Arial" w:hAnsi="Arial" w:cs="Arial"/>
          <w:iCs w:val="0"/>
        </w:rPr>
      </w:pPr>
      <w:r w:rsidRPr="00C66514">
        <w:rPr>
          <w:rFonts w:ascii="Arial" w:hAnsi="Arial" w:cs="Arial"/>
          <w:iCs w:val="0"/>
        </w:rPr>
        <w:t>A aplicação deverá apresentar uma mensagem de êxito caso os dados forem validados</w:t>
      </w:r>
      <w:r w:rsidR="00C27038" w:rsidRPr="00C66514">
        <w:rPr>
          <w:rFonts w:ascii="Arial" w:hAnsi="Arial" w:cs="Arial"/>
          <w:iCs w:val="0"/>
        </w:rPr>
        <w:t>,</w:t>
      </w:r>
      <w:r w:rsidRPr="00C66514">
        <w:rPr>
          <w:rFonts w:ascii="Arial" w:hAnsi="Arial" w:cs="Arial"/>
          <w:iCs w:val="0"/>
        </w:rPr>
        <w:t xml:space="preserve"> e </w:t>
      </w:r>
      <w:r w:rsidR="00C27038" w:rsidRPr="00C66514">
        <w:rPr>
          <w:rFonts w:ascii="Arial" w:hAnsi="Arial" w:cs="Arial"/>
          <w:iCs w:val="0"/>
        </w:rPr>
        <w:t>direcionar</w:t>
      </w:r>
      <w:r w:rsidRPr="00C66514">
        <w:rPr>
          <w:rFonts w:ascii="Arial" w:hAnsi="Arial" w:cs="Arial"/>
          <w:iCs w:val="0"/>
        </w:rPr>
        <w:t xml:space="preserve"> para a </w:t>
      </w:r>
      <w:r w:rsidR="00C27038" w:rsidRPr="00C66514">
        <w:rPr>
          <w:rFonts w:ascii="Arial" w:hAnsi="Arial" w:cs="Arial"/>
          <w:iCs w:val="0"/>
        </w:rPr>
        <w:t>tela “</w:t>
      </w:r>
      <w:r w:rsidR="004737EB">
        <w:rPr>
          <w:rFonts w:ascii="Arial" w:hAnsi="Arial" w:cs="Arial"/>
          <w:iCs w:val="0"/>
        </w:rPr>
        <w:t>Menu</w:t>
      </w:r>
      <w:r w:rsidRPr="00C66514">
        <w:rPr>
          <w:rFonts w:ascii="Arial" w:hAnsi="Arial" w:cs="Arial"/>
          <w:iCs w:val="0"/>
        </w:rPr>
        <w:t xml:space="preserve"> </w:t>
      </w:r>
      <w:r w:rsidR="00C27038" w:rsidRPr="00C66514">
        <w:rPr>
          <w:rFonts w:ascii="Arial" w:hAnsi="Arial" w:cs="Arial"/>
          <w:iCs w:val="0"/>
        </w:rPr>
        <w:t>P</w:t>
      </w:r>
      <w:r w:rsidRPr="00C66514">
        <w:rPr>
          <w:rFonts w:ascii="Arial" w:hAnsi="Arial" w:cs="Arial"/>
          <w:iCs w:val="0"/>
        </w:rPr>
        <w:t>rincipal</w:t>
      </w:r>
      <w:r w:rsidR="00C27038" w:rsidRPr="00C66514">
        <w:rPr>
          <w:rFonts w:ascii="Arial" w:hAnsi="Arial" w:cs="Arial"/>
          <w:iCs w:val="0"/>
        </w:rPr>
        <w:t>”</w:t>
      </w:r>
      <w:r w:rsidRPr="00C66514">
        <w:rPr>
          <w:rFonts w:ascii="Arial" w:hAnsi="Arial" w:cs="Arial"/>
          <w:iCs w:val="0"/>
        </w:rPr>
        <w:t>.</w:t>
      </w:r>
    </w:p>
    <w:p w14:paraId="653C52D7" w14:textId="7777777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</w:t>
      </w:r>
    </w:p>
    <w:p w14:paraId="5FBA308A" w14:textId="18E65F44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Base</w:t>
      </w:r>
    </w:p>
    <w:p w14:paraId="04E504F0" w14:textId="6E505FDE" w:rsidR="00DD764B" w:rsidRPr="00C66514" w:rsidRDefault="00FC6F07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a</w:t>
      </w:r>
      <w:r w:rsidR="00DD764B" w:rsidRPr="00C66514">
        <w:rPr>
          <w:rFonts w:ascii="Arial" w:hAnsi="Arial" w:cs="Arial"/>
        </w:rPr>
        <w:t xml:space="preserve">presenta tela </w:t>
      </w:r>
      <w:r w:rsidR="001D6E11" w:rsidRPr="00C66514">
        <w:rPr>
          <w:rFonts w:ascii="Arial" w:hAnsi="Arial" w:cs="Arial"/>
        </w:rPr>
        <w:t>“</w:t>
      </w:r>
      <w:r w:rsidR="004737EB">
        <w:rPr>
          <w:rFonts w:ascii="Arial" w:hAnsi="Arial" w:cs="Arial"/>
        </w:rPr>
        <w:t xml:space="preserve">Tela </w:t>
      </w:r>
      <w:r w:rsidR="001D6E11" w:rsidRPr="004737EB">
        <w:rPr>
          <w:rFonts w:ascii="Arial" w:hAnsi="Arial" w:cs="Arial"/>
          <w:i/>
          <w:iCs/>
        </w:rPr>
        <w:t>Login</w:t>
      </w:r>
      <w:r w:rsidR="001D6E11" w:rsidRPr="00C66514">
        <w:rPr>
          <w:rFonts w:ascii="Arial" w:hAnsi="Arial" w:cs="Arial"/>
        </w:rPr>
        <w:t>”</w:t>
      </w:r>
      <w:r w:rsidR="00FA4968" w:rsidRPr="00C66514">
        <w:rPr>
          <w:rFonts w:ascii="Arial" w:hAnsi="Arial" w:cs="Arial"/>
        </w:rPr>
        <w:t>;</w:t>
      </w:r>
    </w:p>
    <w:p w14:paraId="60FB26C1" w14:textId="6BFB7AB4" w:rsidR="00DD764B" w:rsidRPr="00C66514" w:rsidRDefault="00DD764B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usuário digita</w:t>
      </w:r>
      <w:r w:rsidR="00C27038" w:rsidRPr="00C66514">
        <w:rPr>
          <w:rFonts w:ascii="Arial" w:hAnsi="Arial" w:cs="Arial"/>
        </w:rPr>
        <w:t xml:space="preserve"> o</w:t>
      </w:r>
      <w:r w:rsidRPr="00C66514">
        <w:rPr>
          <w:rFonts w:ascii="Arial" w:hAnsi="Arial" w:cs="Arial"/>
        </w:rPr>
        <w:t xml:space="preserve"> </w:t>
      </w:r>
      <w:r w:rsidRPr="004737EB">
        <w:rPr>
          <w:rFonts w:ascii="Arial" w:hAnsi="Arial" w:cs="Arial"/>
          <w:i/>
          <w:iCs/>
        </w:rPr>
        <w:t>login</w:t>
      </w:r>
      <w:r w:rsidRPr="00C66514">
        <w:rPr>
          <w:rFonts w:ascii="Arial" w:hAnsi="Arial" w:cs="Arial"/>
        </w:rPr>
        <w:t xml:space="preserve"> e senha</w:t>
      </w:r>
      <w:r w:rsidR="00FA4968" w:rsidRPr="00C66514">
        <w:rPr>
          <w:rFonts w:ascii="Arial" w:hAnsi="Arial" w:cs="Arial"/>
        </w:rPr>
        <w:t>;</w:t>
      </w:r>
    </w:p>
    <w:p w14:paraId="1E0AA377" w14:textId="5B32E548" w:rsidR="00DD764B" w:rsidRPr="00C66514" w:rsidRDefault="00FC6F07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</w:t>
      </w:r>
      <w:r w:rsidR="00DD764B" w:rsidRPr="00C66514">
        <w:rPr>
          <w:rFonts w:ascii="Arial" w:hAnsi="Arial" w:cs="Arial"/>
        </w:rPr>
        <w:t xml:space="preserve">valida </w:t>
      </w:r>
      <w:r w:rsidR="00C27038" w:rsidRPr="00C66514">
        <w:rPr>
          <w:rFonts w:ascii="Arial" w:hAnsi="Arial" w:cs="Arial"/>
        </w:rPr>
        <w:t xml:space="preserve">o </w:t>
      </w:r>
      <w:r w:rsidR="00DD764B" w:rsidRPr="004737EB">
        <w:rPr>
          <w:rFonts w:ascii="Arial" w:hAnsi="Arial" w:cs="Arial"/>
          <w:i/>
          <w:iCs/>
        </w:rPr>
        <w:t>login</w:t>
      </w:r>
      <w:r w:rsidR="00DD764B" w:rsidRPr="00C66514">
        <w:rPr>
          <w:rFonts w:ascii="Arial" w:hAnsi="Arial" w:cs="Arial"/>
        </w:rPr>
        <w:t xml:space="preserve"> e senha</w:t>
      </w:r>
      <w:r w:rsidR="00FA4968" w:rsidRPr="00C66514">
        <w:rPr>
          <w:rFonts w:ascii="Arial" w:hAnsi="Arial" w:cs="Arial"/>
        </w:rPr>
        <w:t>;</w:t>
      </w:r>
    </w:p>
    <w:p w14:paraId="192DCE8B" w14:textId="3579CBDE" w:rsidR="00DD764B" w:rsidRPr="00C66514" w:rsidRDefault="00FC6F07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</w:t>
      </w:r>
      <w:r w:rsidR="00DD764B" w:rsidRPr="00C66514">
        <w:rPr>
          <w:rFonts w:ascii="Arial" w:hAnsi="Arial" w:cs="Arial"/>
        </w:rPr>
        <w:t xml:space="preserve">confirma o </w:t>
      </w:r>
      <w:r w:rsidR="00DD764B" w:rsidRPr="004737EB">
        <w:rPr>
          <w:rFonts w:ascii="Arial" w:hAnsi="Arial" w:cs="Arial"/>
          <w:i/>
          <w:iCs/>
        </w:rPr>
        <w:t>login</w:t>
      </w:r>
      <w:r w:rsidR="00DD764B" w:rsidRPr="00C66514">
        <w:rPr>
          <w:rFonts w:ascii="Arial" w:hAnsi="Arial" w:cs="Arial"/>
        </w:rPr>
        <w:t xml:space="preserve"> e senha, mostrando mensagem de êxito</w:t>
      </w:r>
      <w:r w:rsidR="00FA4968" w:rsidRPr="00C66514">
        <w:rPr>
          <w:rFonts w:ascii="Arial" w:hAnsi="Arial" w:cs="Arial"/>
        </w:rPr>
        <w:t>;</w:t>
      </w:r>
    </w:p>
    <w:p w14:paraId="0D597AD3" w14:textId="1D327BD7" w:rsidR="00DD764B" w:rsidRPr="00C66514" w:rsidRDefault="00FC6F07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</w:t>
      </w:r>
      <w:r w:rsidR="00DD764B" w:rsidRPr="00C66514">
        <w:rPr>
          <w:rFonts w:ascii="Arial" w:hAnsi="Arial" w:cs="Arial"/>
        </w:rPr>
        <w:t xml:space="preserve">apresenta tela </w:t>
      </w:r>
      <w:r w:rsidR="00C27038" w:rsidRPr="00C66514">
        <w:rPr>
          <w:rFonts w:ascii="Arial" w:hAnsi="Arial" w:cs="Arial"/>
        </w:rPr>
        <w:t>“Menu P</w:t>
      </w:r>
      <w:r w:rsidR="00DD764B" w:rsidRPr="00C66514">
        <w:rPr>
          <w:rFonts w:ascii="Arial" w:hAnsi="Arial" w:cs="Arial"/>
        </w:rPr>
        <w:t>rincipal</w:t>
      </w:r>
      <w:r w:rsidR="00C27038" w:rsidRPr="00C66514">
        <w:rPr>
          <w:rFonts w:ascii="Arial" w:hAnsi="Arial" w:cs="Arial"/>
        </w:rPr>
        <w:t>”</w:t>
      </w:r>
      <w:r w:rsidR="00DD764B" w:rsidRPr="00C66514">
        <w:rPr>
          <w:rFonts w:ascii="Arial" w:hAnsi="Arial" w:cs="Arial"/>
        </w:rPr>
        <w:t xml:space="preserve"> conforme o tipo de </w:t>
      </w:r>
      <w:r w:rsidR="00C27038" w:rsidRPr="00C66514">
        <w:rPr>
          <w:rFonts w:ascii="Arial" w:hAnsi="Arial" w:cs="Arial"/>
        </w:rPr>
        <w:t>acesso</w:t>
      </w:r>
      <w:r w:rsidR="00FA4968" w:rsidRPr="00C66514">
        <w:rPr>
          <w:rFonts w:ascii="Arial" w:hAnsi="Arial" w:cs="Arial"/>
        </w:rPr>
        <w:t>;</w:t>
      </w:r>
    </w:p>
    <w:p w14:paraId="069D1B0D" w14:textId="2C41BF36" w:rsidR="00DD764B" w:rsidRPr="00C66514" w:rsidRDefault="00DD764B" w:rsidP="00DD764B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</w:t>
      </w:r>
      <w:r w:rsidR="00FA4968" w:rsidRPr="00C66514">
        <w:rPr>
          <w:rFonts w:ascii="Arial" w:hAnsi="Arial" w:cs="Arial"/>
        </w:rPr>
        <w:t>.</w:t>
      </w:r>
    </w:p>
    <w:p w14:paraId="54236F81" w14:textId="2E8E7B1F" w:rsidR="00DD764B" w:rsidRPr="00C66514" w:rsidRDefault="00DD764B" w:rsidP="00DD764B">
      <w:pPr>
        <w:pStyle w:val="Ttulo2"/>
        <w:widowControl/>
        <w:rPr>
          <w:rFonts w:cs="Arial"/>
        </w:rPr>
      </w:pPr>
      <w:r w:rsidRPr="00C66514">
        <w:rPr>
          <w:rFonts w:cs="Arial"/>
        </w:rPr>
        <w:t>Fluxos Alternativos</w:t>
      </w:r>
    </w:p>
    <w:p w14:paraId="6E798F66" w14:textId="3DA32579" w:rsidR="00DD764B" w:rsidRPr="00C66514" w:rsidRDefault="00DD764B" w:rsidP="00DD764B">
      <w:pPr>
        <w:pStyle w:val="Ttulo3"/>
        <w:widowControl/>
        <w:numPr>
          <w:ilvl w:val="2"/>
          <w:numId w:val="26"/>
        </w:numPr>
        <w:tabs>
          <w:tab w:val="num" w:pos="360"/>
        </w:tabs>
        <w:rPr>
          <w:rFonts w:cs="Arial"/>
          <w:i w:val="0"/>
        </w:rPr>
      </w:pPr>
      <w:r w:rsidRPr="004737EB">
        <w:rPr>
          <w:rFonts w:cs="Arial"/>
          <w:iCs/>
        </w:rPr>
        <w:t>Login</w:t>
      </w:r>
      <w:r w:rsidRPr="00C66514">
        <w:rPr>
          <w:rFonts w:cs="Arial"/>
          <w:i w:val="0"/>
        </w:rPr>
        <w:t xml:space="preserve"> ou </w:t>
      </w:r>
      <w:r w:rsidR="00C27038" w:rsidRPr="00C66514">
        <w:rPr>
          <w:rFonts w:cs="Arial"/>
          <w:i w:val="0"/>
        </w:rPr>
        <w:t>s</w:t>
      </w:r>
      <w:r w:rsidRPr="00C66514">
        <w:rPr>
          <w:rFonts w:cs="Arial"/>
          <w:i w:val="0"/>
        </w:rPr>
        <w:t>enha inválidos</w:t>
      </w:r>
    </w:p>
    <w:p w14:paraId="4C998DF5" w14:textId="1C7AC322" w:rsidR="00DD764B" w:rsidRPr="00C66514" w:rsidRDefault="00C27038" w:rsidP="00DD764B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</w:t>
      </w:r>
      <w:r w:rsidR="00DD764B" w:rsidRPr="00C66514">
        <w:rPr>
          <w:rFonts w:ascii="Arial" w:hAnsi="Arial" w:cs="Arial"/>
        </w:rPr>
        <w:t xml:space="preserve"> apresenta uma mensagem informando</w:t>
      </w:r>
      <w:r w:rsidRPr="00C66514">
        <w:rPr>
          <w:rFonts w:ascii="Arial" w:hAnsi="Arial" w:cs="Arial"/>
        </w:rPr>
        <w:t>:</w:t>
      </w:r>
      <w:r w:rsidR="00DD764B" w:rsidRPr="00C66514">
        <w:rPr>
          <w:rFonts w:ascii="Arial" w:hAnsi="Arial" w:cs="Arial"/>
        </w:rPr>
        <w:t xml:space="preserve"> </w:t>
      </w:r>
      <w:r w:rsidRPr="00C66514">
        <w:rPr>
          <w:rFonts w:ascii="Arial" w:hAnsi="Arial" w:cs="Arial"/>
        </w:rPr>
        <w:t>“D</w:t>
      </w:r>
      <w:r w:rsidR="00DD764B" w:rsidRPr="00C66514">
        <w:rPr>
          <w:rFonts w:ascii="Arial" w:hAnsi="Arial" w:cs="Arial"/>
        </w:rPr>
        <w:t>ados inválido</w:t>
      </w:r>
      <w:r w:rsidRPr="00C66514">
        <w:rPr>
          <w:rFonts w:ascii="Arial" w:hAnsi="Arial" w:cs="Arial"/>
        </w:rPr>
        <w:t>s</w:t>
      </w:r>
      <w:r w:rsidR="004737EB">
        <w:rPr>
          <w:rFonts w:ascii="Arial" w:hAnsi="Arial" w:cs="Arial"/>
        </w:rPr>
        <w:t>.</w:t>
      </w:r>
      <w:r w:rsidRPr="00C66514">
        <w:rPr>
          <w:rFonts w:ascii="Arial" w:hAnsi="Arial" w:cs="Arial"/>
        </w:rPr>
        <w:t>”</w:t>
      </w:r>
      <w:r w:rsidR="00DD764B" w:rsidRPr="00C66514">
        <w:rPr>
          <w:rFonts w:ascii="Arial" w:hAnsi="Arial" w:cs="Arial"/>
        </w:rPr>
        <w:t xml:space="preserve">. </w:t>
      </w:r>
      <w:r w:rsidR="00FC6F07" w:rsidRPr="00C66514">
        <w:rPr>
          <w:rFonts w:ascii="Arial" w:hAnsi="Arial" w:cs="Arial"/>
        </w:rPr>
        <w:t xml:space="preserve">A aplicação </w:t>
      </w:r>
      <w:r w:rsidR="00DD764B" w:rsidRPr="00C66514">
        <w:rPr>
          <w:rFonts w:ascii="Arial" w:hAnsi="Arial" w:cs="Arial"/>
        </w:rPr>
        <w:t>deverá permitir que o usuário retorne a etapa 2 do fluxo básico.</w:t>
      </w:r>
    </w:p>
    <w:p w14:paraId="6D465B09" w14:textId="77777777" w:rsidR="00C27038" w:rsidRPr="00C66514" w:rsidRDefault="00C27038" w:rsidP="00DD764B">
      <w:pPr>
        <w:ind w:left="720"/>
        <w:rPr>
          <w:rFonts w:ascii="Arial" w:hAnsi="Arial" w:cs="Arial"/>
        </w:rPr>
      </w:pPr>
    </w:p>
    <w:p w14:paraId="30685931" w14:textId="77777777" w:rsidR="00C27038" w:rsidRPr="00C66514" w:rsidRDefault="00C27038" w:rsidP="00DD764B">
      <w:pPr>
        <w:ind w:left="720"/>
        <w:rPr>
          <w:rFonts w:ascii="Arial" w:hAnsi="Arial" w:cs="Arial"/>
        </w:rPr>
      </w:pPr>
    </w:p>
    <w:p w14:paraId="6172C99F" w14:textId="77777777" w:rsidR="00C27038" w:rsidRPr="00C66514" w:rsidRDefault="00C27038" w:rsidP="00DD764B">
      <w:pPr>
        <w:ind w:left="720"/>
        <w:rPr>
          <w:rFonts w:ascii="Arial" w:hAnsi="Arial" w:cs="Arial"/>
        </w:rPr>
      </w:pPr>
    </w:p>
    <w:p w14:paraId="6419BD68" w14:textId="77777777" w:rsidR="00DD764B" w:rsidRPr="00C66514" w:rsidRDefault="00DD764B" w:rsidP="00DD764B">
      <w:pPr>
        <w:ind w:left="720"/>
        <w:rPr>
          <w:rFonts w:ascii="Arial" w:hAnsi="Arial" w:cs="Arial"/>
        </w:rPr>
      </w:pPr>
    </w:p>
    <w:p w14:paraId="47E5B7C7" w14:textId="2A9C6348" w:rsidR="004A047C" w:rsidRPr="00C66514" w:rsidRDefault="004F7EE2">
      <w:pPr>
        <w:pStyle w:val="Ttulo"/>
        <w:rPr>
          <w:rFonts w:cs="Arial"/>
        </w:rPr>
      </w:pPr>
      <w:bookmarkStart w:id="1" w:name="_Hlk132022925"/>
      <w:r w:rsidRPr="00C66514">
        <w:rPr>
          <w:rFonts w:cs="Arial"/>
        </w:rPr>
        <w:t>Especificação do Caso de Uso: UC002 – Manter Usuário</w:t>
      </w:r>
    </w:p>
    <w:bookmarkEnd w:id="1"/>
    <w:p w14:paraId="52C82FAC" w14:textId="77777777" w:rsidR="004A047C" w:rsidRPr="00C66514" w:rsidRDefault="004A047C" w:rsidP="0017750F">
      <w:pPr>
        <w:pStyle w:val="InfoBlue"/>
        <w:rPr>
          <w:rFonts w:ascii="Arial" w:hAnsi="Arial" w:cs="Arial"/>
        </w:rPr>
      </w:pPr>
    </w:p>
    <w:p w14:paraId="23AA4662" w14:textId="0326985D" w:rsidR="004A047C" w:rsidRPr="00C66514" w:rsidRDefault="007D1B96" w:rsidP="00DD764B">
      <w:pPr>
        <w:pStyle w:val="Ttulo1"/>
        <w:numPr>
          <w:ilvl w:val="0"/>
          <w:numId w:val="35"/>
        </w:numPr>
        <w:rPr>
          <w:rFonts w:cs="Arial"/>
        </w:rPr>
      </w:pPr>
      <w:bookmarkStart w:id="2" w:name="_Toc423410238"/>
      <w:bookmarkStart w:id="3" w:name="_Toc425054504"/>
      <w:r w:rsidRPr="00C66514">
        <w:rPr>
          <w:rFonts w:cs="Arial"/>
        </w:rPr>
        <w:t>UC00</w:t>
      </w:r>
      <w:r w:rsidR="004F7EE2" w:rsidRPr="00C66514">
        <w:rPr>
          <w:rFonts w:cs="Arial"/>
        </w:rPr>
        <w:t xml:space="preserve">2 </w:t>
      </w:r>
      <w:r w:rsidRPr="00C66514">
        <w:rPr>
          <w:rFonts w:cs="Arial"/>
        </w:rPr>
        <w:t>- Manter Usuário</w:t>
      </w:r>
    </w:p>
    <w:bookmarkEnd w:id="2"/>
    <w:bookmarkEnd w:id="3"/>
    <w:p w14:paraId="565AD785" w14:textId="77777777" w:rsidR="004A047C" w:rsidRPr="00C66514" w:rsidRDefault="004A047C">
      <w:pPr>
        <w:pStyle w:val="Ttulo2"/>
        <w:rPr>
          <w:rFonts w:cs="Arial"/>
        </w:rPr>
      </w:pPr>
      <w:r w:rsidRPr="00C66514">
        <w:rPr>
          <w:rFonts w:cs="Arial"/>
        </w:rPr>
        <w:t>Breve descrição</w:t>
      </w:r>
    </w:p>
    <w:p w14:paraId="760AF2D0" w14:textId="14002BF3" w:rsidR="004A047C" w:rsidRPr="00C66514" w:rsidRDefault="007D1B96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</w:t>
      </w:r>
      <w:r w:rsidR="00C27038" w:rsidRPr="00C66514">
        <w:rPr>
          <w:rFonts w:ascii="Arial" w:hAnsi="Arial" w:cs="Arial"/>
        </w:rPr>
        <w:t xml:space="preserve">permitir ao usuário o cadastro, alteração e exclusão de um usuário </w:t>
      </w:r>
      <w:r w:rsidR="00346F23" w:rsidRPr="00C66514">
        <w:rPr>
          <w:rFonts w:ascii="Arial" w:hAnsi="Arial" w:cs="Arial"/>
        </w:rPr>
        <w:t>(</w:t>
      </w:r>
      <w:r w:rsidR="00C27038" w:rsidRPr="00C66514">
        <w:rPr>
          <w:rFonts w:ascii="Arial" w:hAnsi="Arial" w:cs="Arial"/>
        </w:rPr>
        <w:t>novo ou já cadastrado</w:t>
      </w:r>
      <w:r w:rsidR="00346F23" w:rsidRPr="00C66514">
        <w:rPr>
          <w:rFonts w:ascii="Arial" w:hAnsi="Arial" w:cs="Arial"/>
        </w:rPr>
        <w:t>)</w:t>
      </w:r>
      <w:r w:rsidR="00C27038" w:rsidRPr="00C66514">
        <w:rPr>
          <w:rFonts w:ascii="Arial" w:hAnsi="Arial" w:cs="Arial"/>
        </w:rPr>
        <w:t xml:space="preserve"> na base de dados do sistema.</w:t>
      </w:r>
    </w:p>
    <w:p w14:paraId="3A20E334" w14:textId="3862E4A8" w:rsidR="00CF3045" w:rsidRPr="00C66514" w:rsidRDefault="00CF3045" w:rsidP="00CF3045">
      <w:pPr>
        <w:pStyle w:val="Ttulo1"/>
        <w:rPr>
          <w:rFonts w:cs="Arial"/>
        </w:rPr>
      </w:pPr>
      <w:r w:rsidRPr="00C66514">
        <w:rPr>
          <w:rFonts w:cs="Arial"/>
        </w:rPr>
        <w:t>Atores principais</w:t>
      </w:r>
    </w:p>
    <w:p w14:paraId="3B17F884" w14:textId="1F517EE9" w:rsidR="00532EE5" w:rsidRPr="00C66514" w:rsidRDefault="007D1B96" w:rsidP="00532EE5">
      <w:pPr>
        <w:pStyle w:val="Ttulo2"/>
        <w:rPr>
          <w:rFonts w:cs="Arial"/>
        </w:rPr>
      </w:pPr>
      <w:r w:rsidRPr="00C66514">
        <w:rPr>
          <w:rFonts w:cs="Arial"/>
        </w:rPr>
        <w:t>Administrador</w:t>
      </w:r>
    </w:p>
    <w:p w14:paraId="21A5C602" w14:textId="1EDD11B4" w:rsidR="00532EE5" w:rsidRPr="00C66514" w:rsidRDefault="00346F23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Administrador, após validado no sistema este</w:t>
      </w:r>
      <w:r w:rsidR="007D1B96" w:rsidRPr="00C66514">
        <w:rPr>
          <w:rFonts w:ascii="Arial" w:hAnsi="Arial" w:cs="Arial"/>
        </w:rPr>
        <w:t xml:space="preserve"> ator terá acesso a</w:t>
      </w:r>
      <w:r w:rsidRPr="00C66514">
        <w:rPr>
          <w:rFonts w:ascii="Arial" w:hAnsi="Arial" w:cs="Arial"/>
        </w:rPr>
        <w:t xml:space="preserve"> funcionalidade</w:t>
      </w:r>
      <w:r w:rsidR="007D1B96" w:rsidRPr="00C66514">
        <w:rPr>
          <w:rFonts w:ascii="Arial" w:hAnsi="Arial" w:cs="Arial"/>
        </w:rPr>
        <w:t xml:space="preserve"> </w:t>
      </w:r>
      <w:r w:rsidRPr="00C66514">
        <w:rPr>
          <w:rFonts w:ascii="Arial" w:hAnsi="Arial" w:cs="Arial"/>
        </w:rPr>
        <w:t>“Manter Usuário” que permitirá o cadastro, alteração ou exclusão de um usuário.</w:t>
      </w:r>
    </w:p>
    <w:p w14:paraId="4AC11278" w14:textId="4722823E" w:rsidR="00F22E4A" w:rsidRPr="00C66514" w:rsidRDefault="00532EE5" w:rsidP="004737EB">
      <w:pPr>
        <w:pStyle w:val="Ttulo1"/>
        <w:rPr>
          <w:rFonts w:cs="Arial"/>
        </w:rPr>
      </w:pPr>
      <w:r w:rsidRPr="00C66514">
        <w:rPr>
          <w:rFonts w:cs="Arial"/>
        </w:rPr>
        <w:t>Pré-condições</w:t>
      </w:r>
    </w:p>
    <w:p w14:paraId="1B9A2D96" w14:textId="188795D2" w:rsidR="00816176" w:rsidRPr="00E76C4E" w:rsidRDefault="00816176" w:rsidP="00816176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Usuário (administrador) deve estar validado no sistema</w:t>
      </w:r>
      <w:r w:rsidR="002D0ECD">
        <w:rPr>
          <w:rFonts w:cs="Arial"/>
          <w:b w:val="0"/>
          <w:bCs/>
        </w:rPr>
        <w:t>;</w:t>
      </w:r>
    </w:p>
    <w:p w14:paraId="3EB283E4" w14:textId="112EF44E" w:rsidR="007D1B96" w:rsidRPr="00E76C4E" w:rsidRDefault="007D1B96" w:rsidP="007D1B96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27FBCE05" w14:textId="490E61F4" w:rsidR="00F22E4A" w:rsidRPr="00E76C4E" w:rsidRDefault="00F22E4A" w:rsidP="00F22E4A">
      <w:pPr>
        <w:pStyle w:val="Ttulo2"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 xml:space="preserve">Acesso </w:t>
      </w:r>
      <w:r w:rsidR="0017750F" w:rsidRPr="00E76C4E">
        <w:rPr>
          <w:rFonts w:cs="Arial"/>
          <w:b w:val="0"/>
          <w:bCs/>
        </w:rPr>
        <w:t>à</w:t>
      </w:r>
      <w:r w:rsidRPr="00E76C4E">
        <w:rPr>
          <w:rFonts w:cs="Arial"/>
          <w:b w:val="0"/>
          <w:bCs/>
        </w:rPr>
        <w:t xml:space="preserve"> </w:t>
      </w:r>
      <w:r w:rsidRPr="00E76C4E">
        <w:rPr>
          <w:rFonts w:cs="Arial"/>
          <w:b w:val="0"/>
          <w:bCs/>
          <w:i/>
          <w:iCs/>
        </w:rPr>
        <w:t>internet</w:t>
      </w:r>
      <w:r w:rsidR="002D0ECD">
        <w:rPr>
          <w:rFonts w:cs="Arial"/>
          <w:b w:val="0"/>
          <w:bCs/>
        </w:rPr>
        <w:t>;</w:t>
      </w:r>
    </w:p>
    <w:p w14:paraId="31372D6B" w14:textId="2BCF9EAF" w:rsidR="00346F23" w:rsidRPr="00E76C4E" w:rsidRDefault="0099291B" w:rsidP="00346F23">
      <w:pPr>
        <w:pStyle w:val="Ttulo2"/>
        <w:rPr>
          <w:rFonts w:cs="Arial"/>
          <w:b w:val="0"/>
          <w:bCs/>
          <w:i/>
          <w:iCs/>
        </w:rPr>
      </w:pPr>
      <w:r w:rsidRPr="00E76C4E">
        <w:rPr>
          <w:rFonts w:cs="Arial"/>
          <w:b w:val="0"/>
          <w:bCs/>
        </w:rPr>
        <w:t xml:space="preserve">Para cadastro de usuário, novo usuário não poderá ter </w:t>
      </w:r>
      <w:r w:rsidRPr="00E76C4E">
        <w:rPr>
          <w:rFonts w:cs="Arial"/>
          <w:b w:val="0"/>
          <w:bCs/>
          <w:i/>
          <w:iCs/>
        </w:rPr>
        <w:t>Id</w:t>
      </w:r>
      <w:r w:rsidRPr="00E76C4E">
        <w:rPr>
          <w:rFonts w:cs="Arial"/>
          <w:b w:val="0"/>
          <w:bCs/>
        </w:rPr>
        <w:t xml:space="preserve"> já cadastrado</w:t>
      </w:r>
      <w:r w:rsidR="002D0ECD">
        <w:rPr>
          <w:rFonts w:cs="Arial"/>
          <w:b w:val="0"/>
          <w:bCs/>
          <w:i/>
          <w:iCs/>
        </w:rPr>
        <w:t>;</w:t>
      </w:r>
    </w:p>
    <w:p w14:paraId="013D8C2C" w14:textId="0BD2CD78" w:rsidR="00346F23" w:rsidRPr="00E76C4E" w:rsidRDefault="00816176" w:rsidP="009E1377">
      <w:pPr>
        <w:pStyle w:val="Ttulo2"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Para</w:t>
      </w:r>
      <w:r w:rsidR="00346F23" w:rsidRPr="00E76C4E">
        <w:rPr>
          <w:rFonts w:cs="Arial"/>
          <w:b w:val="0"/>
          <w:bCs/>
        </w:rPr>
        <w:t xml:space="preserve"> alteração ou exclusão</w:t>
      </w:r>
      <w:r w:rsidRPr="00E76C4E">
        <w:rPr>
          <w:rFonts w:cs="Arial"/>
          <w:b w:val="0"/>
          <w:bCs/>
        </w:rPr>
        <w:t xml:space="preserve">, deve existir ao menos </w:t>
      </w:r>
      <w:r w:rsidR="0099291B" w:rsidRPr="00E76C4E">
        <w:rPr>
          <w:rFonts w:cs="Arial"/>
          <w:b w:val="0"/>
          <w:bCs/>
        </w:rPr>
        <w:t>um</w:t>
      </w:r>
      <w:r w:rsidRPr="00E76C4E">
        <w:rPr>
          <w:rFonts w:cs="Arial"/>
          <w:b w:val="0"/>
          <w:bCs/>
        </w:rPr>
        <w:t xml:space="preserve"> usuário cadastrado</w:t>
      </w:r>
      <w:r w:rsidR="00346F23" w:rsidRPr="00E76C4E">
        <w:rPr>
          <w:rFonts w:cs="Arial"/>
          <w:b w:val="0"/>
          <w:bCs/>
          <w:i/>
          <w:iCs/>
        </w:rPr>
        <w:t>.</w:t>
      </w:r>
    </w:p>
    <w:p w14:paraId="0132924B" w14:textId="77777777" w:rsidR="00346F23" w:rsidRPr="00C66514" w:rsidRDefault="00346F23" w:rsidP="00346F23">
      <w:pPr>
        <w:rPr>
          <w:rFonts w:ascii="Arial" w:hAnsi="Arial" w:cs="Arial"/>
        </w:rPr>
      </w:pPr>
    </w:p>
    <w:p w14:paraId="60676D79" w14:textId="77777777" w:rsidR="00532EE5" w:rsidRPr="00C66514" w:rsidRDefault="00532EE5" w:rsidP="00532EE5">
      <w:pPr>
        <w:pStyle w:val="Ttulo1"/>
        <w:widowControl/>
        <w:rPr>
          <w:rFonts w:cs="Arial"/>
        </w:rPr>
      </w:pPr>
      <w:r w:rsidRPr="00C66514">
        <w:rPr>
          <w:rFonts w:cs="Arial"/>
        </w:rPr>
        <w:t>Pós-condição</w:t>
      </w:r>
    </w:p>
    <w:p w14:paraId="7ADFA640" w14:textId="513F6F23" w:rsidR="00532EE5" w:rsidRPr="00C66514" w:rsidRDefault="00346F23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apresentar uma mensagem de êxito com o novo usuário cadastrado, </w:t>
      </w:r>
      <w:r w:rsidR="00816176" w:rsidRPr="00C66514">
        <w:rPr>
          <w:rFonts w:ascii="Arial" w:hAnsi="Arial" w:cs="Arial"/>
        </w:rPr>
        <w:t>apresentando</w:t>
      </w:r>
      <w:r w:rsidRPr="00C66514">
        <w:rPr>
          <w:rFonts w:ascii="Arial" w:hAnsi="Arial" w:cs="Arial"/>
        </w:rPr>
        <w:t xml:space="preserve"> seu</w:t>
      </w:r>
      <w:r w:rsidR="00C46C40" w:rsidRPr="00C66514">
        <w:rPr>
          <w:rFonts w:ascii="Arial" w:hAnsi="Arial" w:cs="Arial"/>
        </w:rPr>
        <w:t>s dados (id e usuário)</w:t>
      </w:r>
      <w:r w:rsidRPr="00C66514">
        <w:rPr>
          <w:rFonts w:ascii="Arial" w:hAnsi="Arial" w:cs="Arial"/>
        </w:rPr>
        <w:t>.</w:t>
      </w:r>
      <w:r w:rsidR="00C46C40" w:rsidRPr="00C66514">
        <w:rPr>
          <w:rFonts w:ascii="Arial" w:hAnsi="Arial" w:cs="Arial"/>
        </w:rPr>
        <w:t xml:space="preserve"> </w:t>
      </w:r>
    </w:p>
    <w:p w14:paraId="1D120C2D" w14:textId="7E04B339" w:rsidR="004A047C" w:rsidRPr="00C66514" w:rsidRDefault="00532EE5">
      <w:pPr>
        <w:pStyle w:val="Ttulo1"/>
        <w:widowControl/>
        <w:rPr>
          <w:rFonts w:cs="Arial"/>
        </w:rPr>
      </w:pPr>
      <w:r w:rsidRPr="00C66514">
        <w:rPr>
          <w:rFonts w:cs="Arial"/>
        </w:rPr>
        <w:t>Fluxo de Eventos</w:t>
      </w:r>
    </w:p>
    <w:p w14:paraId="7EEF038C" w14:textId="62BDEA2D" w:rsidR="00F22E4A" w:rsidRPr="00C66514" w:rsidRDefault="00532EE5" w:rsidP="00265AB6">
      <w:pPr>
        <w:pStyle w:val="Ttulo2"/>
        <w:widowControl/>
        <w:rPr>
          <w:rFonts w:cs="Arial"/>
        </w:rPr>
      </w:pPr>
      <w:r w:rsidRPr="00C66514">
        <w:rPr>
          <w:rFonts w:cs="Arial"/>
        </w:rPr>
        <w:t>Fluxo Básico</w:t>
      </w:r>
    </w:p>
    <w:p w14:paraId="2B3C7009" w14:textId="369DB8F9" w:rsidR="00265AB6" w:rsidRPr="00C66514" w:rsidRDefault="00265AB6" w:rsidP="00265AB6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</w:t>
      </w:r>
      <w:r w:rsidR="0017750F" w:rsidRPr="00C66514">
        <w:rPr>
          <w:rFonts w:ascii="Arial" w:hAnsi="Arial" w:cs="Arial"/>
        </w:rPr>
        <w:t>á</w:t>
      </w:r>
      <w:r w:rsidRPr="00C66514">
        <w:rPr>
          <w:rFonts w:ascii="Arial" w:hAnsi="Arial" w:cs="Arial"/>
        </w:rPr>
        <w:t xml:space="preserve"> apresentar a </w:t>
      </w:r>
      <w:r w:rsidR="001D6E11" w:rsidRPr="00C66514">
        <w:rPr>
          <w:rFonts w:ascii="Arial" w:hAnsi="Arial" w:cs="Arial"/>
        </w:rPr>
        <w:t xml:space="preserve">tela </w:t>
      </w:r>
      <w:r w:rsidR="00C46C40" w:rsidRPr="00C66514">
        <w:rPr>
          <w:rFonts w:ascii="Arial" w:hAnsi="Arial" w:cs="Arial"/>
        </w:rPr>
        <w:t>“</w:t>
      </w:r>
      <w:r w:rsidR="001D6E11" w:rsidRPr="00C66514">
        <w:rPr>
          <w:rFonts w:ascii="Arial" w:hAnsi="Arial" w:cs="Arial"/>
        </w:rPr>
        <w:t xml:space="preserve">Manter </w:t>
      </w:r>
      <w:r w:rsidR="00C46C40" w:rsidRPr="00C66514">
        <w:rPr>
          <w:rFonts w:ascii="Arial" w:hAnsi="Arial" w:cs="Arial"/>
        </w:rPr>
        <w:t>U</w:t>
      </w:r>
      <w:r w:rsidRPr="00C66514">
        <w:rPr>
          <w:rFonts w:ascii="Arial" w:hAnsi="Arial" w:cs="Arial"/>
        </w:rPr>
        <w:t>suários</w:t>
      </w:r>
      <w:r w:rsidR="00C46C40" w:rsidRPr="00C66514">
        <w:rPr>
          <w:rFonts w:ascii="Arial" w:hAnsi="Arial" w:cs="Arial"/>
        </w:rPr>
        <w:t>”</w:t>
      </w:r>
      <w:r w:rsidR="002D0ECD">
        <w:rPr>
          <w:rFonts w:ascii="Arial" w:hAnsi="Arial" w:cs="Arial"/>
        </w:rPr>
        <w:t>;</w:t>
      </w:r>
    </w:p>
    <w:p w14:paraId="306ACC29" w14:textId="0763847F" w:rsidR="00362A30" w:rsidRPr="00C66514" w:rsidRDefault="00265AB6" w:rsidP="00265AB6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administrador digita os dados do usuário</w:t>
      </w:r>
      <w:r w:rsidR="00C46C40" w:rsidRPr="00C66514">
        <w:rPr>
          <w:rFonts w:ascii="Arial" w:hAnsi="Arial" w:cs="Arial"/>
        </w:rPr>
        <w:t xml:space="preserve"> (usuário e senha)</w:t>
      </w:r>
      <w:r w:rsidR="002D0ECD">
        <w:rPr>
          <w:rFonts w:ascii="Arial" w:hAnsi="Arial" w:cs="Arial"/>
        </w:rPr>
        <w:t>;</w:t>
      </w:r>
    </w:p>
    <w:p w14:paraId="451CDC92" w14:textId="6ABF45D4" w:rsidR="00265AB6" w:rsidRPr="00C66514" w:rsidRDefault="00362A30" w:rsidP="00265AB6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administrador confirma a inserção dos dados</w:t>
      </w:r>
      <w:r w:rsidR="002D0ECD">
        <w:rPr>
          <w:rFonts w:ascii="Arial" w:hAnsi="Arial" w:cs="Arial"/>
        </w:rPr>
        <w:t>;</w:t>
      </w:r>
    </w:p>
    <w:p w14:paraId="7D9AD2CA" w14:textId="1EE908B6" w:rsidR="00265AB6" w:rsidRPr="00C66514" w:rsidRDefault="00265AB6" w:rsidP="00265AB6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sistema valida os dados digitados</w:t>
      </w:r>
      <w:r w:rsidR="002D0ECD">
        <w:rPr>
          <w:rFonts w:ascii="Arial" w:hAnsi="Arial" w:cs="Arial"/>
        </w:rPr>
        <w:t>;</w:t>
      </w:r>
    </w:p>
    <w:p w14:paraId="6E9386AB" w14:textId="30810A41" w:rsidR="00265AB6" w:rsidRPr="00C66514" w:rsidRDefault="00265AB6" w:rsidP="00265AB6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sistema confirma </w:t>
      </w:r>
      <w:r w:rsidR="00C46C40" w:rsidRPr="00C66514">
        <w:rPr>
          <w:rFonts w:ascii="Arial" w:hAnsi="Arial" w:cs="Arial"/>
        </w:rPr>
        <w:t>o cadastro</w:t>
      </w:r>
      <w:r w:rsidRPr="00C66514">
        <w:rPr>
          <w:rFonts w:ascii="Arial" w:hAnsi="Arial" w:cs="Arial"/>
        </w:rPr>
        <w:t>, mostrando uma mensagem de êxito</w:t>
      </w:r>
      <w:r w:rsidR="002D0ECD">
        <w:rPr>
          <w:rFonts w:ascii="Arial" w:hAnsi="Arial" w:cs="Arial"/>
        </w:rPr>
        <w:t>;</w:t>
      </w:r>
    </w:p>
    <w:p w14:paraId="1A0B1C95" w14:textId="5A96B62E" w:rsidR="00F22E4A" w:rsidRPr="00C66514" w:rsidRDefault="00265AB6" w:rsidP="00FA4968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uso.</w:t>
      </w:r>
    </w:p>
    <w:p w14:paraId="5F69E148" w14:textId="77777777" w:rsidR="004A047C" w:rsidRPr="00C66514" w:rsidRDefault="004A047C">
      <w:pPr>
        <w:pStyle w:val="Ttulo2"/>
        <w:widowControl/>
        <w:rPr>
          <w:rFonts w:cs="Arial"/>
        </w:rPr>
      </w:pPr>
      <w:r w:rsidRPr="00C66514">
        <w:rPr>
          <w:rFonts w:cs="Arial"/>
        </w:rPr>
        <w:t>Fluxos Alternativos</w:t>
      </w:r>
    </w:p>
    <w:p w14:paraId="46F2F0E2" w14:textId="77777777" w:rsidR="004F7EE2" w:rsidRPr="00C66514" w:rsidRDefault="004F7EE2" w:rsidP="0017750F">
      <w:pPr>
        <w:pStyle w:val="Ttulo3"/>
        <w:rPr>
          <w:rFonts w:cs="Arial"/>
          <w:i w:val="0"/>
        </w:rPr>
      </w:pPr>
      <w:r w:rsidRPr="00C66514">
        <w:rPr>
          <w:rFonts w:cs="Arial"/>
          <w:i w:val="0"/>
        </w:rPr>
        <w:t>Dados inválidos.</w:t>
      </w:r>
    </w:p>
    <w:p w14:paraId="17886392" w14:textId="29328B71" w:rsidR="00362A30" w:rsidRPr="00C66514" w:rsidRDefault="0017750F" w:rsidP="004F7EE2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 xml:space="preserve">A </w:t>
      </w:r>
      <w:r w:rsidR="00362A30" w:rsidRPr="00C66514">
        <w:rPr>
          <w:rFonts w:cs="Arial"/>
          <w:i w:val="0"/>
        </w:rPr>
        <w:t>aplicação apresenta uma mensagem informando</w:t>
      </w:r>
      <w:r w:rsidR="00C46C40" w:rsidRPr="00C66514">
        <w:rPr>
          <w:rFonts w:cs="Arial"/>
          <w:i w:val="0"/>
        </w:rPr>
        <w:t>:</w:t>
      </w:r>
      <w:r w:rsidR="00362A30" w:rsidRPr="00C66514">
        <w:rPr>
          <w:rFonts w:cs="Arial"/>
          <w:i w:val="0"/>
        </w:rPr>
        <w:t xml:space="preserve"> </w:t>
      </w:r>
      <w:r w:rsidR="00C46C40" w:rsidRPr="00C66514">
        <w:rPr>
          <w:rFonts w:cs="Arial"/>
          <w:i w:val="0"/>
        </w:rPr>
        <w:t>“D</w:t>
      </w:r>
      <w:r w:rsidR="00362A30" w:rsidRPr="00C66514">
        <w:rPr>
          <w:rFonts w:cs="Arial"/>
          <w:i w:val="0"/>
        </w:rPr>
        <w:t xml:space="preserve">ados </w:t>
      </w:r>
      <w:r w:rsidRPr="00C66514">
        <w:rPr>
          <w:rFonts w:cs="Arial"/>
          <w:i w:val="0"/>
        </w:rPr>
        <w:t>inválidos</w:t>
      </w:r>
      <w:r w:rsidR="00C46C40" w:rsidRPr="00C66514">
        <w:rPr>
          <w:rFonts w:cs="Arial"/>
          <w:i w:val="0"/>
        </w:rPr>
        <w:t>”.</w:t>
      </w:r>
      <w:r w:rsidRPr="00C66514">
        <w:rPr>
          <w:rFonts w:cs="Arial"/>
          <w:i w:val="0"/>
        </w:rPr>
        <w:t xml:space="preserve"> A aplicação deverá </w:t>
      </w:r>
      <w:r w:rsidRPr="00C66514">
        <w:rPr>
          <w:rFonts w:cs="Arial"/>
          <w:i w:val="0"/>
        </w:rPr>
        <w:lastRenderedPageBreak/>
        <w:t>permitir que o administrador retorne a etapa 2 do fluxo básico.</w:t>
      </w:r>
    </w:p>
    <w:p w14:paraId="34788AF5" w14:textId="2B4D5F72" w:rsidR="004F7EE2" w:rsidRPr="00C66514" w:rsidRDefault="00C46C40" w:rsidP="00362A30">
      <w:pPr>
        <w:pStyle w:val="Ttulo3"/>
        <w:rPr>
          <w:rFonts w:cs="Arial"/>
          <w:i w:val="0"/>
        </w:rPr>
      </w:pPr>
      <w:r w:rsidRPr="00C66514">
        <w:rPr>
          <w:rFonts w:cs="Arial"/>
          <w:i w:val="0"/>
        </w:rPr>
        <w:t>Alterar</w:t>
      </w:r>
      <w:r w:rsidR="004F7EE2" w:rsidRPr="00C66514">
        <w:rPr>
          <w:rFonts w:cs="Arial"/>
          <w:i w:val="0"/>
        </w:rPr>
        <w:t xml:space="preserve"> usuário.</w:t>
      </w:r>
    </w:p>
    <w:p w14:paraId="469BCEF2" w14:textId="7E1CE03A" w:rsidR="00362A30" w:rsidRPr="00C66514" w:rsidRDefault="00C46C40" w:rsidP="004F7EE2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>A aplicação deverá permitir que o administrador insira os dados para alterações nos campos desejados (usuário e/ou senha). Ao confirmar, a aplicação deverá validar as alterações e caso correto apresentar uma mensagem de êxito: “Dados alterados com sucesso”, caso os dados forem inválidos a aplicação retornará à etapa 1 do fluxo básico.</w:t>
      </w:r>
    </w:p>
    <w:p w14:paraId="3D96D2F5" w14:textId="40AE8C24" w:rsidR="004F7EE2" w:rsidRPr="00C66514" w:rsidRDefault="00C46C40" w:rsidP="0017750F">
      <w:pPr>
        <w:pStyle w:val="Ttulo3"/>
        <w:rPr>
          <w:rFonts w:cs="Arial"/>
          <w:i w:val="0"/>
        </w:rPr>
      </w:pPr>
      <w:r w:rsidRPr="00C66514">
        <w:rPr>
          <w:rFonts w:cs="Arial"/>
          <w:i w:val="0"/>
        </w:rPr>
        <w:t>Excluir</w:t>
      </w:r>
      <w:r w:rsidR="004F7EE2" w:rsidRPr="00C66514">
        <w:rPr>
          <w:rFonts w:cs="Arial"/>
          <w:i w:val="0"/>
        </w:rPr>
        <w:t xml:space="preserve"> usuário.</w:t>
      </w:r>
    </w:p>
    <w:p w14:paraId="57D8D71F" w14:textId="049F599A" w:rsidR="00C46C40" w:rsidRPr="00C66514" w:rsidRDefault="00C46C40" w:rsidP="00C46C40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>A aplicação deverá permitir que o administrador exclua um usuári</w:t>
      </w:r>
      <w:r w:rsidR="00BA7B6A" w:rsidRPr="00C66514">
        <w:rPr>
          <w:rFonts w:cs="Arial"/>
          <w:i w:val="0"/>
        </w:rPr>
        <w:t xml:space="preserve">o que já esteja cadastrado na base de dados a partir de seu </w:t>
      </w:r>
      <w:r w:rsidR="00BA7B6A" w:rsidRPr="00E76C4E">
        <w:rPr>
          <w:rFonts w:cs="Arial"/>
          <w:iCs/>
        </w:rPr>
        <w:t>Id</w:t>
      </w:r>
      <w:r w:rsidR="00BA7B6A" w:rsidRPr="00C66514">
        <w:rPr>
          <w:rFonts w:cs="Arial"/>
          <w:i w:val="0"/>
        </w:rPr>
        <w:t xml:space="preserve">. Após a inserção do </w:t>
      </w:r>
      <w:r w:rsidR="00BA7B6A" w:rsidRPr="00E76C4E">
        <w:rPr>
          <w:rFonts w:cs="Arial"/>
          <w:iCs/>
        </w:rPr>
        <w:t>Id</w:t>
      </w:r>
      <w:r w:rsidR="00BA7B6A" w:rsidRPr="00C66514">
        <w:rPr>
          <w:rFonts w:cs="Arial"/>
          <w:i w:val="0"/>
        </w:rPr>
        <w:t xml:space="preserve"> a aplicação deverá validar se ele existe e apresentar uma mensagem solicitando a confirmação da operação. Caso confirmado o usuário será excluído e a aplicação irá apresentar uma mensagem de êxito: “Usuário excluído com sucesso”, caso </w:t>
      </w:r>
      <w:r w:rsidR="00BA7B6A" w:rsidRPr="00E76C4E">
        <w:rPr>
          <w:rFonts w:cs="Arial"/>
          <w:iCs/>
        </w:rPr>
        <w:t>Id</w:t>
      </w:r>
      <w:r w:rsidR="00BA7B6A" w:rsidRPr="00C66514">
        <w:rPr>
          <w:rFonts w:cs="Arial"/>
          <w:i w:val="0"/>
        </w:rPr>
        <w:t xml:space="preserve"> não exista ou administrador cancele a operação o sistema deverá retornar a etapa 1 do fluxo básico.</w:t>
      </w:r>
    </w:p>
    <w:p w14:paraId="7F5F7EA6" w14:textId="47E7A88B" w:rsidR="00FC6F07" w:rsidRPr="00C66514" w:rsidRDefault="00FC6F07" w:rsidP="00FA4968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</w:p>
    <w:p w14:paraId="77814BDE" w14:textId="77777777" w:rsidR="00FA4968" w:rsidRPr="00C66514" w:rsidRDefault="00FA4968" w:rsidP="00FA4968">
      <w:pPr>
        <w:rPr>
          <w:rFonts w:ascii="Arial" w:hAnsi="Arial" w:cs="Arial"/>
        </w:rPr>
      </w:pPr>
    </w:p>
    <w:p w14:paraId="5B654961" w14:textId="3FA2612A" w:rsidR="004F7EE2" w:rsidRPr="00C66514" w:rsidRDefault="004F7EE2" w:rsidP="004F7EE2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UC003 – Listar Usuário</w:t>
      </w:r>
    </w:p>
    <w:p w14:paraId="382CEBBA" w14:textId="77777777" w:rsidR="0017750F" w:rsidRPr="00C66514" w:rsidRDefault="0017750F" w:rsidP="0017750F">
      <w:pPr>
        <w:pStyle w:val="InfoBlue"/>
        <w:rPr>
          <w:rFonts w:ascii="Arial" w:hAnsi="Arial" w:cs="Arial"/>
        </w:rPr>
      </w:pPr>
    </w:p>
    <w:p w14:paraId="2E5BFE56" w14:textId="0A8A2CEF" w:rsidR="0017750F" w:rsidRPr="00C66514" w:rsidRDefault="0017750F" w:rsidP="00FA4968">
      <w:pPr>
        <w:pStyle w:val="Ttulo1"/>
        <w:numPr>
          <w:ilvl w:val="0"/>
          <w:numId w:val="47"/>
        </w:numPr>
        <w:rPr>
          <w:rFonts w:cs="Arial"/>
        </w:rPr>
      </w:pPr>
      <w:r w:rsidRPr="00C66514">
        <w:rPr>
          <w:rFonts w:cs="Arial"/>
        </w:rPr>
        <w:t>UC00</w:t>
      </w:r>
      <w:r w:rsidR="004F7EE2" w:rsidRPr="00C66514">
        <w:rPr>
          <w:rFonts w:cs="Arial"/>
        </w:rPr>
        <w:t>3</w:t>
      </w:r>
      <w:r w:rsidRPr="00C66514">
        <w:rPr>
          <w:rFonts w:cs="Arial"/>
        </w:rPr>
        <w:t xml:space="preserve"> </w:t>
      </w:r>
      <w:r w:rsidR="009B3DE2" w:rsidRPr="00C66514">
        <w:rPr>
          <w:rFonts w:cs="Arial"/>
        </w:rPr>
        <w:t>–</w:t>
      </w:r>
      <w:r w:rsidRPr="00C66514">
        <w:rPr>
          <w:rFonts w:cs="Arial"/>
        </w:rPr>
        <w:t xml:space="preserve"> </w:t>
      </w:r>
      <w:r w:rsidR="009B3DE2" w:rsidRPr="00C66514">
        <w:rPr>
          <w:rFonts w:cs="Arial"/>
        </w:rPr>
        <w:t>Listar Usuário</w:t>
      </w:r>
    </w:p>
    <w:p w14:paraId="1A38F2D3" w14:textId="77777777" w:rsidR="0017750F" w:rsidRPr="00C66514" w:rsidRDefault="0017750F" w:rsidP="0017750F">
      <w:pPr>
        <w:pStyle w:val="Ttulo2"/>
        <w:rPr>
          <w:rFonts w:cs="Arial"/>
        </w:rPr>
      </w:pPr>
      <w:r w:rsidRPr="00C66514">
        <w:rPr>
          <w:rFonts w:cs="Arial"/>
        </w:rPr>
        <w:t>Breve descrição</w:t>
      </w:r>
    </w:p>
    <w:p w14:paraId="15C84A5E" w14:textId="18675B67" w:rsidR="0017750F" w:rsidRPr="00C66514" w:rsidRDefault="009B3DE2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listar os usuários </w:t>
      </w:r>
      <w:r w:rsidR="00DE7C79" w:rsidRPr="00C66514">
        <w:rPr>
          <w:rFonts w:ascii="Arial" w:hAnsi="Arial" w:cs="Arial"/>
        </w:rPr>
        <w:t>cadastrados</w:t>
      </w:r>
      <w:r w:rsidRPr="00C66514">
        <w:rPr>
          <w:rFonts w:ascii="Arial" w:hAnsi="Arial" w:cs="Arial"/>
        </w:rPr>
        <w:t xml:space="preserve"> no banco de dados.</w:t>
      </w:r>
    </w:p>
    <w:p w14:paraId="3FD9B717" w14:textId="77777777" w:rsidR="0017750F" w:rsidRPr="00C66514" w:rsidRDefault="0017750F" w:rsidP="0017750F">
      <w:pPr>
        <w:pStyle w:val="Ttulo1"/>
        <w:rPr>
          <w:rFonts w:cs="Arial"/>
        </w:rPr>
      </w:pPr>
      <w:r w:rsidRPr="00C66514">
        <w:rPr>
          <w:rFonts w:cs="Arial"/>
        </w:rPr>
        <w:t>Atores principais</w:t>
      </w:r>
    </w:p>
    <w:p w14:paraId="1E51B703" w14:textId="77777777" w:rsidR="0017750F" w:rsidRPr="00C66514" w:rsidRDefault="0017750F" w:rsidP="0017750F">
      <w:pPr>
        <w:pStyle w:val="Ttulo2"/>
        <w:rPr>
          <w:rFonts w:cs="Arial"/>
        </w:rPr>
      </w:pPr>
      <w:r w:rsidRPr="00C66514">
        <w:rPr>
          <w:rFonts w:cs="Arial"/>
        </w:rPr>
        <w:t>Administrador</w:t>
      </w:r>
    </w:p>
    <w:p w14:paraId="3FE6B6C5" w14:textId="70C6CC9A" w:rsidR="0017750F" w:rsidRPr="00C66514" w:rsidRDefault="0099291B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Administrador, após validado no sistema este</w:t>
      </w:r>
      <w:r w:rsidR="0017750F" w:rsidRPr="00C66514">
        <w:rPr>
          <w:rFonts w:ascii="Arial" w:hAnsi="Arial" w:cs="Arial"/>
        </w:rPr>
        <w:t xml:space="preserve"> ator terá</w:t>
      </w:r>
      <w:r w:rsidR="004A395B" w:rsidRPr="00C66514">
        <w:rPr>
          <w:rFonts w:ascii="Arial" w:hAnsi="Arial" w:cs="Arial"/>
        </w:rPr>
        <w:t xml:space="preserve"> </w:t>
      </w:r>
      <w:r w:rsidR="0017750F" w:rsidRPr="00C66514">
        <w:rPr>
          <w:rFonts w:ascii="Arial" w:hAnsi="Arial" w:cs="Arial"/>
        </w:rPr>
        <w:t xml:space="preserve">acesso </w:t>
      </w:r>
      <w:r w:rsidR="009B3DE2" w:rsidRPr="00C66514">
        <w:rPr>
          <w:rFonts w:ascii="Arial" w:hAnsi="Arial" w:cs="Arial"/>
        </w:rPr>
        <w:t xml:space="preserve">a </w:t>
      </w:r>
      <w:r w:rsidR="004A395B" w:rsidRPr="00C66514">
        <w:rPr>
          <w:rFonts w:ascii="Arial" w:hAnsi="Arial" w:cs="Arial"/>
        </w:rPr>
        <w:t>funcionalidade</w:t>
      </w:r>
      <w:r w:rsidR="009B3DE2" w:rsidRPr="00C66514">
        <w:rPr>
          <w:rFonts w:ascii="Arial" w:hAnsi="Arial" w:cs="Arial"/>
        </w:rPr>
        <w:t xml:space="preserve"> </w:t>
      </w:r>
      <w:r w:rsidR="004A395B" w:rsidRPr="00C66514">
        <w:rPr>
          <w:rFonts w:ascii="Arial" w:hAnsi="Arial" w:cs="Arial"/>
        </w:rPr>
        <w:t>“L</w:t>
      </w:r>
      <w:r w:rsidR="009B3DE2" w:rsidRPr="00C66514">
        <w:rPr>
          <w:rFonts w:ascii="Arial" w:hAnsi="Arial" w:cs="Arial"/>
        </w:rPr>
        <w:t>istar usuários</w:t>
      </w:r>
      <w:r w:rsidR="004A395B" w:rsidRPr="00C66514">
        <w:rPr>
          <w:rFonts w:ascii="Arial" w:hAnsi="Arial" w:cs="Arial"/>
        </w:rPr>
        <w:t>”</w:t>
      </w:r>
      <w:r w:rsidR="009B3DE2" w:rsidRPr="00C66514">
        <w:rPr>
          <w:rFonts w:ascii="Arial" w:hAnsi="Arial" w:cs="Arial"/>
        </w:rPr>
        <w:t xml:space="preserve"> que </w:t>
      </w:r>
      <w:r w:rsidR="004A395B" w:rsidRPr="00C66514">
        <w:rPr>
          <w:rFonts w:ascii="Arial" w:hAnsi="Arial" w:cs="Arial"/>
        </w:rPr>
        <w:t xml:space="preserve">listará todos os usuários </w:t>
      </w:r>
      <w:r w:rsidR="009B3DE2" w:rsidRPr="00C66514">
        <w:rPr>
          <w:rFonts w:ascii="Arial" w:hAnsi="Arial" w:cs="Arial"/>
        </w:rPr>
        <w:t>cadastrados</w:t>
      </w:r>
      <w:r w:rsidR="004A395B" w:rsidRPr="00C66514">
        <w:rPr>
          <w:rFonts w:ascii="Arial" w:hAnsi="Arial" w:cs="Arial"/>
        </w:rPr>
        <w:t xml:space="preserve"> na base de dados</w:t>
      </w:r>
      <w:r w:rsidR="009B3DE2" w:rsidRPr="00C66514">
        <w:rPr>
          <w:rFonts w:ascii="Arial" w:hAnsi="Arial" w:cs="Arial"/>
        </w:rPr>
        <w:t>.</w:t>
      </w:r>
    </w:p>
    <w:p w14:paraId="10FE84C0" w14:textId="77777777" w:rsidR="0017750F" w:rsidRPr="00C66514" w:rsidRDefault="0017750F" w:rsidP="00261285">
      <w:pPr>
        <w:pStyle w:val="Ttulo1"/>
        <w:widowControl/>
        <w:rPr>
          <w:rFonts w:cs="Arial"/>
        </w:rPr>
      </w:pPr>
      <w:r w:rsidRPr="00C66514">
        <w:rPr>
          <w:rFonts w:cs="Arial"/>
        </w:rPr>
        <w:t>Pré-condições</w:t>
      </w:r>
    </w:p>
    <w:p w14:paraId="01740B9E" w14:textId="51A692C4" w:rsidR="00261285" w:rsidRPr="00E76C4E" w:rsidRDefault="00261285" w:rsidP="00BA7B6A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 xml:space="preserve">Usuário </w:t>
      </w:r>
      <w:r w:rsidR="000D51D5" w:rsidRPr="00E76C4E">
        <w:rPr>
          <w:rFonts w:cs="Arial"/>
          <w:b w:val="0"/>
          <w:bCs/>
        </w:rPr>
        <w:t>(</w:t>
      </w:r>
      <w:r w:rsidRPr="00E76C4E">
        <w:rPr>
          <w:rFonts w:cs="Arial"/>
          <w:b w:val="0"/>
          <w:bCs/>
        </w:rPr>
        <w:t>administrado</w:t>
      </w:r>
      <w:r w:rsidR="000D51D5" w:rsidRPr="00E76C4E">
        <w:rPr>
          <w:rFonts w:cs="Arial"/>
          <w:b w:val="0"/>
          <w:bCs/>
        </w:rPr>
        <w:t>r)</w:t>
      </w:r>
      <w:r w:rsidRPr="00E76C4E">
        <w:rPr>
          <w:rFonts w:cs="Arial"/>
          <w:b w:val="0"/>
          <w:bCs/>
        </w:rPr>
        <w:t xml:space="preserve"> deve estar validado no sistema</w:t>
      </w:r>
      <w:r w:rsidR="002D0ECD">
        <w:rPr>
          <w:rFonts w:cs="Arial"/>
          <w:b w:val="0"/>
          <w:bCs/>
        </w:rPr>
        <w:t>;</w:t>
      </w:r>
    </w:p>
    <w:p w14:paraId="7F50E609" w14:textId="41C6EAA9" w:rsidR="00BA7B6A" w:rsidRPr="00E76C4E" w:rsidRDefault="00BA7B6A" w:rsidP="00BA7B6A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0E842A21" w14:textId="56F1553F" w:rsidR="00BA7B6A" w:rsidRPr="00E76C4E" w:rsidRDefault="00BA7B6A" w:rsidP="00936730">
      <w:pPr>
        <w:pStyle w:val="Ttulo2"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Acesso à internet.</w:t>
      </w:r>
    </w:p>
    <w:p w14:paraId="7D0DA280" w14:textId="77777777" w:rsidR="0017750F" w:rsidRPr="00C66514" w:rsidRDefault="0017750F" w:rsidP="0017750F">
      <w:pPr>
        <w:pStyle w:val="Ttulo1"/>
        <w:widowControl/>
        <w:rPr>
          <w:rFonts w:cs="Arial"/>
        </w:rPr>
      </w:pPr>
      <w:r w:rsidRPr="00C66514">
        <w:rPr>
          <w:rFonts w:cs="Arial"/>
        </w:rPr>
        <w:t>Pós-condição</w:t>
      </w:r>
    </w:p>
    <w:p w14:paraId="0F1FFAC5" w14:textId="07208818" w:rsidR="0017750F" w:rsidRPr="00C66514" w:rsidRDefault="0017750F" w:rsidP="0017750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apresentar </w:t>
      </w:r>
      <w:r w:rsidR="00DE7C79" w:rsidRPr="00C66514">
        <w:rPr>
          <w:rFonts w:ascii="Arial" w:hAnsi="Arial" w:cs="Arial"/>
        </w:rPr>
        <w:t xml:space="preserve">em forma de tabela os dados </w:t>
      </w:r>
      <w:r w:rsidR="00261285" w:rsidRPr="00C66514">
        <w:rPr>
          <w:rFonts w:ascii="Arial" w:hAnsi="Arial" w:cs="Arial"/>
        </w:rPr>
        <w:t>de todos os usuários cadastrados na base de dados</w:t>
      </w:r>
      <w:r w:rsidR="00DE7C79" w:rsidRPr="00C66514">
        <w:rPr>
          <w:rFonts w:ascii="Arial" w:hAnsi="Arial" w:cs="Arial"/>
        </w:rPr>
        <w:t>.</w:t>
      </w:r>
    </w:p>
    <w:p w14:paraId="58E40B31" w14:textId="77777777" w:rsidR="0017750F" w:rsidRPr="00C66514" w:rsidRDefault="0017750F" w:rsidP="0017750F">
      <w:pPr>
        <w:pStyle w:val="Ttulo1"/>
        <w:widowControl/>
        <w:rPr>
          <w:rFonts w:cs="Arial"/>
        </w:rPr>
      </w:pPr>
      <w:r w:rsidRPr="00C66514">
        <w:rPr>
          <w:rFonts w:cs="Arial"/>
        </w:rPr>
        <w:t>Fluxo de Eventos</w:t>
      </w:r>
    </w:p>
    <w:p w14:paraId="3F8E3669" w14:textId="77777777" w:rsidR="0017750F" w:rsidRPr="00C66514" w:rsidRDefault="0017750F" w:rsidP="0017750F">
      <w:pPr>
        <w:pStyle w:val="Ttulo2"/>
        <w:widowControl/>
        <w:rPr>
          <w:rFonts w:cs="Arial"/>
        </w:rPr>
      </w:pPr>
      <w:r w:rsidRPr="00C66514">
        <w:rPr>
          <w:rFonts w:cs="Arial"/>
        </w:rPr>
        <w:t>Fluxo Básico</w:t>
      </w:r>
    </w:p>
    <w:p w14:paraId="4DCA2B4B" w14:textId="49291D85" w:rsidR="0017750F" w:rsidRPr="00C66514" w:rsidRDefault="0017750F" w:rsidP="00DE7C79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apresentar a </w:t>
      </w:r>
      <w:r w:rsidR="001D6E11" w:rsidRPr="00C66514">
        <w:rPr>
          <w:rFonts w:ascii="Arial" w:hAnsi="Arial" w:cs="Arial"/>
        </w:rPr>
        <w:t xml:space="preserve">tela </w:t>
      </w:r>
      <w:r w:rsidR="00936730" w:rsidRPr="00C66514">
        <w:rPr>
          <w:rFonts w:ascii="Arial" w:hAnsi="Arial" w:cs="Arial"/>
        </w:rPr>
        <w:t>“</w:t>
      </w:r>
      <w:r w:rsidR="001D6E11" w:rsidRPr="00C66514">
        <w:rPr>
          <w:rFonts w:ascii="Arial" w:hAnsi="Arial" w:cs="Arial"/>
        </w:rPr>
        <w:t>Listar</w:t>
      </w:r>
      <w:r w:rsidRPr="00C66514">
        <w:rPr>
          <w:rFonts w:ascii="Arial" w:hAnsi="Arial" w:cs="Arial"/>
        </w:rPr>
        <w:t xml:space="preserve"> </w:t>
      </w:r>
      <w:r w:rsidR="00E76C4E">
        <w:rPr>
          <w:rFonts w:ascii="Arial" w:hAnsi="Arial" w:cs="Arial"/>
        </w:rPr>
        <w:t>U</w:t>
      </w:r>
      <w:r w:rsidRPr="00C66514">
        <w:rPr>
          <w:rFonts w:ascii="Arial" w:hAnsi="Arial" w:cs="Arial"/>
        </w:rPr>
        <w:t>suários</w:t>
      </w:r>
      <w:r w:rsidR="00936730" w:rsidRPr="00C66514">
        <w:rPr>
          <w:rFonts w:ascii="Arial" w:hAnsi="Arial" w:cs="Arial"/>
        </w:rPr>
        <w:t>”</w:t>
      </w:r>
      <w:r w:rsidR="00FA4968" w:rsidRPr="00C66514">
        <w:rPr>
          <w:rFonts w:ascii="Arial" w:hAnsi="Arial" w:cs="Arial"/>
        </w:rPr>
        <w:t>;</w:t>
      </w:r>
    </w:p>
    <w:p w14:paraId="5FEBAB38" w14:textId="41314AA7" w:rsidR="0017750F" w:rsidRPr="00C66514" w:rsidRDefault="0017750F" w:rsidP="00DE7C79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</w:t>
      </w:r>
      <w:r w:rsidR="00DE7C79" w:rsidRPr="00C66514">
        <w:rPr>
          <w:rFonts w:ascii="Arial" w:hAnsi="Arial" w:cs="Arial"/>
        </w:rPr>
        <w:t xml:space="preserve">administrador </w:t>
      </w:r>
      <w:r w:rsidR="00936730" w:rsidRPr="00C66514">
        <w:rPr>
          <w:rFonts w:ascii="Arial" w:hAnsi="Arial" w:cs="Arial"/>
        </w:rPr>
        <w:t>seleciona a opção</w:t>
      </w:r>
      <w:r w:rsidR="00DE7C79" w:rsidRPr="00C66514">
        <w:rPr>
          <w:rFonts w:ascii="Arial" w:hAnsi="Arial" w:cs="Arial"/>
        </w:rPr>
        <w:t xml:space="preserve"> </w:t>
      </w:r>
      <w:r w:rsidR="00936730" w:rsidRPr="00C66514">
        <w:rPr>
          <w:rFonts w:ascii="Arial" w:hAnsi="Arial" w:cs="Arial"/>
        </w:rPr>
        <w:t>“L</w:t>
      </w:r>
      <w:r w:rsidR="00DE7C79" w:rsidRPr="00C66514">
        <w:rPr>
          <w:rFonts w:ascii="Arial" w:hAnsi="Arial" w:cs="Arial"/>
        </w:rPr>
        <w:t xml:space="preserve">istar </w:t>
      </w:r>
      <w:r w:rsidR="00E76C4E">
        <w:rPr>
          <w:rFonts w:ascii="Arial" w:hAnsi="Arial" w:cs="Arial"/>
        </w:rPr>
        <w:t>U</w:t>
      </w:r>
      <w:r w:rsidR="00DE7C79" w:rsidRPr="00C66514">
        <w:rPr>
          <w:rFonts w:ascii="Arial" w:hAnsi="Arial" w:cs="Arial"/>
        </w:rPr>
        <w:t>suário</w:t>
      </w:r>
      <w:r w:rsidR="00FA4968" w:rsidRPr="00C66514">
        <w:rPr>
          <w:rFonts w:ascii="Arial" w:hAnsi="Arial" w:cs="Arial"/>
        </w:rPr>
        <w:t>s</w:t>
      </w:r>
      <w:r w:rsidR="00936730" w:rsidRPr="00C66514">
        <w:rPr>
          <w:rFonts w:ascii="Arial" w:hAnsi="Arial" w:cs="Arial"/>
        </w:rPr>
        <w:t>”</w:t>
      </w:r>
      <w:r w:rsidR="00FA4968" w:rsidRPr="00C66514">
        <w:rPr>
          <w:rFonts w:ascii="Arial" w:hAnsi="Arial" w:cs="Arial"/>
        </w:rPr>
        <w:t>;</w:t>
      </w:r>
    </w:p>
    <w:p w14:paraId="19F18CA2" w14:textId="2C6CA980" w:rsidR="0017750F" w:rsidRPr="00C66514" w:rsidRDefault="00DE7C79" w:rsidP="00DE7C79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lastRenderedPageBreak/>
        <w:t xml:space="preserve">A aplicação </w:t>
      </w:r>
      <w:r w:rsidR="00936730" w:rsidRPr="00C66514">
        <w:rPr>
          <w:rFonts w:ascii="Arial" w:hAnsi="Arial" w:cs="Arial"/>
        </w:rPr>
        <w:t>apresenta todos</w:t>
      </w:r>
      <w:r w:rsidRPr="00C66514">
        <w:rPr>
          <w:rFonts w:ascii="Arial" w:hAnsi="Arial" w:cs="Arial"/>
        </w:rPr>
        <w:t xml:space="preserve"> os usuários em forma de tabela</w:t>
      </w:r>
      <w:r w:rsidR="00FA4968" w:rsidRPr="00C66514">
        <w:rPr>
          <w:rFonts w:ascii="Arial" w:hAnsi="Arial" w:cs="Arial"/>
        </w:rPr>
        <w:t>;</w:t>
      </w:r>
    </w:p>
    <w:p w14:paraId="62ACD43A" w14:textId="77777777" w:rsidR="0017750F" w:rsidRPr="00C66514" w:rsidRDefault="0017750F" w:rsidP="00DE7C79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uso.</w:t>
      </w:r>
    </w:p>
    <w:p w14:paraId="1B56A9D0" w14:textId="77777777" w:rsidR="0017750F" w:rsidRPr="00C66514" w:rsidRDefault="0017750F" w:rsidP="0017750F">
      <w:pPr>
        <w:ind w:left="720"/>
        <w:rPr>
          <w:rFonts w:ascii="Arial" w:hAnsi="Arial" w:cs="Arial"/>
        </w:rPr>
      </w:pPr>
    </w:p>
    <w:p w14:paraId="66BD43E3" w14:textId="77777777" w:rsidR="0017750F" w:rsidRPr="00C66514" w:rsidRDefault="0017750F" w:rsidP="0017750F">
      <w:pPr>
        <w:pStyle w:val="Ttulo2"/>
        <w:widowControl/>
        <w:rPr>
          <w:rFonts w:cs="Arial"/>
        </w:rPr>
      </w:pPr>
      <w:r w:rsidRPr="00C66514">
        <w:rPr>
          <w:rFonts w:cs="Arial"/>
        </w:rPr>
        <w:t>Fluxos Alternativos</w:t>
      </w:r>
    </w:p>
    <w:p w14:paraId="6EBE1854" w14:textId="3A2566AB" w:rsidR="004F7EE2" w:rsidRPr="00C66514" w:rsidRDefault="000D51D5" w:rsidP="0017750F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Ausência de usuário cadastrado</w:t>
      </w:r>
      <w:r w:rsidR="004F7EE2" w:rsidRPr="00C66514">
        <w:rPr>
          <w:rFonts w:cs="Arial"/>
          <w:i w:val="0"/>
          <w:iCs/>
        </w:rPr>
        <w:t>.</w:t>
      </w:r>
    </w:p>
    <w:p w14:paraId="284C26E7" w14:textId="2B1B95B6" w:rsidR="0017750F" w:rsidRPr="00C66514" w:rsidRDefault="0017750F" w:rsidP="004F7EE2">
      <w:pPr>
        <w:pStyle w:val="Ttulo3"/>
        <w:numPr>
          <w:ilvl w:val="0"/>
          <w:numId w:val="0"/>
        </w:numPr>
        <w:ind w:left="720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A aplicação </w:t>
      </w:r>
      <w:r w:rsidR="000D51D5" w:rsidRPr="00C66514">
        <w:rPr>
          <w:rFonts w:cs="Arial"/>
          <w:i w:val="0"/>
          <w:iCs/>
        </w:rPr>
        <w:t>apresenta uma mensagem informando: “Nenhum usuário cadastrado na base de dados” e deverá retornar a etapa 1 do fluxo básico.</w:t>
      </w:r>
    </w:p>
    <w:p w14:paraId="57D36EDC" w14:textId="5B9BD783" w:rsidR="000D51D5" w:rsidRPr="00C66514" w:rsidRDefault="000D51D5" w:rsidP="000D51D5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Listar usuário por </w:t>
      </w:r>
      <w:r w:rsidRPr="00C66514">
        <w:rPr>
          <w:rFonts w:cs="Arial"/>
        </w:rPr>
        <w:t>Id</w:t>
      </w:r>
      <w:r w:rsidRPr="00C66514">
        <w:rPr>
          <w:rFonts w:cs="Arial"/>
          <w:i w:val="0"/>
          <w:iCs/>
        </w:rPr>
        <w:t>.</w:t>
      </w:r>
    </w:p>
    <w:p w14:paraId="6550D865" w14:textId="3D0834D4" w:rsidR="000D51D5" w:rsidRPr="00C66514" w:rsidRDefault="000D51D5" w:rsidP="000D51D5">
      <w:pPr>
        <w:pStyle w:val="Ttulo3"/>
        <w:numPr>
          <w:ilvl w:val="0"/>
          <w:numId w:val="0"/>
        </w:numPr>
        <w:ind w:left="720"/>
        <w:rPr>
          <w:rFonts w:cs="Arial"/>
        </w:rPr>
      </w:pPr>
      <w:r w:rsidRPr="00C66514">
        <w:rPr>
          <w:rFonts w:cs="Arial"/>
          <w:i w:val="0"/>
          <w:iCs/>
        </w:rPr>
        <w:t xml:space="preserve">A aplicação deverá permitir que o administrador liste um usuário específico através de seu </w:t>
      </w:r>
      <w:r w:rsidRPr="00C66514">
        <w:rPr>
          <w:rFonts w:cs="Arial"/>
        </w:rPr>
        <w:t xml:space="preserve">Id. </w:t>
      </w:r>
      <w:r w:rsidRPr="00C66514">
        <w:rPr>
          <w:rFonts w:cs="Arial"/>
          <w:i w:val="0"/>
          <w:iCs/>
        </w:rPr>
        <w:t xml:space="preserve">Após a inserção do </w:t>
      </w:r>
      <w:r w:rsidRPr="00C66514">
        <w:rPr>
          <w:rFonts w:cs="Arial"/>
        </w:rPr>
        <w:t xml:space="preserve">Id </w:t>
      </w:r>
      <w:r w:rsidRPr="00C66514">
        <w:rPr>
          <w:rFonts w:cs="Arial"/>
          <w:i w:val="0"/>
          <w:iCs/>
        </w:rPr>
        <w:t>a aplicação deverá efetuar a validação e caso correto listar os dados do usuário pesquisado,</w:t>
      </w:r>
      <w:r w:rsidRPr="00C66514">
        <w:rPr>
          <w:rFonts w:cs="Arial"/>
          <w:i w:val="0"/>
        </w:rPr>
        <w:t xml:space="preserve"> caso 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não exista a aplicação deverá apresentar uma mensagem: “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inválido” e retornar a etapa 1 do fluxo básico.</w:t>
      </w:r>
    </w:p>
    <w:p w14:paraId="285173C7" w14:textId="77777777" w:rsidR="000D51D5" w:rsidRPr="00C66514" w:rsidRDefault="000D51D5" w:rsidP="000D51D5">
      <w:pPr>
        <w:rPr>
          <w:rFonts w:ascii="Arial" w:hAnsi="Arial" w:cs="Arial"/>
        </w:rPr>
      </w:pPr>
    </w:p>
    <w:p w14:paraId="092AD383" w14:textId="77777777" w:rsidR="000D51D5" w:rsidRPr="00C66514" w:rsidRDefault="000D51D5" w:rsidP="000D51D5">
      <w:pPr>
        <w:rPr>
          <w:rFonts w:ascii="Arial" w:hAnsi="Arial" w:cs="Arial"/>
        </w:rPr>
      </w:pPr>
    </w:p>
    <w:p w14:paraId="6B06885D" w14:textId="74AA55D0" w:rsidR="004F7EE2" w:rsidRPr="00C66514" w:rsidRDefault="004F7EE2" w:rsidP="004F7EE2">
      <w:pPr>
        <w:rPr>
          <w:rFonts w:ascii="Arial" w:hAnsi="Arial" w:cs="Arial"/>
        </w:rPr>
      </w:pPr>
    </w:p>
    <w:p w14:paraId="2A2EB644" w14:textId="6DC458F5" w:rsidR="004F7EE2" w:rsidRPr="00C66514" w:rsidRDefault="004F7EE2" w:rsidP="004F7EE2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UC004 – Manter Mesa</w:t>
      </w:r>
    </w:p>
    <w:p w14:paraId="5D13076C" w14:textId="77777777" w:rsidR="004F7EE2" w:rsidRPr="00C66514" w:rsidRDefault="004F7EE2" w:rsidP="004F7EE2">
      <w:pPr>
        <w:pStyle w:val="InfoBlue"/>
        <w:rPr>
          <w:rFonts w:ascii="Arial" w:hAnsi="Arial" w:cs="Arial"/>
        </w:rPr>
      </w:pPr>
    </w:p>
    <w:p w14:paraId="3E10A755" w14:textId="40C3095D" w:rsidR="004F7EE2" w:rsidRPr="00C66514" w:rsidRDefault="004F7EE2" w:rsidP="004F7EE2">
      <w:pPr>
        <w:pStyle w:val="Ttulo1"/>
        <w:numPr>
          <w:ilvl w:val="0"/>
          <w:numId w:val="29"/>
        </w:numPr>
        <w:rPr>
          <w:rFonts w:cs="Arial"/>
        </w:rPr>
      </w:pPr>
      <w:r w:rsidRPr="00C66514">
        <w:rPr>
          <w:rFonts w:cs="Arial"/>
        </w:rPr>
        <w:t>UC004 – Manter Mesa</w:t>
      </w:r>
    </w:p>
    <w:p w14:paraId="1FF02D57" w14:textId="77777777" w:rsidR="004F7EE2" w:rsidRPr="00C66514" w:rsidRDefault="004F7EE2" w:rsidP="004F7EE2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5C0824B1" w14:textId="61637C4B" w:rsidR="004F7EE2" w:rsidRPr="00C66514" w:rsidRDefault="00816176" w:rsidP="004F7EE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ao usuário o cadastro</w:t>
      </w:r>
      <w:r w:rsidR="00381F28" w:rsidRPr="00C66514">
        <w:rPr>
          <w:rFonts w:ascii="Arial" w:hAnsi="Arial" w:cs="Arial"/>
        </w:rPr>
        <w:t xml:space="preserve"> </w:t>
      </w:r>
      <w:r w:rsidRPr="00C66514">
        <w:rPr>
          <w:rFonts w:ascii="Arial" w:hAnsi="Arial" w:cs="Arial"/>
        </w:rPr>
        <w:t>e exclusão de uma mesa (nov</w:t>
      </w:r>
      <w:r w:rsidR="00E76C4E">
        <w:rPr>
          <w:rFonts w:ascii="Arial" w:hAnsi="Arial" w:cs="Arial"/>
        </w:rPr>
        <w:t>a</w:t>
      </w:r>
      <w:r w:rsidRPr="00C66514">
        <w:rPr>
          <w:rFonts w:ascii="Arial" w:hAnsi="Arial" w:cs="Arial"/>
        </w:rPr>
        <w:t xml:space="preserve"> ou já cadastrada) na base de dados do sistema.</w:t>
      </w:r>
    </w:p>
    <w:p w14:paraId="3F747C15" w14:textId="77777777" w:rsidR="004F7EE2" w:rsidRPr="00C66514" w:rsidRDefault="004F7EE2" w:rsidP="004F7EE2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72C90D0A" w14:textId="77777777" w:rsidR="004F7EE2" w:rsidRPr="00C66514" w:rsidRDefault="004F7EE2" w:rsidP="004F7EE2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 xml:space="preserve">Administrador </w:t>
      </w:r>
    </w:p>
    <w:p w14:paraId="2606298D" w14:textId="44186FE0" w:rsidR="004F7EE2" w:rsidRPr="00C66514" w:rsidRDefault="00816176" w:rsidP="004F7EE2">
      <w:pPr>
        <w:pStyle w:val="InfoBlue"/>
        <w:rPr>
          <w:rFonts w:ascii="Arial" w:hAnsi="Arial" w:cs="Arial"/>
          <w:u w:val="single"/>
        </w:rPr>
      </w:pPr>
      <w:r w:rsidRPr="00C66514">
        <w:rPr>
          <w:rFonts w:ascii="Arial" w:hAnsi="Arial" w:cs="Arial"/>
        </w:rPr>
        <w:t>Administrador, após validado no sistema este ator terá acesso a funcionalidade “Manter Mesa” que permitirá o cadastro</w:t>
      </w:r>
      <w:r w:rsidR="00381F28" w:rsidRPr="00C66514">
        <w:rPr>
          <w:rFonts w:ascii="Arial" w:hAnsi="Arial" w:cs="Arial"/>
        </w:rPr>
        <w:t xml:space="preserve"> ou</w:t>
      </w:r>
      <w:r w:rsidRPr="00C66514">
        <w:rPr>
          <w:rFonts w:ascii="Arial" w:hAnsi="Arial" w:cs="Arial"/>
        </w:rPr>
        <w:t xml:space="preserve"> exclusão de uma mesa.</w:t>
      </w:r>
    </w:p>
    <w:p w14:paraId="5574D5DF" w14:textId="77777777" w:rsidR="004F7EE2" w:rsidRPr="00C66514" w:rsidRDefault="004F7EE2" w:rsidP="004F7EE2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04D38B65" w14:textId="5A1B5D08" w:rsidR="00816176" w:rsidRPr="00E76C4E" w:rsidRDefault="00816176" w:rsidP="00816176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Usuário (administrador) deve estar validado no sistema</w:t>
      </w:r>
      <w:r w:rsidR="002D0ECD">
        <w:rPr>
          <w:rFonts w:cs="Arial"/>
          <w:b w:val="0"/>
          <w:bCs/>
        </w:rPr>
        <w:t>;</w:t>
      </w:r>
    </w:p>
    <w:p w14:paraId="06363FB5" w14:textId="5B16F339" w:rsidR="00816176" w:rsidRPr="00E76C4E" w:rsidRDefault="00816176" w:rsidP="00816176">
      <w:pPr>
        <w:pStyle w:val="Ttulo2"/>
        <w:widowControl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6A36AC7D" w14:textId="61E8CE81" w:rsidR="00816176" w:rsidRPr="00E76C4E" w:rsidRDefault="00816176" w:rsidP="00816176">
      <w:pPr>
        <w:pStyle w:val="Ttulo2"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 xml:space="preserve">Acesso à </w:t>
      </w:r>
      <w:r w:rsidRPr="00E76C4E">
        <w:rPr>
          <w:rFonts w:cs="Arial"/>
          <w:b w:val="0"/>
          <w:bCs/>
          <w:i/>
          <w:iCs/>
        </w:rPr>
        <w:t>internet</w:t>
      </w:r>
      <w:r w:rsidR="002D0ECD">
        <w:rPr>
          <w:rFonts w:cs="Arial"/>
          <w:b w:val="0"/>
          <w:bCs/>
        </w:rPr>
        <w:t>;</w:t>
      </w:r>
    </w:p>
    <w:p w14:paraId="4E8417EB" w14:textId="312FC0AC" w:rsidR="00816176" w:rsidRPr="00E76C4E" w:rsidRDefault="0099291B" w:rsidP="00816176">
      <w:pPr>
        <w:pStyle w:val="Ttulo2"/>
        <w:rPr>
          <w:rFonts w:cs="Arial"/>
          <w:b w:val="0"/>
          <w:bCs/>
          <w:i/>
          <w:iCs/>
        </w:rPr>
      </w:pPr>
      <w:r w:rsidRPr="00E76C4E">
        <w:rPr>
          <w:rFonts w:cs="Arial"/>
          <w:b w:val="0"/>
          <w:bCs/>
        </w:rPr>
        <w:t xml:space="preserve">Para cadastro de mesa, nova mesa não poderá ter </w:t>
      </w:r>
      <w:r w:rsidRPr="00E76C4E">
        <w:rPr>
          <w:rFonts w:cs="Arial"/>
          <w:b w:val="0"/>
          <w:bCs/>
          <w:i/>
          <w:iCs/>
        </w:rPr>
        <w:t xml:space="preserve">Id </w:t>
      </w:r>
      <w:r w:rsidRPr="00E76C4E">
        <w:rPr>
          <w:rFonts w:cs="Arial"/>
          <w:b w:val="0"/>
          <w:bCs/>
        </w:rPr>
        <w:t>já cadastrado</w:t>
      </w:r>
      <w:r w:rsidR="002D0ECD">
        <w:rPr>
          <w:rFonts w:cs="Arial"/>
          <w:b w:val="0"/>
          <w:bCs/>
          <w:i/>
          <w:iCs/>
        </w:rPr>
        <w:t>;</w:t>
      </w:r>
    </w:p>
    <w:p w14:paraId="3C966A6A" w14:textId="6DB5F9A4" w:rsidR="00816176" w:rsidRPr="00E76C4E" w:rsidRDefault="00816176" w:rsidP="00816176">
      <w:pPr>
        <w:pStyle w:val="Ttulo2"/>
        <w:rPr>
          <w:rFonts w:cs="Arial"/>
          <w:b w:val="0"/>
          <w:bCs/>
        </w:rPr>
      </w:pPr>
      <w:r w:rsidRPr="00E76C4E">
        <w:rPr>
          <w:rFonts w:cs="Arial"/>
          <w:b w:val="0"/>
          <w:bCs/>
        </w:rPr>
        <w:t>Para alteração ou exclusão, deve existir ao menos uma mesa cadastrada</w:t>
      </w:r>
      <w:r w:rsidRPr="00E76C4E">
        <w:rPr>
          <w:rFonts w:cs="Arial"/>
          <w:b w:val="0"/>
          <w:bCs/>
          <w:i/>
          <w:iCs/>
        </w:rPr>
        <w:t>.</w:t>
      </w:r>
    </w:p>
    <w:p w14:paraId="743090F7" w14:textId="77777777" w:rsidR="00816176" w:rsidRPr="00C66514" w:rsidRDefault="00816176" w:rsidP="00816176">
      <w:pPr>
        <w:rPr>
          <w:rFonts w:ascii="Arial" w:hAnsi="Arial" w:cs="Arial"/>
        </w:rPr>
      </w:pPr>
    </w:p>
    <w:p w14:paraId="6F762172" w14:textId="77777777" w:rsidR="004F7EE2" w:rsidRPr="00C66514" w:rsidRDefault="004F7EE2" w:rsidP="004F7EE2">
      <w:pPr>
        <w:rPr>
          <w:rFonts w:ascii="Arial" w:hAnsi="Arial" w:cs="Arial"/>
        </w:rPr>
      </w:pPr>
    </w:p>
    <w:p w14:paraId="21EE026F" w14:textId="77777777" w:rsidR="004F7EE2" w:rsidRPr="00C66514" w:rsidRDefault="004F7EE2" w:rsidP="004F7EE2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4E64E9F0" w14:textId="4FF457DE" w:rsidR="00816176" w:rsidRPr="00C66514" w:rsidRDefault="00816176" w:rsidP="00816176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apresentar uma mensagem de êxito com a nova mesa cadastrada, apresentando seu</w:t>
      </w:r>
      <w:r w:rsidR="00EA613F">
        <w:rPr>
          <w:rFonts w:ascii="Arial" w:hAnsi="Arial" w:cs="Arial"/>
        </w:rPr>
        <w:t xml:space="preserve"> </w:t>
      </w:r>
      <w:r w:rsidR="00EA613F" w:rsidRPr="00EA613F">
        <w:rPr>
          <w:rFonts w:ascii="Arial" w:hAnsi="Arial" w:cs="Arial"/>
          <w:i/>
          <w:iCs w:val="0"/>
        </w:rPr>
        <w:t>Id</w:t>
      </w:r>
      <w:r w:rsidRPr="00C66514">
        <w:rPr>
          <w:rFonts w:ascii="Arial" w:hAnsi="Arial" w:cs="Arial"/>
        </w:rPr>
        <w:t xml:space="preserve">. </w:t>
      </w:r>
    </w:p>
    <w:p w14:paraId="42E02514" w14:textId="106F7415" w:rsidR="004F7EE2" w:rsidRPr="00C66514" w:rsidRDefault="004F7EE2" w:rsidP="004F7EE2">
      <w:pPr>
        <w:pStyle w:val="InfoBlue"/>
        <w:rPr>
          <w:rFonts w:ascii="Arial" w:hAnsi="Arial" w:cs="Arial"/>
        </w:rPr>
      </w:pPr>
    </w:p>
    <w:p w14:paraId="2BFB586B" w14:textId="77777777" w:rsidR="004F7EE2" w:rsidRPr="00C66514" w:rsidRDefault="004F7EE2" w:rsidP="004F7EE2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Fluxo de Eventos</w:t>
      </w:r>
    </w:p>
    <w:p w14:paraId="647BC6C7" w14:textId="77777777" w:rsidR="004F7EE2" w:rsidRPr="00C66514" w:rsidRDefault="004F7EE2" w:rsidP="004F7EE2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6A5BFC6C" w14:textId="418ECCB6" w:rsidR="004F7EE2" w:rsidRPr="00C66514" w:rsidRDefault="001D6E11" w:rsidP="004F7EE2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</w:t>
      </w:r>
      <w:r w:rsidR="004F7EE2" w:rsidRPr="00C66514">
        <w:rPr>
          <w:rFonts w:ascii="Arial" w:hAnsi="Arial" w:cs="Arial"/>
        </w:rPr>
        <w:t xml:space="preserve"> deverá </w:t>
      </w:r>
      <w:r w:rsidR="00816176" w:rsidRPr="00C66514">
        <w:rPr>
          <w:rFonts w:ascii="Arial" w:hAnsi="Arial" w:cs="Arial"/>
        </w:rPr>
        <w:t>apresentar a tela “</w:t>
      </w:r>
      <w:r w:rsidRPr="00C66514">
        <w:rPr>
          <w:rFonts w:ascii="Arial" w:hAnsi="Arial" w:cs="Arial"/>
        </w:rPr>
        <w:t>Manter Mesa”</w:t>
      </w:r>
      <w:r w:rsidR="004F7EE2" w:rsidRPr="00C66514">
        <w:rPr>
          <w:rFonts w:ascii="Arial" w:hAnsi="Arial" w:cs="Arial"/>
        </w:rPr>
        <w:t>;</w:t>
      </w:r>
    </w:p>
    <w:p w14:paraId="1FCAF960" w14:textId="7CA2D199" w:rsidR="004F7EE2" w:rsidRPr="00C66514" w:rsidRDefault="004F7EE2" w:rsidP="001D6E11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</w:t>
      </w:r>
      <w:r w:rsidR="001D6E11" w:rsidRPr="00C66514">
        <w:rPr>
          <w:rFonts w:ascii="Arial" w:hAnsi="Arial" w:cs="Arial"/>
        </w:rPr>
        <w:t>administrador</w:t>
      </w:r>
      <w:r w:rsidRPr="00C66514">
        <w:rPr>
          <w:rFonts w:ascii="Arial" w:hAnsi="Arial" w:cs="Arial"/>
        </w:rPr>
        <w:t xml:space="preserve"> </w:t>
      </w:r>
      <w:r w:rsidR="001D6E11" w:rsidRPr="00C66514">
        <w:rPr>
          <w:rFonts w:ascii="Arial" w:hAnsi="Arial" w:cs="Arial"/>
        </w:rPr>
        <w:t>digita o dado da nova mesa (número da mesa</w:t>
      </w:r>
      <w:r w:rsidR="00EA613F">
        <w:rPr>
          <w:rFonts w:ascii="Arial" w:hAnsi="Arial" w:cs="Arial"/>
        </w:rPr>
        <w:t xml:space="preserve">, sendo o </w:t>
      </w:r>
      <w:r w:rsidR="00EA613F" w:rsidRPr="00EA613F">
        <w:rPr>
          <w:rFonts w:ascii="Arial" w:hAnsi="Arial" w:cs="Arial"/>
          <w:i/>
          <w:iCs/>
        </w:rPr>
        <w:t>Id</w:t>
      </w:r>
      <w:r w:rsidR="001D6E11" w:rsidRPr="00C66514">
        <w:rPr>
          <w:rFonts w:ascii="Arial" w:hAnsi="Arial" w:cs="Arial"/>
        </w:rPr>
        <w:t>)</w:t>
      </w:r>
      <w:r w:rsidR="00FA4968" w:rsidRPr="00C66514">
        <w:rPr>
          <w:rFonts w:ascii="Arial" w:hAnsi="Arial" w:cs="Arial"/>
        </w:rPr>
        <w:t>;</w:t>
      </w:r>
    </w:p>
    <w:p w14:paraId="65B0C550" w14:textId="38F66940" w:rsidR="001D6E11" w:rsidRPr="00C66514" w:rsidRDefault="001D6E11" w:rsidP="001D6E11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administrador confirma a inserção do dado;</w:t>
      </w:r>
    </w:p>
    <w:p w14:paraId="78033A57" w14:textId="165832B7" w:rsidR="001D6E11" w:rsidRPr="00C66514" w:rsidRDefault="001D6E11" w:rsidP="001D6E11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valida o dado digitado;</w:t>
      </w:r>
    </w:p>
    <w:p w14:paraId="31D71524" w14:textId="66598D37" w:rsidR="001D6E11" w:rsidRPr="00C66514" w:rsidRDefault="001D6E11" w:rsidP="001D6E11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confirma o cadastro, mostrando uma mensagem de êxito;</w:t>
      </w:r>
    </w:p>
    <w:p w14:paraId="47A4F3E7" w14:textId="22C31847" w:rsidR="001D6E11" w:rsidRPr="00C66514" w:rsidRDefault="001D6E11" w:rsidP="001D6E11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da execução do caso.</w:t>
      </w:r>
    </w:p>
    <w:p w14:paraId="48CD8B0D" w14:textId="77777777" w:rsidR="004F7EE2" w:rsidRPr="00C66514" w:rsidRDefault="004F7EE2" w:rsidP="004F7EE2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3617CB1B" w14:textId="77777777" w:rsidR="001D6E11" w:rsidRPr="00C66514" w:rsidRDefault="001D6E11" w:rsidP="001D6E11">
      <w:pPr>
        <w:pStyle w:val="Ttulo3"/>
        <w:rPr>
          <w:rFonts w:cs="Arial"/>
          <w:i w:val="0"/>
        </w:rPr>
      </w:pPr>
      <w:r w:rsidRPr="00C66514">
        <w:rPr>
          <w:rFonts w:cs="Arial"/>
          <w:i w:val="0"/>
        </w:rPr>
        <w:t>Dados inválidos.</w:t>
      </w:r>
    </w:p>
    <w:p w14:paraId="49D7A912" w14:textId="77777777" w:rsidR="001D6E11" w:rsidRPr="00C66514" w:rsidRDefault="001D6E11" w:rsidP="001D6E11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>A aplicação apresenta uma mensagem informando: “Dados inválidos”. A aplicação deverá permitir que o administrador retorne a etapa 2 do fluxo básico.</w:t>
      </w:r>
    </w:p>
    <w:p w14:paraId="657CE70E" w14:textId="0152F2E6" w:rsidR="001D6E11" w:rsidRPr="00C66514" w:rsidRDefault="001D6E11" w:rsidP="001D6E11">
      <w:pPr>
        <w:pStyle w:val="Ttulo3"/>
        <w:rPr>
          <w:rFonts w:cs="Arial"/>
          <w:i w:val="0"/>
        </w:rPr>
      </w:pPr>
      <w:r w:rsidRPr="00C66514">
        <w:rPr>
          <w:rFonts w:cs="Arial"/>
          <w:i w:val="0"/>
        </w:rPr>
        <w:t xml:space="preserve">Excluir </w:t>
      </w:r>
      <w:r w:rsidR="00381F28" w:rsidRPr="00C66514">
        <w:rPr>
          <w:rFonts w:cs="Arial"/>
          <w:i w:val="0"/>
        </w:rPr>
        <w:t>mesa</w:t>
      </w:r>
      <w:r w:rsidRPr="00C66514">
        <w:rPr>
          <w:rFonts w:cs="Arial"/>
          <w:i w:val="0"/>
        </w:rPr>
        <w:t>.</w:t>
      </w:r>
    </w:p>
    <w:p w14:paraId="03B8EBA4" w14:textId="5B6DF6FD" w:rsidR="001D6E11" w:rsidRPr="00C66514" w:rsidRDefault="001D6E11" w:rsidP="001D6E11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>A aplicação deverá permitir que o administrador exclua um</w:t>
      </w:r>
      <w:r w:rsidR="00381F28" w:rsidRPr="00C66514">
        <w:rPr>
          <w:rFonts w:cs="Arial"/>
          <w:i w:val="0"/>
        </w:rPr>
        <w:t>a</w:t>
      </w:r>
      <w:r w:rsidRPr="00C66514">
        <w:rPr>
          <w:rFonts w:cs="Arial"/>
          <w:i w:val="0"/>
        </w:rPr>
        <w:t xml:space="preserve"> </w:t>
      </w:r>
      <w:r w:rsidR="00381F28" w:rsidRPr="00C66514">
        <w:rPr>
          <w:rFonts w:cs="Arial"/>
          <w:i w:val="0"/>
        </w:rPr>
        <w:t>mesa</w:t>
      </w:r>
      <w:r w:rsidRPr="00C66514">
        <w:rPr>
          <w:rFonts w:cs="Arial"/>
          <w:i w:val="0"/>
        </w:rPr>
        <w:t xml:space="preserve"> que já esteja cadastrad</w:t>
      </w:r>
      <w:r w:rsidR="00381F28" w:rsidRPr="00C66514">
        <w:rPr>
          <w:rFonts w:cs="Arial"/>
          <w:i w:val="0"/>
        </w:rPr>
        <w:t>a</w:t>
      </w:r>
      <w:r w:rsidRPr="00C66514">
        <w:rPr>
          <w:rFonts w:cs="Arial"/>
          <w:i w:val="0"/>
        </w:rPr>
        <w:t xml:space="preserve"> na base de dados a partir de seu </w:t>
      </w:r>
      <w:r w:rsidRPr="003834C3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. Após a inserção do </w:t>
      </w:r>
      <w:r w:rsidRPr="003834C3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a aplicação deverá validar se ele existe e apresentar uma mensagem solicitando a confirmação da operação. Caso confirmado </w:t>
      </w:r>
      <w:r w:rsidR="00381F28" w:rsidRPr="00C66514">
        <w:rPr>
          <w:rFonts w:cs="Arial"/>
          <w:i w:val="0"/>
        </w:rPr>
        <w:t>a</w:t>
      </w:r>
      <w:r w:rsidRPr="00C66514">
        <w:rPr>
          <w:rFonts w:cs="Arial"/>
          <w:i w:val="0"/>
        </w:rPr>
        <w:t xml:space="preserve"> </w:t>
      </w:r>
      <w:r w:rsidR="00381F28" w:rsidRPr="00C66514">
        <w:rPr>
          <w:rFonts w:cs="Arial"/>
          <w:i w:val="0"/>
        </w:rPr>
        <w:t>mesa</w:t>
      </w:r>
      <w:r w:rsidRPr="00C66514">
        <w:rPr>
          <w:rFonts w:cs="Arial"/>
          <w:i w:val="0"/>
        </w:rPr>
        <w:t xml:space="preserve"> será excluíd</w:t>
      </w:r>
      <w:r w:rsidR="00381F28" w:rsidRPr="00C66514">
        <w:rPr>
          <w:rFonts w:cs="Arial"/>
          <w:i w:val="0"/>
        </w:rPr>
        <w:t>a</w:t>
      </w:r>
      <w:r w:rsidRPr="00C66514">
        <w:rPr>
          <w:rFonts w:cs="Arial"/>
          <w:i w:val="0"/>
        </w:rPr>
        <w:t xml:space="preserve"> e a aplicação irá apresentar uma mensagem de êxito: “</w:t>
      </w:r>
      <w:r w:rsidR="00381F28" w:rsidRPr="00C66514">
        <w:rPr>
          <w:rFonts w:cs="Arial"/>
          <w:i w:val="0"/>
        </w:rPr>
        <w:t>Mesa</w:t>
      </w:r>
      <w:r w:rsidRPr="00C66514">
        <w:rPr>
          <w:rFonts w:cs="Arial"/>
          <w:i w:val="0"/>
        </w:rPr>
        <w:t xml:space="preserve"> excluíd</w:t>
      </w:r>
      <w:r w:rsidR="00381F28" w:rsidRPr="00C66514">
        <w:rPr>
          <w:rFonts w:cs="Arial"/>
          <w:i w:val="0"/>
        </w:rPr>
        <w:t>a</w:t>
      </w:r>
      <w:r w:rsidRPr="00C66514">
        <w:rPr>
          <w:rFonts w:cs="Arial"/>
          <w:i w:val="0"/>
        </w:rPr>
        <w:t xml:space="preserve"> com sucesso</w:t>
      </w:r>
      <w:r w:rsidR="003834C3">
        <w:rPr>
          <w:rFonts w:cs="Arial"/>
          <w:i w:val="0"/>
        </w:rPr>
        <w:t>.</w:t>
      </w:r>
      <w:r w:rsidRPr="00C66514">
        <w:rPr>
          <w:rFonts w:cs="Arial"/>
          <w:i w:val="0"/>
        </w:rPr>
        <w:t xml:space="preserve">”, caso </w:t>
      </w:r>
      <w:r w:rsidRPr="003834C3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não exista ou administrador cancele a operação o sistema deverá retornar a etapa 1 do fluxo básico.</w:t>
      </w:r>
    </w:p>
    <w:p w14:paraId="6834A71A" w14:textId="24A9317C" w:rsidR="001D6E11" w:rsidRPr="00C66514" w:rsidRDefault="001D6E11" w:rsidP="001D6E11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</w:p>
    <w:p w14:paraId="3F3CA207" w14:textId="3078866A" w:rsidR="00DD764B" w:rsidRPr="00C66514" w:rsidRDefault="00DD764B" w:rsidP="004F7EE2">
      <w:pPr>
        <w:rPr>
          <w:rFonts w:ascii="Arial" w:hAnsi="Arial" w:cs="Arial"/>
          <w:i/>
          <w:iCs/>
        </w:rPr>
      </w:pPr>
    </w:p>
    <w:p w14:paraId="3576E181" w14:textId="4D666B37" w:rsidR="00DD764B" w:rsidRPr="00C66514" w:rsidRDefault="00DD764B" w:rsidP="00DD764B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UC005 – Listar Mesa</w:t>
      </w:r>
    </w:p>
    <w:p w14:paraId="2CB5EC87" w14:textId="77777777" w:rsidR="00DD764B" w:rsidRPr="00C66514" w:rsidRDefault="00DD764B" w:rsidP="00DD764B">
      <w:pPr>
        <w:rPr>
          <w:rFonts w:ascii="Arial" w:hAnsi="Arial" w:cs="Arial"/>
        </w:rPr>
      </w:pPr>
    </w:p>
    <w:p w14:paraId="5A3FC8A3" w14:textId="77777777" w:rsidR="00DD764B" w:rsidRPr="00C66514" w:rsidRDefault="00DD764B" w:rsidP="00DD764B">
      <w:pPr>
        <w:pStyle w:val="InfoBlue"/>
        <w:rPr>
          <w:rFonts w:ascii="Arial" w:hAnsi="Arial" w:cs="Arial"/>
        </w:rPr>
      </w:pPr>
    </w:p>
    <w:p w14:paraId="5C010DFF" w14:textId="63748C0A" w:rsidR="00DD764B" w:rsidRPr="00C66514" w:rsidRDefault="00DD764B" w:rsidP="00DD764B">
      <w:pPr>
        <w:pStyle w:val="Ttulo1"/>
        <w:numPr>
          <w:ilvl w:val="0"/>
          <w:numId w:val="31"/>
        </w:numPr>
        <w:rPr>
          <w:rFonts w:cs="Arial"/>
        </w:rPr>
      </w:pPr>
      <w:r w:rsidRPr="00C66514">
        <w:rPr>
          <w:rFonts w:cs="Arial"/>
        </w:rPr>
        <w:t>UC005 – Listar Mesa</w:t>
      </w:r>
    </w:p>
    <w:p w14:paraId="2F82E859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68EB8A83" w14:textId="72907E72" w:rsidR="0099291B" w:rsidRPr="00C66514" w:rsidRDefault="0099291B" w:rsidP="0099291B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listar as mesas cadastradas no banco de dados.</w:t>
      </w:r>
    </w:p>
    <w:p w14:paraId="07818E87" w14:textId="7777777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10457D54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Administrador</w:t>
      </w:r>
    </w:p>
    <w:p w14:paraId="0D1314CD" w14:textId="608DA9A9" w:rsidR="00DD764B" w:rsidRPr="00C66514" w:rsidRDefault="00E12418" w:rsidP="00FA4968">
      <w:pPr>
        <w:ind w:left="708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Administrador, após validado no sistema este ator terá acesso a funcionalidade “Listar </w:t>
      </w:r>
      <w:r w:rsidR="003834C3">
        <w:rPr>
          <w:rFonts w:ascii="Arial" w:hAnsi="Arial" w:cs="Arial"/>
        </w:rPr>
        <w:t>&lt;</w:t>
      </w:r>
      <w:proofErr w:type="spellStart"/>
      <w:r w:rsidRPr="00C66514">
        <w:rPr>
          <w:rFonts w:ascii="Arial" w:hAnsi="Arial" w:cs="Arial"/>
        </w:rPr>
        <w:t>esa</w:t>
      </w:r>
      <w:proofErr w:type="spellEnd"/>
      <w:r w:rsidRPr="00C66514">
        <w:rPr>
          <w:rFonts w:ascii="Arial" w:hAnsi="Arial" w:cs="Arial"/>
        </w:rPr>
        <w:t>” que listará todas as mesas cadastradas na base de dados</w:t>
      </w:r>
      <w:r w:rsidR="00DD764B" w:rsidRPr="00C66514">
        <w:rPr>
          <w:rFonts w:ascii="Arial" w:hAnsi="Arial" w:cs="Arial"/>
        </w:rPr>
        <w:t>.</w:t>
      </w:r>
    </w:p>
    <w:p w14:paraId="3011A6BC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Atendente</w:t>
      </w:r>
    </w:p>
    <w:p w14:paraId="2C16391E" w14:textId="22EDC7F0" w:rsidR="00DD764B" w:rsidRPr="00C66514" w:rsidRDefault="00E12418" w:rsidP="00FA4968">
      <w:pPr>
        <w:ind w:left="708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Atendente, após validado no sistema este ator terá acesso a funcionalidade “Listar </w:t>
      </w:r>
      <w:r w:rsidR="003834C3">
        <w:rPr>
          <w:rFonts w:ascii="Arial" w:hAnsi="Arial" w:cs="Arial"/>
        </w:rPr>
        <w:t>&lt;</w:t>
      </w:r>
      <w:proofErr w:type="spellStart"/>
      <w:r w:rsidRPr="00C66514">
        <w:rPr>
          <w:rFonts w:ascii="Arial" w:hAnsi="Arial" w:cs="Arial"/>
        </w:rPr>
        <w:t>esa</w:t>
      </w:r>
      <w:proofErr w:type="spellEnd"/>
      <w:r w:rsidRPr="00C66514">
        <w:rPr>
          <w:rFonts w:ascii="Arial" w:hAnsi="Arial" w:cs="Arial"/>
        </w:rPr>
        <w:t>” que listará todas as mesas cadastradas na base de dados.</w:t>
      </w:r>
    </w:p>
    <w:p w14:paraId="6B99FA67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Pré-condições</w:t>
      </w:r>
    </w:p>
    <w:p w14:paraId="0D283EB4" w14:textId="2DB265A9" w:rsidR="00DD764B" w:rsidRPr="001C48D5" w:rsidRDefault="00E12418" w:rsidP="00DD764B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1C48D5">
        <w:rPr>
          <w:rFonts w:cs="Arial"/>
          <w:b w:val="0"/>
          <w:bCs/>
        </w:rPr>
        <w:t>Usuário deve estar validado no sistema</w:t>
      </w:r>
      <w:r w:rsidR="00DD764B" w:rsidRPr="001C48D5">
        <w:rPr>
          <w:rFonts w:cs="Arial"/>
          <w:b w:val="0"/>
          <w:bCs/>
        </w:rPr>
        <w:t>;</w:t>
      </w:r>
    </w:p>
    <w:p w14:paraId="26C953FB" w14:textId="457B2E41" w:rsidR="00DD764B" w:rsidRPr="001C48D5" w:rsidRDefault="00E12418" w:rsidP="00DD764B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1C48D5">
        <w:rPr>
          <w:rFonts w:cs="Arial"/>
          <w:b w:val="0"/>
          <w:bCs/>
        </w:rPr>
        <w:t>Deve haver uma conexão com o banco de dados;</w:t>
      </w:r>
    </w:p>
    <w:p w14:paraId="270A1F00" w14:textId="05F9B084" w:rsidR="00E12418" w:rsidRPr="001C48D5" w:rsidRDefault="00E12418" w:rsidP="00E12418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1C48D5">
        <w:rPr>
          <w:rFonts w:cs="Arial"/>
          <w:b w:val="0"/>
          <w:bCs/>
        </w:rPr>
        <w:t xml:space="preserve">Acesso à </w:t>
      </w:r>
      <w:r w:rsidRPr="001C48D5">
        <w:rPr>
          <w:rFonts w:cs="Arial"/>
          <w:b w:val="0"/>
          <w:bCs/>
          <w:i/>
          <w:iCs/>
        </w:rPr>
        <w:t>internet</w:t>
      </w:r>
      <w:r w:rsidRPr="001C48D5">
        <w:rPr>
          <w:rFonts w:cs="Arial"/>
          <w:b w:val="0"/>
          <w:bCs/>
        </w:rPr>
        <w:t>.</w:t>
      </w:r>
    </w:p>
    <w:p w14:paraId="1F58AD93" w14:textId="49561396" w:rsidR="00E12418" w:rsidRPr="00C66514" w:rsidRDefault="00E12418" w:rsidP="00E12418">
      <w:pPr>
        <w:rPr>
          <w:rFonts w:ascii="Arial" w:hAnsi="Arial" w:cs="Arial"/>
        </w:rPr>
      </w:pPr>
    </w:p>
    <w:p w14:paraId="14A783CD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0D4F47DB" w14:textId="6A851848" w:rsidR="00DD764B" w:rsidRPr="00C66514" w:rsidRDefault="00E12418" w:rsidP="00DD764B">
      <w:pPr>
        <w:pStyle w:val="Corpodetexto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apresentar em forma de tabela os dados de todas as mesas cadastradas na base de dados.</w:t>
      </w:r>
    </w:p>
    <w:p w14:paraId="35845AD3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75209931" w14:textId="59D4044C" w:rsidR="00DD764B" w:rsidRPr="00C66514" w:rsidRDefault="00DD764B" w:rsidP="00DD764B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5368E22E" w14:textId="19D42C23" w:rsidR="00E12418" w:rsidRPr="00C66514" w:rsidRDefault="00E12418" w:rsidP="00DD764B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A aplicação deverá apresentar a tela “Listar </w:t>
      </w:r>
      <w:r w:rsidR="001C48D5">
        <w:rPr>
          <w:rFonts w:cs="Arial"/>
          <w:i w:val="0"/>
          <w:iCs/>
        </w:rPr>
        <w:t>M</w:t>
      </w:r>
      <w:r w:rsidRPr="00C66514">
        <w:rPr>
          <w:rFonts w:cs="Arial"/>
          <w:i w:val="0"/>
          <w:iCs/>
        </w:rPr>
        <w:t>esas”;</w:t>
      </w:r>
    </w:p>
    <w:p w14:paraId="663270AE" w14:textId="5DCDBA7C" w:rsidR="00DD764B" w:rsidRPr="00C66514" w:rsidRDefault="00E12418" w:rsidP="00DD764B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O usuário seleciona a opção “Listar </w:t>
      </w:r>
      <w:r w:rsidR="001C48D5">
        <w:rPr>
          <w:rFonts w:cs="Arial"/>
          <w:i w:val="0"/>
          <w:iCs/>
        </w:rPr>
        <w:t>M</w:t>
      </w:r>
      <w:r w:rsidRPr="00C66514">
        <w:rPr>
          <w:rFonts w:cs="Arial"/>
          <w:i w:val="0"/>
          <w:iCs/>
        </w:rPr>
        <w:t>esas”;</w:t>
      </w:r>
    </w:p>
    <w:p w14:paraId="2CF1D632" w14:textId="40F52167" w:rsidR="00E12418" w:rsidRPr="00C66514" w:rsidRDefault="00E12418" w:rsidP="00E12418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 aplicação apresenta todas as mesas cadastras em forma de tabela;</w:t>
      </w:r>
    </w:p>
    <w:p w14:paraId="7D63F602" w14:textId="42473626" w:rsidR="00FA4968" w:rsidRPr="00C66514" w:rsidRDefault="00E12418" w:rsidP="00CB4F2A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Fim de execução do caso de uso.</w:t>
      </w:r>
    </w:p>
    <w:p w14:paraId="078F3C39" w14:textId="77777777" w:rsidR="00E12418" w:rsidRPr="00C66514" w:rsidRDefault="00E12418" w:rsidP="00E12418">
      <w:pPr>
        <w:rPr>
          <w:rFonts w:ascii="Arial" w:hAnsi="Arial" w:cs="Arial"/>
        </w:rPr>
      </w:pPr>
    </w:p>
    <w:p w14:paraId="5A7295C7" w14:textId="77777777" w:rsidR="00DD764B" w:rsidRPr="00C66514" w:rsidRDefault="00DD764B" w:rsidP="00DD764B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081742BE" w14:textId="58C5B8D0" w:rsidR="00DD764B" w:rsidRPr="00C66514" w:rsidRDefault="00E12418" w:rsidP="00DD764B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Ausência de mesa cadastrada.</w:t>
      </w:r>
    </w:p>
    <w:p w14:paraId="42A8BAD2" w14:textId="38780B14" w:rsidR="00E12418" w:rsidRPr="00C66514" w:rsidRDefault="00DD764B" w:rsidP="00E12418">
      <w:pPr>
        <w:ind w:left="708"/>
        <w:rPr>
          <w:rFonts w:ascii="Arial" w:hAnsi="Arial" w:cs="Arial"/>
          <w:iCs/>
        </w:rPr>
      </w:pPr>
      <w:r w:rsidRPr="00C66514">
        <w:rPr>
          <w:rFonts w:ascii="Arial" w:hAnsi="Arial" w:cs="Arial"/>
          <w:iCs/>
        </w:rPr>
        <w:t xml:space="preserve"> </w:t>
      </w:r>
      <w:r w:rsidR="00E12418" w:rsidRPr="00C66514">
        <w:rPr>
          <w:rFonts w:ascii="Arial" w:hAnsi="Arial" w:cs="Arial"/>
          <w:iCs/>
        </w:rPr>
        <w:t>A aplicação apresenta uma mensagem informando: “Nenhuma mesa cadastrada na base de dados</w:t>
      </w:r>
      <w:r w:rsidR="001C48D5">
        <w:rPr>
          <w:rFonts w:ascii="Arial" w:hAnsi="Arial" w:cs="Arial"/>
          <w:iCs/>
        </w:rPr>
        <w:t>.</w:t>
      </w:r>
      <w:r w:rsidR="00E12418" w:rsidRPr="00C66514">
        <w:rPr>
          <w:rFonts w:ascii="Arial" w:hAnsi="Arial" w:cs="Arial"/>
          <w:iCs/>
        </w:rPr>
        <w:t>” e deverá retornar a etapa 1 do fluxo básico.</w:t>
      </w:r>
    </w:p>
    <w:p w14:paraId="3666B0A7" w14:textId="5B0C70DD" w:rsidR="00E12418" w:rsidRPr="00C66514" w:rsidRDefault="00E12418" w:rsidP="00E12418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Listar mesa por </w:t>
      </w:r>
      <w:r w:rsidRPr="00C66514">
        <w:rPr>
          <w:rFonts w:cs="Arial"/>
        </w:rPr>
        <w:t>Id</w:t>
      </w:r>
      <w:r w:rsidRPr="00C66514">
        <w:rPr>
          <w:rFonts w:cs="Arial"/>
          <w:i w:val="0"/>
          <w:iCs/>
        </w:rPr>
        <w:t>.</w:t>
      </w:r>
    </w:p>
    <w:p w14:paraId="1C93CC8A" w14:textId="704DC48C" w:rsidR="00E12418" w:rsidRPr="00C66514" w:rsidRDefault="004C2F38" w:rsidP="00E12418">
      <w:pPr>
        <w:ind w:left="708"/>
        <w:rPr>
          <w:rFonts w:ascii="Arial" w:hAnsi="Arial" w:cs="Arial"/>
          <w:iCs/>
        </w:rPr>
      </w:pPr>
      <w:r w:rsidRPr="00C66514">
        <w:rPr>
          <w:rFonts w:ascii="Arial" w:hAnsi="Arial" w:cs="Arial"/>
          <w:iCs/>
        </w:rPr>
        <w:t xml:space="preserve">A aplicação deverá permitir que o administrador liste uma mesa específica através de seu </w:t>
      </w:r>
      <w:r w:rsidRPr="001C48D5">
        <w:rPr>
          <w:rFonts w:ascii="Arial" w:hAnsi="Arial" w:cs="Arial"/>
          <w:i/>
        </w:rPr>
        <w:t>Id</w:t>
      </w:r>
      <w:r w:rsidRPr="00C66514">
        <w:rPr>
          <w:rFonts w:ascii="Arial" w:hAnsi="Arial" w:cs="Arial"/>
          <w:iCs/>
        </w:rPr>
        <w:t xml:space="preserve">. Após a inserção do </w:t>
      </w:r>
      <w:r w:rsidRPr="001C48D5">
        <w:rPr>
          <w:rFonts w:ascii="Arial" w:hAnsi="Arial" w:cs="Arial"/>
          <w:i/>
        </w:rPr>
        <w:t>Id</w:t>
      </w:r>
      <w:r w:rsidRPr="00C66514">
        <w:rPr>
          <w:rFonts w:ascii="Arial" w:hAnsi="Arial" w:cs="Arial"/>
          <w:iCs/>
        </w:rPr>
        <w:t xml:space="preserve"> a aplicação deverá efetuar a validação e caso correto listar os dados da mesa pesquisada, caso </w:t>
      </w:r>
      <w:r w:rsidRPr="001C48D5">
        <w:rPr>
          <w:rFonts w:ascii="Arial" w:hAnsi="Arial" w:cs="Arial"/>
          <w:i/>
        </w:rPr>
        <w:t>Id</w:t>
      </w:r>
      <w:r w:rsidRPr="00C66514">
        <w:rPr>
          <w:rFonts w:ascii="Arial" w:hAnsi="Arial" w:cs="Arial"/>
          <w:iCs/>
        </w:rPr>
        <w:t xml:space="preserve"> não exista a aplicação deverá apresentar uma mensagem: “</w:t>
      </w:r>
      <w:r w:rsidRPr="001C48D5">
        <w:rPr>
          <w:rFonts w:ascii="Arial" w:hAnsi="Arial" w:cs="Arial"/>
          <w:i/>
        </w:rPr>
        <w:t>Id</w:t>
      </w:r>
      <w:r w:rsidRPr="00C66514">
        <w:rPr>
          <w:rFonts w:ascii="Arial" w:hAnsi="Arial" w:cs="Arial"/>
          <w:iCs/>
        </w:rPr>
        <w:t xml:space="preserve"> inválido</w:t>
      </w:r>
      <w:r w:rsidR="001C48D5">
        <w:rPr>
          <w:rFonts w:ascii="Arial" w:hAnsi="Arial" w:cs="Arial"/>
          <w:iCs/>
        </w:rPr>
        <w:t>.</w:t>
      </w:r>
      <w:r w:rsidRPr="00C66514">
        <w:rPr>
          <w:rFonts w:ascii="Arial" w:hAnsi="Arial" w:cs="Arial"/>
          <w:iCs/>
        </w:rPr>
        <w:t>” e retornar a etapa 1 do fluxo básico.</w:t>
      </w:r>
    </w:p>
    <w:p w14:paraId="16A1CEA3" w14:textId="77777777" w:rsidR="00E12418" w:rsidRPr="00C66514" w:rsidRDefault="00E12418" w:rsidP="00E12418">
      <w:pPr>
        <w:ind w:left="708"/>
        <w:rPr>
          <w:rFonts w:ascii="Arial" w:hAnsi="Arial" w:cs="Arial"/>
          <w:iCs/>
        </w:rPr>
      </w:pPr>
    </w:p>
    <w:p w14:paraId="7D0B242A" w14:textId="2F776861" w:rsidR="00DD764B" w:rsidRPr="00C66514" w:rsidRDefault="00DD764B" w:rsidP="00DD764B">
      <w:pPr>
        <w:ind w:left="708"/>
        <w:rPr>
          <w:rFonts w:ascii="Arial" w:hAnsi="Arial" w:cs="Arial"/>
        </w:rPr>
      </w:pPr>
    </w:p>
    <w:p w14:paraId="6C731E85" w14:textId="09C5267D" w:rsidR="00DD764B" w:rsidRPr="00C66514" w:rsidRDefault="00DD764B" w:rsidP="00DD764B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UC006 – Abrir Mesa</w:t>
      </w:r>
    </w:p>
    <w:p w14:paraId="313394C9" w14:textId="77777777" w:rsidR="00DD764B" w:rsidRPr="00C66514" w:rsidRDefault="00DD764B" w:rsidP="00DD764B">
      <w:pPr>
        <w:pStyle w:val="Corpodetexto"/>
        <w:rPr>
          <w:rFonts w:ascii="Arial" w:hAnsi="Arial" w:cs="Arial"/>
        </w:rPr>
      </w:pPr>
    </w:p>
    <w:p w14:paraId="1766CBFB" w14:textId="4C079A38" w:rsidR="00DD764B" w:rsidRPr="00C66514" w:rsidRDefault="00DD764B" w:rsidP="00DD764B">
      <w:pPr>
        <w:pStyle w:val="Ttulo1"/>
        <w:numPr>
          <w:ilvl w:val="0"/>
          <w:numId w:val="32"/>
        </w:numPr>
        <w:rPr>
          <w:rFonts w:cs="Arial"/>
        </w:rPr>
      </w:pPr>
      <w:r w:rsidRPr="00C66514">
        <w:rPr>
          <w:rFonts w:cs="Arial"/>
        </w:rPr>
        <w:t>UC006 - Abrir Mesa</w:t>
      </w:r>
    </w:p>
    <w:p w14:paraId="5DAC12CE" w14:textId="77777777" w:rsidR="00DD764B" w:rsidRPr="00C66514" w:rsidRDefault="00DD764B" w:rsidP="00DD764B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2D5A52A3" w14:textId="7501D2AE" w:rsidR="00DD764B" w:rsidRPr="00C66514" w:rsidRDefault="00DD764B" w:rsidP="00FA4968">
      <w:pPr>
        <w:pStyle w:val="InfoBlue"/>
        <w:ind w:left="0" w:firstLine="720"/>
        <w:rPr>
          <w:rFonts w:ascii="Arial" w:hAnsi="Arial" w:cs="Arial"/>
        </w:rPr>
      </w:pPr>
      <w:r w:rsidRPr="00C66514">
        <w:rPr>
          <w:rFonts w:ascii="Arial" w:hAnsi="Arial" w:cs="Arial"/>
        </w:rPr>
        <w:t>Usuário deverá inserir o número da mesa</w:t>
      </w:r>
      <w:r w:rsidR="000A7BD8" w:rsidRPr="00C66514">
        <w:rPr>
          <w:rFonts w:ascii="Arial" w:hAnsi="Arial" w:cs="Arial"/>
        </w:rPr>
        <w:t xml:space="preserve"> (</w:t>
      </w:r>
      <w:r w:rsidR="000A7BD8" w:rsidRPr="00C66514">
        <w:rPr>
          <w:rFonts w:ascii="Arial" w:hAnsi="Arial" w:cs="Arial"/>
          <w:i/>
          <w:iCs w:val="0"/>
        </w:rPr>
        <w:t xml:space="preserve">Id </w:t>
      </w:r>
      <w:r w:rsidR="000A7BD8" w:rsidRPr="00C66514">
        <w:rPr>
          <w:rFonts w:ascii="Arial" w:hAnsi="Arial" w:cs="Arial"/>
        </w:rPr>
        <w:t>da mesa)</w:t>
      </w:r>
      <w:r w:rsidRPr="00C66514">
        <w:rPr>
          <w:rFonts w:ascii="Arial" w:hAnsi="Arial" w:cs="Arial"/>
        </w:rPr>
        <w:t xml:space="preserve"> na tela </w:t>
      </w:r>
      <w:r w:rsidR="000A7BD8" w:rsidRPr="00C66514">
        <w:rPr>
          <w:rFonts w:ascii="Arial" w:hAnsi="Arial" w:cs="Arial"/>
        </w:rPr>
        <w:t xml:space="preserve">“Tela </w:t>
      </w:r>
      <w:r w:rsidR="000A7BD8" w:rsidRPr="001C48D5">
        <w:rPr>
          <w:rFonts w:ascii="Arial" w:hAnsi="Arial" w:cs="Arial"/>
          <w:i/>
          <w:iCs w:val="0"/>
        </w:rPr>
        <w:t>Login</w:t>
      </w:r>
      <w:r w:rsidR="000A7BD8" w:rsidRPr="00C66514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 xml:space="preserve"> para que a aplicação </w:t>
      </w:r>
      <w:r w:rsidR="000A7BD8" w:rsidRPr="00C66514">
        <w:rPr>
          <w:rFonts w:ascii="Arial" w:hAnsi="Arial" w:cs="Arial"/>
        </w:rPr>
        <w:t>atrele o equipamento à uma mesa e prossiga para a tela “Menu Cliente”.</w:t>
      </w:r>
    </w:p>
    <w:p w14:paraId="7D20FCF8" w14:textId="77777777" w:rsidR="00DD764B" w:rsidRPr="00C66514" w:rsidRDefault="00DD764B" w:rsidP="00DD764B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Atores principais</w:t>
      </w:r>
    </w:p>
    <w:p w14:paraId="63D52F24" w14:textId="77777777" w:rsidR="00FA4968" w:rsidRPr="00C66514" w:rsidRDefault="00DD764B" w:rsidP="00FA4968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Administrador</w:t>
      </w:r>
    </w:p>
    <w:p w14:paraId="7595BA6A" w14:textId="50DA33AF" w:rsidR="00DD764B" w:rsidRPr="00C66514" w:rsidRDefault="00FA4968" w:rsidP="00FA4968">
      <w:pPr>
        <w:pStyle w:val="Ttulo2"/>
        <w:numPr>
          <w:ilvl w:val="0"/>
          <w:numId w:val="0"/>
        </w:numPr>
        <w:ind w:firstLine="720"/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>Administrador</w:t>
      </w:r>
      <w:r w:rsidR="000A7BD8" w:rsidRPr="00C66514">
        <w:rPr>
          <w:rFonts w:cs="Arial"/>
          <w:b w:val="0"/>
          <w:bCs/>
        </w:rPr>
        <w:t>,</w:t>
      </w:r>
      <w:r w:rsidRPr="00C66514">
        <w:rPr>
          <w:rFonts w:cs="Arial"/>
          <w:b w:val="0"/>
          <w:bCs/>
        </w:rPr>
        <w:t xml:space="preserve"> </w:t>
      </w:r>
      <w:r w:rsidR="000A7BD8" w:rsidRPr="00C66514">
        <w:rPr>
          <w:rFonts w:cs="Arial"/>
          <w:b w:val="0"/>
          <w:bCs/>
        </w:rPr>
        <w:t xml:space="preserve">terá acesso a funcionalidade “Abrir </w:t>
      </w:r>
      <w:r w:rsidR="001C48D5">
        <w:rPr>
          <w:rFonts w:cs="Arial"/>
          <w:b w:val="0"/>
          <w:bCs/>
        </w:rPr>
        <w:t>M</w:t>
      </w:r>
      <w:r w:rsidR="000A7BD8" w:rsidRPr="00C66514">
        <w:rPr>
          <w:rFonts w:cs="Arial"/>
          <w:b w:val="0"/>
          <w:bCs/>
        </w:rPr>
        <w:t xml:space="preserve">esa” a partir da tela “Tela </w:t>
      </w:r>
      <w:r w:rsidR="000A7BD8" w:rsidRPr="001C48D5">
        <w:rPr>
          <w:rFonts w:cs="Arial"/>
          <w:b w:val="0"/>
          <w:bCs/>
          <w:i/>
          <w:iCs/>
        </w:rPr>
        <w:t>Login</w:t>
      </w:r>
      <w:r w:rsidR="000A7BD8" w:rsidRPr="00C66514">
        <w:rPr>
          <w:rFonts w:cs="Arial"/>
          <w:b w:val="0"/>
          <w:bCs/>
        </w:rPr>
        <w:t>”</w:t>
      </w:r>
      <w:r w:rsidRPr="00C66514">
        <w:rPr>
          <w:rFonts w:cs="Arial"/>
          <w:b w:val="0"/>
          <w:bCs/>
        </w:rPr>
        <w:t>.</w:t>
      </w:r>
    </w:p>
    <w:p w14:paraId="35C131D5" w14:textId="77777777" w:rsidR="00FA4968" w:rsidRPr="00C66514" w:rsidRDefault="00DD764B" w:rsidP="00DD764B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C66514">
        <w:rPr>
          <w:rFonts w:cs="Arial"/>
        </w:rPr>
        <w:t>Atendente</w:t>
      </w:r>
    </w:p>
    <w:p w14:paraId="0C1D6C52" w14:textId="5ECB5D83" w:rsidR="00DD764B" w:rsidRPr="00C66514" w:rsidRDefault="000A7BD8" w:rsidP="00FA4968">
      <w:pPr>
        <w:pStyle w:val="Ttulo2"/>
        <w:numPr>
          <w:ilvl w:val="0"/>
          <w:numId w:val="0"/>
        </w:numPr>
        <w:ind w:firstLine="720"/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 xml:space="preserve">Atendente, terá acesso a funcionalidade “Abrir </w:t>
      </w:r>
      <w:r w:rsidR="001C48D5">
        <w:rPr>
          <w:rFonts w:cs="Arial"/>
          <w:b w:val="0"/>
          <w:bCs/>
        </w:rPr>
        <w:t>M</w:t>
      </w:r>
      <w:r w:rsidRPr="00C66514">
        <w:rPr>
          <w:rFonts w:cs="Arial"/>
          <w:b w:val="0"/>
          <w:bCs/>
        </w:rPr>
        <w:t xml:space="preserve">esa” a partir da tela “Tela </w:t>
      </w:r>
      <w:r w:rsidRPr="001C48D5">
        <w:rPr>
          <w:rFonts w:cs="Arial"/>
          <w:b w:val="0"/>
          <w:bCs/>
          <w:i/>
          <w:iCs/>
        </w:rPr>
        <w:t>Login</w:t>
      </w:r>
      <w:r w:rsidRPr="00C66514">
        <w:rPr>
          <w:rFonts w:cs="Arial"/>
          <w:b w:val="0"/>
          <w:bCs/>
        </w:rPr>
        <w:t>”.</w:t>
      </w:r>
    </w:p>
    <w:p w14:paraId="5FD14A59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7B1E19E3" w14:textId="07968C48" w:rsidR="00DD764B" w:rsidRPr="009C46DB" w:rsidRDefault="000A7BD8" w:rsidP="00DD764B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>O número da mesa (</w:t>
      </w:r>
      <w:r w:rsidRPr="009C46DB">
        <w:rPr>
          <w:rFonts w:cs="Arial"/>
          <w:b w:val="0"/>
          <w:bCs/>
          <w:i/>
          <w:iCs/>
        </w:rPr>
        <w:t>Id</w:t>
      </w:r>
      <w:r w:rsidRPr="009C46DB">
        <w:rPr>
          <w:rFonts w:cs="Arial"/>
          <w:b w:val="0"/>
          <w:bCs/>
        </w:rPr>
        <w:t xml:space="preserve"> da mesa) deve estar cadastrado na base de dados</w:t>
      </w:r>
      <w:r w:rsidR="002D0ECD">
        <w:rPr>
          <w:rFonts w:cs="Arial"/>
          <w:b w:val="0"/>
          <w:bCs/>
        </w:rPr>
        <w:t>;</w:t>
      </w:r>
    </w:p>
    <w:p w14:paraId="31C652F7" w14:textId="7233F056" w:rsidR="000A7BD8" w:rsidRPr="009C46DB" w:rsidRDefault="000A7BD8" w:rsidP="00DD764B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18AC3594" w14:textId="7FD0D63E" w:rsidR="000A7BD8" w:rsidRPr="009C46DB" w:rsidRDefault="000A7BD8" w:rsidP="00FD099D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 xml:space="preserve">Acesso à </w:t>
      </w:r>
      <w:r w:rsidRPr="009C46DB">
        <w:rPr>
          <w:rFonts w:cs="Arial"/>
          <w:b w:val="0"/>
          <w:bCs/>
          <w:i/>
          <w:iCs/>
        </w:rPr>
        <w:t>internet</w:t>
      </w:r>
      <w:r w:rsidR="002D0ECD">
        <w:rPr>
          <w:rFonts w:cs="Arial"/>
          <w:b w:val="0"/>
          <w:bCs/>
          <w:i/>
          <w:iCs/>
        </w:rPr>
        <w:t>.</w:t>
      </w:r>
    </w:p>
    <w:p w14:paraId="326B2CC4" w14:textId="77777777" w:rsidR="000A7BD8" w:rsidRPr="00C66514" w:rsidRDefault="000A7BD8" w:rsidP="000A7BD8">
      <w:pPr>
        <w:rPr>
          <w:rFonts w:ascii="Arial" w:hAnsi="Arial" w:cs="Arial"/>
        </w:rPr>
      </w:pPr>
    </w:p>
    <w:p w14:paraId="7D03E83B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19F11B38" w14:textId="2DAA9208" w:rsidR="00DD764B" w:rsidRPr="00C66514" w:rsidRDefault="00DD764B" w:rsidP="00DD764B">
      <w:pPr>
        <w:pStyle w:val="InfoBlue"/>
        <w:ind w:left="0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</w:t>
      </w:r>
      <w:r w:rsidR="000A7BD8" w:rsidRPr="00C66514">
        <w:rPr>
          <w:rFonts w:ascii="Arial" w:hAnsi="Arial" w:cs="Arial"/>
        </w:rPr>
        <w:t>deverá apresentar uma mensagem de êxito: “Mesa (nº da mesa) aberta!” e direcionar para a tela “Menu Cliente”.</w:t>
      </w:r>
    </w:p>
    <w:p w14:paraId="51ADE984" w14:textId="77777777" w:rsidR="00DD764B" w:rsidRPr="00C66514" w:rsidRDefault="00DD764B" w:rsidP="00DD764B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17E4534F" w14:textId="77777777" w:rsidR="00DD764B" w:rsidRPr="00C66514" w:rsidRDefault="00DD764B" w:rsidP="00DD764B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2D5CB5D2" w14:textId="7210A46D" w:rsidR="00DD764B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apresentar a tela “Tela </w:t>
      </w:r>
      <w:r w:rsidRPr="009C46DB">
        <w:rPr>
          <w:rFonts w:ascii="Arial" w:hAnsi="Arial" w:cs="Arial"/>
          <w:i/>
          <w:iCs/>
        </w:rPr>
        <w:t>Login</w:t>
      </w:r>
      <w:r w:rsidRPr="00C66514">
        <w:rPr>
          <w:rFonts w:ascii="Arial" w:hAnsi="Arial" w:cs="Arial"/>
        </w:rPr>
        <w:t>”</w:t>
      </w:r>
      <w:r w:rsidR="00DD764B" w:rsidRPr="00C66514">
        <w:rPr>
          <w:rFonts w:ascii="Arial" w:hAnsi="Arial" w:cs="Arial"/>
        </w:rPr>
        <w:t>;</w:t>
      </w:r>
    </w:p>
    <w:p w14:paraId="58B81500" w14:textId="6C1E677C" w:rsidR="00DD764B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usuário digita o número da mesa;</w:t>
      </w:r>
    </w:p>
    <w:p w14:paraId="13FA460E" w14:textId="1D5F0AA1" w:rsidR="00DD764B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usuário confirma a inserção do dado</w:t>
      </w:r>
      <w:r w:rsidR="00DD764B" w:rsidRPr="00C66514">
        <w:rPr>
          <w:rFonts w:ascii="Arial" w:hAnsi="Arial" w:cs="Arial"/>
        </w:rPr>
        <w:t>;</w:t>
      </w:r>
    </w:p>
    <w:p w14:paraId="035E3851" w14:textId="6A6DFB7E" w:rsidR="00DD764B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valida o dado inserido;</w:t>
      </w:r>
    </w:p>
    <w:p w14:paraId="38E197FA" w14:textId="7A16388D" w:rsidR="001023A7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confirma a abertura da mesa, mostrando uma mensagem de êxito;</w:t>
      </w:r>
    </w:p>
    <w:p w14:paraId="363332D8" w14:textId="0DA4A65D" w:rsidR="001023A7" w:rsidRPr="00C66514" w:rsidRDefault="001023A7" w:rsidP="00DD764B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da execução do caso.</w:t>
      </w:r>
    </w:p>
    <w:p w14:paraId="50A33BDD" w14:textId="6F43E8D9" w:rsidR="00DD764B" w:rsidRPr="00C66514" w:rsidRDefault="00DD764B" w:rsidP="00DD764B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09EAB8BE" w14:textId="07CACE89" w:rsidR="001023A7" w:rsidRPr="00C66514" w:rsidRDefault="001023A7" w:rsidP="001023A7">
      <w:pPr>
        <w:pStyle w:val="Ttulo3"/>
        <w:numPr>
          <w:ilvl w:val="2"/>
          <w:numId w:val="26"/>
        </w:numPr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Dado inválido.</w:t>
      </w:r>
    </w:p>
    <w:p w14:paraId="0CBE070D" w14:textId="7B16C8D6" w:rsidR="001023A7" w:rsidRPr="00C66514" w:rsidRDefault="001023A7" w:rsidP="001023A7">
      <w:pPr>
        <w:ind w:left="708"/>
        <w:rPr>
          <w:rFonts w:ascii="Arial" w:hAnsi="Arial" w:cs="Arial"/>
          <w:iCs/>
        </w:rPr>
      </w:pPr>
      <w:r w:rsidRPr="00C66514">
        <w:rPr>
          <w:rFonts w:ascii="Arial" w:hAnsi="Arial" w:cs="Arial"/>
          <w:iCs/>
        </w:rPr>
        <w:t xml:space="preserve"> A aplicação apresenta uma mensagem informando: “Número da mesa informado não está cadastrado na base de dados</w:t>
      </w:r>
      <w:r w:rsidR="009C46DB">
        <w:rPr>
          <w:rFonts w:ascii="Arial" w:hAnsi="Arial" w:cs="Arial"/>
          <w:iCs/>
        </w:rPr>
        <w:t>.</w:t>
      </w:r>
      <w:r w:rsidRPr="00C66514">
        <w:rPr>
          <w:rFonts w:ascii="Arial" w:hAnsi="Arial" w:cs="Arial"/>
          <w:iCs/>
        </w:rPr>
        <w:t>” e deverá retornar a etapa 1 do fluxo básico.</w:t>
      </w:r>
    </w:p>
    <w:p w14:paraId="13722E11" w14:textId="77777777" w:rsidR="001023A7" w:rsidRPr="00C66514" w:rsidRDefault="001023A7" w:rsidP="001023A7">
      <w:pPr>
        <w:ind w:left="720"/>
        <w:rPr>
          <w:rFonts w:ascii="Arial" w:hAnsi="Arial" w:cs="Arial"/>
        </w:rPr>
      </w:pPr>
    </w:p>
    <w:p w14:paraId="2C995B3D" w14:textId="124DF540" w:rsidR="00FC6F07" w:rsidRPr="00C66514" w:rsidRDefault="00FC6F07" w:rsidP="00FC6F07">
      <w:pPr>
        <w:rPr>
          <w:rFonts w:ascii="Arial" w:hAnsi="Arial" w:cs="Arial"/>
        </w:rPr>
      </w:pPr>
    </w:p>
    <w:p w14:paraId="7A84A288" w14:textId="0A115D22" w:rsidR="00FC6F07" w:rsidRPr="00C66514" w:rsidRDefault="00FC6F07" w:rsidP="00FC6F07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UC007 – Manter Produto</w:t>
      </w:r>
    </w:p>
    <w:p w14:paraId="4D5C2C53" w14:textId="77777777" w:rsidR="00FC6F07" w:rsidRPr="00C66514" w:rsidRDefault="00FC6F07" w:rsidP="00FA7093">
      <w:pPr>
        <w:pStyle w:val="Corpodetexto"/>
        <w:ind w:left="0"/>
        <w:rPr>
          <w:rFonts w:ascii="Arial" w:hAnsi="Arial" w:cs="Arial"/>
        </w:rPr>
      </w:pPr>
    </w:p>
    <w:p w14:paraId="641D3BCD" w14:textId="77777777" w:rsidR="00FC6F07" w:rsidRPr="00C66514" w:rsidRDefault="00FC6F07" w:rsidP="00FC6F07">
      <w:pPr>
        <w:pStyle w:val="Ttulo1"/>
        <w:numPr>
          <w:ilvl w:val="0"/>
          <w:numId w:val="37"/>
        </w:numPr>
        <w:rPr>
          <w:rFonts w:cs="Arial"/>
        </w:rPr>
      </w:pPr>
      <w:r w:rsidRPr="00C66514">
        <w:rPr>
          <w:rFonts w:cs="Arial"/>
        </w:rPr>
        <w:t>UC006 - Abrir Mesa</w:t>
      </w:r>
    </w:p>
    <w:p w14:paraId="508C0488" w14:textId="77777777" w:rsidR="00FC6F07" w:rsidRPr="00C66514" w:rsidRDefault="00FC6F07" w:rsidP="00FC6F07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33648C69" w14:textId="1BADCC35" w:rsidR="00D602A4" w:rsidRPr="00C66514" w:rsidRDefault="00D602A4" w:rsidP="00D602A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ao usuário o cadastro, alteração e exclusão de um produto (novo ou já cadastrado) na base de dados do sistema.</w:t>
      </w:r>
    </w:p>
    <w:p w14:paraId="013D6DFD" w14:textId="77777777" w:rsidR="00FC6F07" w:rsidRPr="00C66514" w:rsidRDefault="00FC6F07" w:rsidP="00FC6F07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Atores principais</w:t>
      </w:r>
    </w:p>
    <w:p w14:paraId="029719AC" w14:textId="77777777" w:rsidR="00D602A4" w:rsidRPr="002D0ECD" w:rsidRDefault="00FC6F07" w:rsidP="002D0ECD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2D0ECD">
        <w:rPr>
          <w:rFonts w:cs="Arial"/>
        </w:rPr>
        <w:t>Administrador</w:t>
      </w:r>
    </w:p>
    <w:p w14:paraId="14CF2D4B" w14:textId="6984B0B5" w:rsidR="00D602A4" w:rsidRPr="00C66514" w:rsidRDefault="00D602A4" w:rsidP="00D602A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Administrador, após validado no sistema este ator terá acesso a funcionalidade “Manter Produto” que permitirá o cadastro, alteração ou exclusão de um produto.</w:t>
      </w:r>
    </w:p>
    <w:p w14:paraId="6C6FB712" w14:textId="77777777" w:rsidR="00D602A4" w:rsidRPr="00C66514" w:rsidRDefault="00D602A4" w:rsidP="00D602A4">
      <w:pPr>
        <w:ind w:left="720"/>
        <w:rPr>
          <w:rFonts w:ascii="Arial" w:hAnsi="Arial" w:cs="Arial"/>
        </w:rPr>
      </w:pPr>
    </w:p>
    <w:p w14:paraId="1D7D348C" w14:textId="71206387" w:rsidR="00FC6F07" w:rsidRPr="00C66514" w:rsidRDefault="00FC6F07" w:rsidP="00CA2AB8">
      <w:pPr>
        <w:pStyle w:val="Ttulo2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60747940" w14:textId="53045D03" w:rsidR="00D602A4" w:rsidRPr="009C46DB" w:rsidRDefault="00D602A4" w:rsidP="00D602A4">
      <w:pPr>
        <w:pStyle w:val="Ttulo2"/>
        <w:widowControl/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>Usuário (administrador) deve estar validado no sistema</w:t>
      </w:r>
      <w:r w:rsidR="002D0ECD">
        <w:rPr>
          <w:rFonts w:cs="Arial"/>
          <w:b w:val="0"/>
          <w:bCs/>
        </w:rPr>
        <w:t>;</w:t>
      </w:r>
    </w:p>
    <w:p w14:paraId="6F5C6E54" w14:textId="35C45635" w:rsidR="00D602A4" w:rsidRPr="009C46DB" w:rsidRDefault="00D602A4" w:rsidP="00D602A4">
      <w:pPr>
        <w:pStyle w:val="Ttulo2"/>
        <w:widowControl/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480183CD" w14:textId="5A68E648" w:rsidR="00D602A4" w:rsidRPr="009C46DB" w:rsidRDefault="00D602A4" w:rsidP="00D602A4">
      <w:pPr>
        <w:pStyle w:val="Ttulo2"/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 xml:space="preserve">Acesso à </w:t>
      </w:r>
      <w:r w:rsidRPr="009C46DB">
        <w:rPr>
          <w:rFonts w:cs="Arial"/>
          <w:b w:val="0"/>
          <w:bCs/>
          <w:i/>
          <w:iCs/>
        </w:rPr>
        <w:t>internet</w:t>
      </w:r>
      <w:r w:rsidR="002D0ECD">
        <w:rPr>
          <w:rFonts w:cs="Arial"/>
          <w:b w:val="0"/>
          <w:bCs/>
        </w:rPr>
        <w:t>;</w:t>
      </w:r>
    </w:p>
    <w:p w14:paraId="7D2A2FE7" w14:textId="7D28B52D" w:rsidR="00D602A4" w:rsidRPr="009C46DB" w:rsidRDefault="00D602A4" w:rsidP="00D602A4">
      <w:pPr>
        <w:pStyle w:val="Ttulo2"/>
        <w:rPr>
          <w:rFonts w:cs="Arial"/>
          <w:b w:val="0"/>
          <w:bCs/>
          <w:i/>
          <w:iCs/>
        </w:rPr>
      </w:pPr>
      <w:r w:rsidRPr="009C46DB">
        <w:rPr>
          <w:rFonts w:cs="Arial"/>
          <w:b w:val="0"/>
          <w:bCs/>
        </w:rPr>
        <w:t xml:space="preserve">Para cadastro de produto, novo produto não poderá ter </w:t>
      </w:r>
      <w:r w:rsidRPr="009C46DB">
        <w:rPr>
          <w:rFonts w:cs="Arial"/>
          <w:b w:val="0"/>
          <w:bCs/>
          <w:i/>
          <w:iCs/>
        </w:rPr>
        <w:t xml:space="preserve">Id </w:t>
      </w:r>
      <w:r w:rsidRPr="009C46DB">
        <w:rPr>
          <w:rFonts w:cs="Arial"/>
          <w:b w:val="0"/>
          <w:bCs/>
        </w:rPr>
        <w:t>e</w:t>
      </w:r>
      <w:r w:rsidRPr="009C46DB">
        <w:rPr>
          <w:rFonts w:cs="Arial"/>
          <w:b w:val="0"/>
          <w:bCs/>
          <w:i/>
          <w:iCs/>
        </w:rPr>
        <w:t xml:space="preserve"> </w:t>
      </w:r>
      <w:r w:rsidRPr="009C46DB">
        <w:rPr>
          <w:rFonts w:cs="Arial"/>
          <w:b w:val="0"/>
          <w:bCs/>
        </w:rPr>
        <w:t>nome já cadastrado</w:t>
      </w:r>
      <w:r w:rsidR="002D0ECD">
        <w:rPr>
          <w:rFonts w:cs="Arial"/>
          <w:b w:val="0"/>
          <w:bCs/>
          <w:i/>
          <w:iCs/>
        </w:rPr>
        <w:t>;</w:t>
      </w:r>
    </w:p>
    <w:p w14:paraId="567CA85A" w14:textId="3C69BDEF" w:rsidR="00D602A4" w:rsidRPr="009C46DB" w:rsidRDefault="00D602A4" w:rsidP="00D602A4">
      <w:pPr>
        <w:pStyle w:val="Ttulo2"/>
        <w:rPr>
          <w:rFonts w:cs="Arial"/>
          <w:b w:val="0"/>
          <w:bCs/>
        </w:rPr>
      </w:pPr>
      <w:r w:rsidRPr="009C46DB">
        <w:rPr>
          <w:rFonts w:cs="Arial"/>
          <w:b w:val="0"/>
          <w:bCs/>
        </w:rPr>
        <w:t>Para alteração ou exclusão, deve existir ao menos um produto cadastrado</w:t>
      </w:r>
      <w:r w:rsidR="002D0ECD">
        <w:rPr>
          <w:rFonts w:cs="Arial"/>
          <w:b w:val="0"/>
          <w:bCs/>
          <w:i/>
          <w:iCs/>
        </w:rPr>
        <w:t>.</w:t>
      </w:r>
    </w:p>
    <w:p w14:paraId="2DDFC835" w14:textId="77777777" w:rsidR="00FC6F07" w:rsidRPr="00C66514" w:rsidRDefault="00FC6F07" w:rsidP="00FC6F07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734B8E88" w14:textId="3E952E53" w:rsidR="00D602A4" w:rsidRPr="00C66514" w:rsidRDefault="00D602A4" w:rsidP="00D602A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apresentar uma mensagem de êxito com o novo produto cadastrado, apresentando seus dados. </w:t>
      </w:r>
    </w:p>
    <w:p w14:paraId="78E30AFE" w14:textId="77777777" w:rsidR="00FC6F07" w:rsidRPr="00C66514" w:rsidRDefault="00FC6F07" w:rsidP="00FC6F07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3929BC5E" w14:textId="77777777" w:rsidR="00FC6F07" w:rsidRPr="00C66514" w:rsidRDefault="00FC6F07" w:rsidP="00FC6F07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112C3300" w14:textId="483CB437" w:rsidR="00FC6F07" w:rsidRPr="00C66514" w:rsidRDefault="00FC6F07" w:rsidP="00FC6F07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apresenta a tela </w:t>
      </w:r>
      <w:r w:rsidR="00D602A4" w:rsidRPr="00C66514">
        <w:rPr>
          <w:rFonts w:ascii="Arial" w:hAnsi="Arial" w:cs="Arial"/>
        </w:rPr>
        <w:t>“Manter P</w:t>
      </w:r>
      <w:r w:rsidRPr="00C66514">
        <w:rPr>
          <w:rFonts w:ascii="Arial" w:hAnsi="Arial" w:cs="Arial"/>
        </w:rPr>
        <w:t>rodutos</w:t>
      </w:r>
      <w:r w:rsidR="00D602A4" w:rsidRPr="00C66514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>;</w:t>
      </w:r>
    </w:p>
    <w:p w14:paraId="67AD3A19" w14:textId="183BC6D2" w:rsidR="00FC6F07" w:rsidRPr="00C66514" w:rsidRDefault="00FC6F07" w:rsidP="00FC6F07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</w:t>
      </w:r>
      <w:r w:rsidR="00D602A4" w:rsidRPr="00C66514">
        <w:rPr>
          <w:rFonts w:ascii="Arial" w:hAnsi="Arial" w:cs="Arial"/>
        </w:rPr>
        <w:t>administrador</w:t>
      </w:r>
      <w:r w:rsidRPr="00C66514">
        <w:rPr>
          <w:rFonts w:ascii="Arial" w:hAnsi="Arial" w:cs="Arial"/>
        </w:rPr>
        <w:t xml:space="preserve"> digita os dados do produto;</w:t>
      </w:r>
    </w:p>
    <w:p w14:paraId="0EEEDF1A" w14:textId="7AF43D24" w:rsidR="00B604EC" w:rsidRPr="00C66514" w:rsidRDefault="00B604EC" w:rsidP="00FC6F07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administrador confirma a inserção dos dados;</w:t>
      </w:r>
    </w:p>
    <w:p w14:paraId="7342767D" w14:textId="08971D15" w:rsidR="00B604EC" w:rsidRPr="00C66514" w:rsidRDefault="00B604EC" w:rsidP="00B604EC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sistema valida os dados digitados;</w:t>
      </w:r>
    </w:p>
    <w:p w14:paraId="46ED8005" w14:textId="46F67A4F" w:rsidR="00B604EC" w:rsidRPr="00C66514" w:rsidRDefault="00B604EC" w:rsidP="00B604EC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sistema confirma </w:t>
      </w:r>
      <w:r w:rsidR="00D602A4" w:rsidRPr="00C66514">
        <w:rPr>
          <w:rFonts w:ascii="Arial" w:hAnsi="Arial" w:cs="Arial"/>
        </w:rPr>
        <w:t>o cadastro</w:t>
      </w:r>
      <w:r w:rsidRPr="00C66514">
        <w:rPr>
          <w:rFonts w:ascii="Arial" w:hAnsi="Arial" w:cs="Arial"/>
        </w:rPr>
        <w:t>, mostrando uma mensagem de êxito;</w:t>
      </w:r>
    </w:p>
    <w:p w14:paraId="16C4E5A1" w14:textId="77777777" w:rsidR="00B604EC" w:rsidRPr="00C66514" w:rsidRDefault="00B604EC" w:rsidP="00B604EC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uso.</w:t>
      </w:r>
    </w:p>
    <w:p w14:paraId="623A0B8E" w14:textId="77777777" w:rsidR="00B604EC" w:rsidRPr="00C66514" w:rsidRDefault="00B604EC" w:rsidP="00B604EC">
      <w:pPr>
        <w:rPr>
          <w:rFonts w:ascii="Arial" w:hAnsi="Arial" w:cs="Arial"/>
        </w:rPr>
      </w:pPr>
    </w:p>
    <w:p w14:paraId="0C4F1EF9" w14:textId="77777777" w:rsidR="00FC6F07" w:rsidRPr="00C66514" w:rsidRDefault="00FC6F07" w:rsidP="00FC6F07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193D8866" w14:textId="70521936" w:rsidR="00B604EC" w:rsidRPr="00C66514" w:rsidRDefault="00FC6F07" w:rsidP="00B604EC">
      <w:pPr>
        <w:pStyle w:val="Ttulo3"/>
        <w:widowControl/>
        <w:numPr>
          <w:ilvl w:val="2"/>
          <w:numId w:val="26"/>
        </w:numPr>
        <w:rPr>
          <w:rFonts w:cs="Arial"/>
          <w:i w:val="0"/>
          <w:iCs/>
          <w:color w:val="000000" w:themeColor="text1"/>
        </w:rPr>
      </w:pPr>
      <w:r w:rsidRPr="00C66514">
        <w:rPr>
          <w:rFonts w:cs="Arial"/>
          <w:i w:val="0"/>
          <w:iCs/>
          <w:color w:val="000000" w:themeColor="text1"/>
        </w:rPr>
        <w:t>Dados inválidos.</w:t>
      </w:r>
    </w:p>
    <w:p w14:paraId="00B41FAC" w14:textId="189E240E" w:rsidR="00B604EC" w:rsidRPr="00C66514" w:rsidRDefault="00FC6F07" w:rsidP="00B604EC">
      <w:pPr>
        <w:pStyle w:val="Ttulo3"/>
        <w:widowControl/>
        <w:numPr>
          <w:ilvl w:val="0"/>
          <w:numId w:val="0"/>
        </w:numPr>
        <w:ind w:left="720"/>
        <w:rPr>
          <w:rFonts w:cs="Arial"/>
          <w:i w:val="0"/>
          <w:iCs/>
          <w:color w:val="000000" w:themeColor="text1"/>
        </w:rPr>
      </w:pPr>
      <w:r w:rsidRPr="00C66514">
        <w:rPr>
          <w:rFonts w:cs="Arial"/>
          <w:i w:val="0"/>
          <w:iCs/>
          <w:color w:val="000000" w:themeColor="text1"/>
        </w:rPr>
        <w:t>A aplicação apresenta uma mensagem informando dados inválidos, a aplicação deverá permitir que o usuário retorne à etapa 2 do fluxo básico.</w:t>
      </w:r>
    </w:p>
    <w:p w14:paraId="28FFAA63" w14:textId="6C8DF625" w:rsidR="00B604EC" w:rsidRPr="00C66514" w:rsidRDefault="00F24827" w:rsidP="00B604EC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Alterar</w:t>
      </w:r>
      <w:r w:rsidR="00B604EC" w:rsidRPr="00C66514">
        <w:rPr>
          <w:rFonts w:cs="Arial"/>
          <w:i w:val="0"/>
          <w:iCs/>
        </w:rPr>
        <w:t xml:space="preserve"> Produto.</w:t>
      </w:r>
    </w:p>
    <w:p w14:paraId="41316362" w14:textId="216B3A99" w:rsidR="00F24827" w:rsidRPr="00C66514" w:rsidRDefault="00F24827" w:rsidP="00F24827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>A aplicação deverá permitir que o administrador insira os dados para alterações nos campos desejados. Ao confirmar, a aplicação deverá validar as alterações e caso correto apresentar uma mensagem de êxito: “Dados alterados com sucesso”, caso os dados forem inválidos a aplicação retornará à etapa 2 do fluxo básico.</w:t>
      </w:r>
    </w:p>
    <w:p w14:paraId="54C0DC8C" w14:textId="56A22D3B" w:rsidR="00B604EC" w:rsidRPr="00C66514" w:rsidRDefault="00F24827" w:rsidP="00B604EC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</w:rPr>
        <w:t xml:space="preserve">Excluir </w:t>
      </w:r>
      <w:r w:rsidR="00B604EC" w:rsidRPr="00C66514">
        <w:rPr>
          <w:rFonts w:cs="Arial"/>
          <w:i w:val="0"/>
          <w:iCs/>
        </w:rPr>
        <w:t>Produto.</w:t>
      </w:r>
    </w:p>
    <w:p w14:paraId="5BEF7C26" w14:textId="3423B573" w:rsidR="00F24827" w:rsidRPr="00C66514" w:rsidRDefault="00F24827" w:rsidP="00F24827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</w:rPr>
        <w:t xml:space="preserve">A aplicação deverá permitir que o administrador exclua um produto que já esteja cadastrado na base de dados a partir de seu </w:t>
      </w:r>
      <w:r w:rsidRPr="009C46DB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. Após a inserção do </w:t>
      </w:r>
      <w:r w:rsidRPr="009C46DB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a aplicação deverá validar se ele existe e apresentar uma mensagem solicitando a confirmação da operação. Caso confirmado o produto será excluído e a aplicação irá apresentar uma mensagem de êxito: “Produto excluído com sucesso</w:t>
      </w:r>
      <w:r w:rsidR="009C46DB">
        <w:rPr>
          <w:rFonts w:cs="Arial"/>
          <w:i w:val="0"/>
        </w:rPr>
        <w:t>.</w:t>
      </w:r>
      <w:r w:rsidRPr="00C66514">
        <w:rPr>
          <w:rFonts w:cs="Arial"/>
          <w:i w:val="0"/>
        </w:rPr>
        <w:t xml:space="preserve">”, caso </w:t>
      </w:r>
      <w:r w:rsidRPr="009C46DB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não exista ou administrador cancele a operação o sistema deverá retornar a </w:t>
      </w:r>
      <w:r w:rsidRPr="00C66514">
        <w:rPr>
          <w:rFonts w:cs="Arial"/>
          <w:i w:val="0"/>
        </w:rPr>
        <w:lastRenderedPageBreak/>
        <w:t>etapa 1 do fluxo básico.</w:t>
      </w:r>
    </w:p>
    <w:p w14:paraId="763BD2B7" w14:textId="77777777" w:rsidR="00B44F5F" w:rsidRPr="00C66514" w:rsidRDefault="00B44F5F" w:rsidP="00B604EC">
      <w:pPr>
        <w:rPr>
          <w:rFonts w:ascii="Arial" w:hAnsi="Arial" w:cs="Arial"/>
          <w:iCs/>
        </w:rPr>
      </w:pPr>
    </w:p>
    <w:p w14:paraId="6491A7BF" w14:textId="42DD2D38" w:rsidR="00B604EC" w:rsidRPr="00C66514" w:rsidRDefault="00B604EC" w:rsidP="00B604EC">
      <w:pPr>
        <w:rPr>
          <w:rFonts w:ascii="Arial" w:hAnsi="Arial" w:cs="Arial"/>
          <w:iCs/>
        </w:rPr>
      </w:pPr>
    </w:p>
    <w:p w14:paraId="3F24F67D" w14:textId="77777777" w:rsidR="00B604EC" w:rsidRPr="00C66514" w:rsidRDefault="00B604EC" w:rsidP="00B604EC">
      <w:pPr>
        <w:pStyle w:val="Ttulo"/>
        <w:rPr>
          <w:rFonts w:cs="Arial"/>
        </w:rPr>
      </w:pPr>
      <w:r w:rsidRPr="00C66514">
        <w:rPr>
          <w:rFonts w:cs="Arial"/>
        </w:rPr>
        <w:fldChar w:fldCharType="begin"/>
      </w:r>
      <w:r w:rsidRPr="00C66514">
        <w:rPr>
          <w:rFonts w:cs="Arial"/>
        </w:rPr>
        <w:instrText xml:space="preserve">title  \* Mergeformat </w:instrText>
      </w:r>
      <w:r w:rsidRPr="00C66514">
        <w:rPr>
          <w:rFonts w:cs="Arial"/>
        </w:rPr>
        <w:fldChar w:fldCharType="separate"/>
      </w:r>
      <w:r w:rsidRPr="00C66514">
        <w:rPr>
          <w:rFonts w:cs="Arial"/>
        </w:rPr>
        <w:t>Especificação do Caso de Uso: UC008</w:t>
      </w:r>
      <w:r w:rsidRPr="00C66514">
        <w:rPr>
          <w:rFonts w:cs="Arial"/>
        </w:rPr>
        <w:fldChar w:fldCharType="end"/>
      </w:r>
      <w:bookmarkStart w:id="4" w:name="_Toc423410237"/>
      <w:bookmarkStart w:id="5" w:name="_Toc425054503"/>
      <w:r w:rsidRPr="00C66514">
        <w:rPr>
          <w:rFonts w:cs="Arial"/>
        </w:rPr>
        <w:t xml:space="preserve"> </w:t>
      </w:r>
      <w:bookmarkEnd w:id="4"/>
      <w:bookmarkEnd w:id="5"/>
      <w:r w:rsidRPr="00C66514">
        <w:rPr>
          <w:rFonts w:cs="Arial"/>
        </w:rPr>
        <w:t xml:space="preserve">– Listar produto </w:t>
      </w:r>
    </w:p>
    <w:p w14:paraId="0810E6E4" w14:textId="77777777" w:rsidR="00B604EC" w:rsidRPr="00C66514" w:rsidRDefault="00B604EC" w:rsidP="00B604EC">
      <w:pPr>
        <w:pStyle w:val="InfoBlue"/>
        <w:rPr>
          <w:rFonts w:ascii="Arial" w:hAnsi="Arial" w:cs="Arial"/>
        </w:rPr>
      </w:pPr>
    </w:p>
    <w:p w14:paraId="0B766544" w14:textId="77777777" w:rsidR="00B604EC" w:rsidRPr="00C66514" w:rsidRDefault="00B604EC" w:rsidP="00B604EC">
      <w:pPr>
        <w:pStyle w:val="Ttulo1"/>
        <w:numPr>
          <w:ilvl w:val="0"/>
          <w:numId w:val="40"/>
        </w:numPr>
        <w:rPr>
          <w:rFonts w:cs="Arial"/>
        </w:rPr>
      </w:pPr>
      <w:r w:rsidRPr="00C66514">
        <w:rPr>
          <w:rFonts w:cs="Arial"/>
        </w:rPr>
        <w:t>UC008 – Listar produto</w:t>
      </w:r>
    </w:p>
    <w:p w14:paraId="58178A2A" w14:textId="77777777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1A1C4A65" w14:textId="44779C26" w:rsidR="00B604EC" w:rsidRPr="00C66514" w:rsidRDefault="00B604EC" w:rsidP="00B604EC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</w:t>
      </w:r>
      <w:r w:rsidR="001F2BA4" w:rsidRPr="00C66514">
        <w:rPr>
          <w:rFonts w:ascii="Arial" w:hAnsi="Arial" w:cs="Arial"/>
        </w:rPr>
        <w:t>listar os produtos cadastrados na base de dados</w:t>
      </w:r>
      <w:r w:rsidRPr="00C66514">
        <w:rPr>
          <w:rFonts w:ascii="Arial" w:hAnsi="Arial" w:cs="Arial"/>
        </w:rPr>
        <w:t>.</w:t>
      </w:r>
    </w:p>
    <w:p w14:paraId="4A5ED610" w14:textId="77777777" w:rsidR="00B604EC" w:rsidRPr="00C66514" w:rsidRDefault="00B604EC" w:rsidP="00B604EC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334707B1" w14:textId="77777777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Administrador</w:t>
      </w:r>
    </w:p>
    <w:p w14:paraId="3D4A6D58" w14:textId="21949DA0" w:rsidR="00B604EC" w:rsidRPr="00C66514" w:rsidRDefault="001F2BA4" w:rsidP="001F2BA4">
      <w:pPr>
        <w:pStyle w:val="InfoBlue"/>
        <w:rPr>
          <w:rFonts w:ascii="Arial" w:hAnsi="Arial" w:cs="Arial"/>
          <w:iCs w:val="0"/>
        </w:rPr>
      </w:pPr>
      <w:r w:rsidRPr="00C66514">
        <w:rPr>
          <w:rFonts w:ascii="Arial" w:hAnsi="Arial" w:cs="Arial"/>
        </w:rPr>
        <w:t>Administrador, após validado no sistema este ator terá acesso a funcionalidade “Listar Produto” que listará todos os produtos cadastrados na base de dados.</w:t>
      </w:r>
    </w:p>
    <w:p w14:paraId="6B51A308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  <w:iCs/>
        </w:rPr>
      </w:pPr>
      <w:r w:rsidRPr="00C66514">
        <w:rPr>
          <w:rFonts w:cs="Arial"/>
          <w:iCs/>
        </w:rPr>
        <w:t>Pré-condições</w:t>
      </w:r>
    </w:p>
    <w:p w14:paraId="1668AB36" w14:textId="0077D08C" w:rsidR="001F2BA4" w:rsidRPr="00BD7B07" w:rsidRDefault="001F2BA4" w:rsidP="001F2BA4">
      <w:pPr>
        <w:pStyle w:val="Ttulo2"/>
        <w:widowControl/>
        <w:rPr>
          <w:rFonts w:cs="Arial"/>
          <w:b w:val="0"/>
          <w:bCs/>
        </w:rPr>
      </w:pPr>
      <w:r w:rsidRPr="00BD7B07">
        <w:rPr>
          <w:rFonts w:cs="Arial"/>
          <w:b w:val="0"/>
          <w:bCs/>
        </w:rPr>
        <w:t>Usuário (administrador) deve estar validado no sistema</w:t>
      </w:r>
      <w:r w:rsidR="002D0ECD">
        <w:rPr>
          <w:rFonts w:cs="Arial"/>
          <w:b w:val="0"/>
          <w:bCs/>
        </w:rPr>
        <w:t>;</w:t>
      </w:r>
    </w:p>
    <w:p w14:paraId="487CEAFE" w14:textId="77C6A6AE" w:rsidR="001F2BA4" w:rsidRPr="00BD7B07" w:rsidRDefault="001F2BA4" w:rsidP="001F2BA4">
      <w:pPr>
        <w:pStyle w:val="Ttulo2"/>
        <w:widowControl/>
        <w:rPr>
          <w:rFonts w:cs="Arial"/>
          <w:b w:val="0"/>
          <w:bCs/>
        </w:rPr>
      </w:pPr>
      <w:r w:rsidRPr="00BD7B07">
        <w:rPr>
          <w:rFonts w:cs="Arial"/>
          <w:b w:val="0"/>
          <w:bCs/>
        </w:rPr>
        <w:t>Deve haver uma conexão com o banco de dados</w:t>
      </w:r>
      <w:r w:rsidR="002D0ECD">
        <w:rPr>
          <w:rFonts w:cs="Arial"/>
          <w:b w:val="0"/>
          <w:bCs/>
        </w:rPr>
        <w:t>;</w:t>
      </w:r>
    </w:p>
    <w:p w14:paraId="7B4FEAD6" w14:textId="77777777" w:rsidR="001F2BA4" w:rsidRPr="00BD7B07" w:rsidRDefault="001F2BA4" w:rsidP="001F2BA4">
      <w:pPr>
        <w:pStyle w:val="Ttulo2"/>
        <w:rPr>
          <w:rFonts w:cs="Arial"/>
          <w:b w:val="0"/>
          <w:bCs/>
        </w:rPr>
      </w:pPr>
      <w:r w:rsidRPr="00BD7B07">
        <w:rPr>
          <w:rFonts w:cs="Arial"/>
          <w:b w:val="0"/>
          <w:bCs/>
        </w:rPr>
        <w:t xml:space="preserve">Acesso à </w:t>
      </w:r>
      <w:r w:rsidRPr="00BD7B07">
        <w:rPr>
          <w:rFonts w:cs="Arial"/>
          <w:b w:val="0"/>
          <w:bCs/>
          <w:i/>
          <w:iCs/>
        </w:rPr>
        <w:t>internet</w:t>
      </w:r>
      <w:r w:rsidRPr="00BD7B07">
        <w:rPr>
          <w:rFonts w:cs="Arial"/>
          <w:b w:val="0"/>
          <w:bCs/>
        </w:rPr>
        <w:t>.</w:t>
      </w:r>
    </w:p>
    <w:p w14:paraId="7C7E364A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  <w:iCs/>
        </w:rPr>
      </w:pPr>
      <w:r w:rsidRPr="00C66514">
        <w:rPr>
          <w:rFonts w:cs="Arial"/>
          <w:iCs/>
        </w:rPr>
        <w:t>Pós-condição</w:t>
      </w:r>
    </w:p>
    <w:p w14:paraId="3C39C78D" w14:textId="051A5EDB" w:rsidR="001F2BA4" w:rsidRPr="00C66514" w:rsidRDefault="001F2BA4" w:rsidP="001F2BA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apresentar em forma de tabela os dados de todos os produtos cadastrados na base de dados.</w:t>
      </w:r>
    </w:p>
    <w:p w14:paraId="3CE34228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  <w:iCs/>
        </w:rPr>
      </w:pPr>
      <w:r w:rsidRPr="00C66514">
        <w:rPr>
          <w:rFonts w:cs="Arial"/>
          <w:iCs/>
        </w:rPr>
        <w:t>Fluxo de Eventos</w:t>
      </w:r>
    </w:p>
    <w:p w14:paraId="10887F8F" w14:textId="6A5ED20C" w:rsidR="00B604EC" w:rsidRPr="00C66514" w:rsidRDefault="00B604EC" w:rsidP="00B604EC">
      <w:pPr>
        <w:pStyle w:val="Ttulo2"/>
        <w:widowControl/>
        <w:numPr>
          <w:ilvl w:val="1"/>
          <w:numId w:val="26"/>
        </w:numPr>
        <w:rPr>
          <w:rFonts w:cs="Arial"/>
          <w:iCs/>
        </w:rPr>
      </w:pPr>
      <w:r w:rsidRPr="00C66514">
        <w:rPr>
          <w:rFonts w:cs="Arial"/>
          <w:iCs/>
        </w:rPr>
        <w:t>Fluxo Básico</w:t>
      </w:r>
    </w:p>
    <w:p w14:paraId="48E7F125" w14:textId="3E797D95" w:rsidR="001F2BA4" w:rsidRPr="00C66514" w:rsidRDefault="001F2BA4" w:rsidP="001F2BA4">
      <w:pPr>
        <w:pStyle w:val="PargrafodaLista"/>
        <w:numPr>
          <w:ilvl w:val="0"/>
          <w:numId w:val="5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apresentar a tela “Listar Produtos”;</w:t>
      </w:r>
    </w:p>
    <w:p w14:paraId="051B0325" w14:textId="0C7BEA2E" w:rsidR="001F2BA4" w:rsidRPr="00C66514" w:rsidRDefault="001F2BA4" w:rsidP="001F2BA4">
      <w:pPr>
        <w:pStyle w:val="PargrafodaLista"/>
        <w:numPr>
          <w:ilvl w:val="0"/>
          <w:numId w:val="5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O administrador seleciona a opção “Listar Produtos”;</w:t>
      </w:r>
    </w:p>
    <w:p w14:paraId="785448BA" w14:textId="04DD930D" w:rsidR="001F2BA4" w:rsidRPr="00C66514" w:rsidRDefault="001F2BA4" w:rsidP="001F2BA4">
      <w:pPr>
        <w:pStyle w:val="PargrafodaLista"/>
        <w:numPr>
          <w:ilvl w:val="0"/>
          <w:numId w:val="5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A aplicação apresenta todos os produtos em forma de tabela;</w:t>
      </w:r>
    </w:p>
    <w:p w14:paraId="547700CE" w14:textId="77777777" w:rsidR="001F2BA4" w:rsidRPr="00C66514" w:rsidRDefault="001F2BA4" w:rsidP="001F2BA4">
      <w:pPr>
        <w:pStyle w:val="PargrafodaLista"/>
        <w:numPr>
          <w:ilvl w:val="0"/>
          <w:numId w:val="5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uso.</w:t>
      </w:r>
    </w:p>
    <w:p w14:paraId="011A9AE4" w14:textId="77777777" w:rsidR="00B604EC" w:rsidRPr="00C66514" w:rsidRDefault="00B604EC" w:rsidP="00B604EC">
      <w:pPr>
        <w:rPr>
          <w:rFonts w:ascii="Arial" w:hAnsi="Arial" w:cs="Arial"/>
          <w:iCs/>
        </w:rPr>
      </w:pPr>
    </w:p>
    <w:p w14:paraId="74B4D53F" w14:textId="77777777" w:rsidR="00B604EC" w:rsidRPr="00C66514" w:rsidRDefault="00B604EC" w:rsidP="00B604EC">
      <w:pPr>
        <w:pStyle w:val="Ttulo2"/>
        <w:widowControl/>
        <w:numPr>
          <w:ilvl w:val="1"/>
          <w:numId w:val="26"/>
        </w:numPr>
        <w:rPr>
          <w:rFonts w:cs="Arial"/>
          <w:iCs/>
        </w:rPr>
      </w:pPr>
      <w:r w:rsidRPr="00C66514">
        <w:rPr>
          <w:rFonts w:cs="Arial"/>
          <w:iCs/>
        </w:rPr>
        <w:t>Fluxos Alternativos</w:t>
      </w:r>
    </w:p>
    <w:p w14:paraId="0E76421A" w14:textId="4D063305" w:rsidR="001F2BA4" w:rsidRPr="00C66514" w:rsidRDefault="001F2BA4" w:rsidP="001F2BA4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Ausência de produto cadastrado.</w:t>
      </w:r>
    </w:p>
    <w:p w14:paraId="69D2964A" w14:textId="03369381" w:rsidR="001F2BA4" w:rsidRPr="00C66514" w:rsidRDefault="001F2BA4" w:rsidP="001F2BA4">
      <w:pPr>
        <w:pStyle w:val="Ttulo3"/>
        <w:numPr>
          <w:ilvl w:val="0"/>
          <w:numId w:val="0"/>
        </w:numPr>
        <w:ind w:left="720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 aplicação apresenta uma mensagem informando: “Nenhum produto cadastrado na base de dados</w:t>
      </w:r>
      <w:r w:rsidR="00BD7B07">
        <w:rPr>
          <w:rFonts w:cs="Arial"/>
          <w:i w:val="0"/>
          <w:iCs/>
        </w:rPr>
        <w:t>.</w:t>
      </w:r>
      <w:r w:rsidRPr="00C66514">
        <w:rPr>
          <w:rFonts w:cs="Arial"/>
          <w:i w:val="0"/>
          <w:iCs/>
        </w:rPr>
        <w:t>” e deverá retornar a etapa 1 do fluxo básico.</w:t>
      </w:r>
    </w:p>
    <w:p w14:paraId="4EDC9396" w14:textId="45DDF0E2" w:rsidR="001F2BA4" w:rsidRPr="00C66514" w:rsidRDefault="001F2BA4" w:rsidP="001F2BA4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Listar produto por </w:t>
      </w:r>
      <w:r w:rsidRPr="00C66514">
        <w:rPr>
          <w:rFonts w:cs="Arial"/>
        </w:rPr>
        <w:t>Id</w:t>
      </w:r>
      <w:r w:rsidRPr="00C66514">
        <w:rPr>
          <w:rFonts w:cs="Arial"/>
          <w:i w:val="0"/>
          <w:iCs/>
        </w:rPr>
        <w:t>.</w:t>
      </w:r>
    </w:p>
    <w:p w14:paraId="7F16C13F" w14:textId="5A3B9746" w:rsidR="001F2BA4" w:rsidRPr="00C66514" w:rsidRDefault="001F2BA4" w:rsidP="001F2BA4">
      <w:pPr>
        <w:pStyle w:val="Ttulo3"/>
        <w:numPr>
          <w:ilvl w:val="0"/>
          <w:numId w:val="0"/>
        </w:numPr>
        <w:ind w:left="720"/>
        <w:rPr>
          <w:rFonts w:cs="Arial"/>
        </w:rPr>
      </w:pPr>
      <w:r w:rsidRPr="00C66514">
        <w:rPr>
          <w:rFonts w:cs="Arial"/>
          <w:i w:val="0"/>
          <w:iCs/>
        </w:rPr>
        <w:t xml:space="preserve">A aplicação deverá permitir que o administrador liste um produto específico através de seu </w:t>
      </w:r>
      <w:r w:rsidRPr="00C66514">
        <w:rPr>
          <w:rFonts w:cs="Arial"/>
        </w:rPr>
        <w:t xml:space="preserve">Id. </w:t>
      </w:r>
      <w:r w:rsidRPr="00C66514">
        <w:rPr>
          <w:rFonts w:cs="Arial"/>
          <w:i w:val="0"/>
          <w:iCs/>
        </w:rPr>
        <w:t xml:space="preserve">Após a inserção do </w:t>
      </w:r>
      <w:r w:rsidRPr="00C66514">
        <w:rPr>
          <w:rFonts w:cs="Arial"/>
        </w:rPr>
        <w:t xml:space="preserve">Id </w:t>
      </w:r>
      <w:r w:rsidRPr="00C66514">
        <w:rPr>
          <w:rFonts w:cs="Arial"/>
          <w:i w:val="0"/>
          <w:iCs/>
        </w:rPr>
        <w:t>a aplicação deverá efetuar a validação e caso correto listar os dados do produto pesquisado,</w:t>
      </w:r>
      <w:r w:rsidRPr="00C66514">
        <w:rPr>
          <w:rFonts w:cs="Arial"/>
          <w:i w:val="0"/>
        </w:rPr>
        <w:t xml:space="preserve"> caso 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não exista a aplicação deverá apresentar uma mensagem: “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</w:t>
      </w:r>
      <w:r w:rsidRPr="00C66514">
        <w:rPr>
          <w:rFonts w:cs="Arial"/>
          <w:i w:val="0"/>
        </w:rPr>
        <w:lastRenderedPageBreak/>
        <w:t>inválido” e retornar a etapa 1 do fluxo básico.</w:t>
      </w:r>
    </w:p>
    <w:p w14:paraId="49FC2FED" w14:textId="6A9FB119" w:rsidR="00B604EC" w:rsidRPr="00C66514" w:rsidRDefault="00B604EC" w:rsidP="00B604EC">
      <w:pPr>
        <w:rPr>
          <w:rFonts w:ascii="Arial" w:hAnsi="Arial" w:cs="Arial"/>
          <w:iCs/>
        </w:rPr>
      </w:pPr>
    </w:p>
    <w:p w14:paraId="0B59FCA1" w14:textId="77777777" w:rsidR="00B604EC" w:rsidRPr="00C66514" w:rsidRDefault="00B604EC" w:rsidP="00B604EC">
      <w:pPr>
        <w:rPr>
          <w:rFonts w:ascii="Arial" w:hAnsi="Arial" w:cs="Arial"/>
        </w:rPr>
      </w:pPr>
    </w:p>
    <w:p w14:paraId="3567200A" w14:textId="34D02F59" w:rsidR="00B44F5F" w:rsidRPr="00C66514" w:rsidRDefault="00B44F5F" w:rsidP="00B44F5F">
      <w:pPr>
        <w:pStyle w:val="Ttulo"/>
        <w:rPr>
          <w:rFonts w:cs="Arial"/>
        </w:rPr>
      </w:pPr>
      <w:r w:rsidRPr="00C66514">
        <w:rPr>
          <w:rFonts w:cs="Arial"/>
        </w:rPr>
        <w:fldChar w:fldCharType="begin"/>
      </w:r>
      <w:r w:rsidRPr="00C66514">
        <w:rPr>
          <w:rFonts w:cs="Arial"/>
        </w:rPr>
        <w:instrText xml:space="preserve">title  \* Mergeformat </w:instrText>
      </w:r>
      <w:r w:rsidRPr="00C66514">
        <w:rPr>
          <w:rFonts w:cs="Arial"/>
        </w:rPr>
        <w:fldChar w:fldCharType="separate"/>
      </w:r>
      <w:r w:rsidRPr="00C66514">
        <w:rPr>
          <w:rFonts w:cs="Arial"/>
        </w:rPr>
        <w:t>Especificação do Caso de Uso: UC009</w:t>
      </w:r>
      <w:r w:rsidRPr="00C66514">
        <w:rPr>
          <w:rFonts w:cs="Arial"/>
        </w:rPr>
        <w:fldChar w:fldCharType="end"/>
      </w:r>
      <w:r w:rsidRPr="00C66514">
        <w:rPr>
          <w:rFonts w:cs="Arial"/>
        </w:rPr>
        <w:t xml:space="preserve"> – Manter Pedido</w:t>
      </w:r>
    </w:p>
    <w:p w14:paraId="5E682FA1" w14:textId="77777777" w:rsidR="00B604EC" w:rsidRPr="00C66514" w:rsidRDefault="00B604EC" w:rsidP="00B604EC">
      <w:pPr>
        <w:pStyle w:val="InfoBlue"/>
        <w:rPr>
          <w:rFonts w:ascii="Arial" w:hAnsi="Arial" w:cs="Arial"/>
        </w:rPr>
      </w:pPr>
    </w:p>
    <w:p w14:paraId="5DF829B9" w14:textId="1129A8CF" w:rsidR="00B604EC" w:rsidRPr="00C66514" w:rsidRDefault="00B604EC" w:rsidP="00B44F5F">
      <w:pPr>
        <w:pStyle w:val="Ttulo1"/>
        <w:numPr>
          <w:ilvl w:val="0"/>
          <w:numId w:val="41"/>
        </w:numPr>
        <w:rPr>
          <w:rFonts w:cs="Arial"/>
        </w:rPr>
      </w:pPr>
      <w:r w:rsidRPr="00C66514">
        <w:rPr>
          <w:rFonts w:cs="Arial"/>
        </w:rPr>
        <w:t>UC00</w:t>
      </w:r>
      <w:r w:rsidR="00B44F5F" w:rsidRPr="00C66514">
        <w:rPr>
          <w:rFonts w:cs="Arial"/>
        </w:rPr>
        <w:t>9</w:t>
      </w:r>
      <w:r w:rsidRPr="00C66514">
        <w:rPr>
          <w:rFonts w:cs="Arial"/>
        </w:rPr>
        <w:t xml:space="preserve"> – Manter Pedido</w:t>
      </w:r>
    </w:p>
    <w:p w14:paraId="1465902D" w14:textId="77777777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0433B1A9" w14:textId="2337C685" w:rsidR="00206672" w:rsidRPr="00C66514" w:rsidRDefault="00206672" w:rsidP="0020667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ao usuário o cadastro, alteração e exclusão de um pedido (novo ou já cadastrado) na base de dados do sistema.</w:t>
      </w:r>
    </w:p>
    <w:p w14:paraId="44A5DB17" w14:textId="77777777" w:rsidR="00B604EC" w:rsidRPr="00C66514" w:rsidRDefault="00B604EC" w:rsidP="00B604EC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29D2D521" w14:textId="77777777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Administrador</w:t>
      </w:r>
    </w:p>
    <w:p w14:paraId="5D234210" w14:textId="522DE37E" w:rsidR="00206672" w:rsidRPr="00C66514" w:rsidRDefault="00206672" w:rsidP="0020667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Administrador, após validado no sistema este ator terá acesso a funcionalidade “Manter Pedido” que permitirá o cadastro, alteração ou exclusão de um pedido.</w:t>
      </w:r>
    </w:p>
    <w:p w14:paraId="783D0FFC" w14:textId="77777777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Atendente</w:t>
      </w:r>
    </w:p>
    <w:p w14:paraId="599B3327" w14:textId="00F4D4DD" w:rsidR="00B604EC" w:rsidRPr="00C66514" w:rsidRDefault="00B604EC" w:rsidP="00B604EC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Atendente, após validado no sistema este ator terá acesso as funcionalidades: abrir e alterar pedido</w:t>
      </w:r>
      <w:r w:rsidR="00206672" w:rsidRPr="00C66514">
        <w:rPr>
          <w:rFonts w:ascii="Arial" w:hAnsi="Arial" w:cs="Arial"/>
        </w:rPr>
        <w:t>, sendo as opções de alterar</w:t>
      </w:r>
      <w:r w:rsidR="00FB74FD" w:rsidRPr="00C66514">
        <w:rPr>
          <w:rFonts w:ascii="Arial" w:hAnsi="Arial" w:cs="Arial"/>
        </w:rPr>
        <w:t xml:space="preserve"> são</w:t>
      </w:r>
      <w:r w:rsidR="00206672" w:rsidRPr="00C66514">
        <w:rPr>
          <w:rFonts w:ascii="Arial" w:hAnsi="Arial" w:cs="Arial"/>
        </w:rPr>
        <w:t>: adicionar item ao pedido e encerrar pedido</w:t>
      </w:r>
      <w:r w:rsidRPr="00C66514">
        <w:rPr>
          <w:rFonts w:ascii="Arial" w:hAnsi="Arial" w:cs="Arial"/>
        </w:rPr>
        <w:t>.</w:t>
      </w:r>
    </w:p>
    <w:p w14:paraId="32063BB5" w14:textId="66DCBDBE" w:rsidR="00B604EC" w:rsidRPr="00C66514" w:rsidRDefault="00B604EC" w:rsidP="00B604EC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Cliente</w:t>
      </w:r>
    </w:p>
    <w:p w14:paraId="4932AD82" w14:textId="52E1BA6C" w:rsidR="00B604EC" w:rsidRPr="00C66514" w:rsidRDefault="00B604EC" w:rsidP="00B44F5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Cliente, </w:t>
      </w:r>
      <w:r w:rsidR="00206672" w:rsidRPr="00C66514">
        <w:rPr>
          <w:rFonts w:ascii="Arial" w:hAnsi="Arial" w:cs="Arial"/>
        </w:rPr>
        <w:t>este ator terá acesso as funcionalidades: abrir e alterar pedido, sendo as opções de alterar</w:t>
      </w:r>
      <w:r w:rsidR="00FB74FD" w:rsidRPr="00C66514">
        <w:rPr>
          <w:rFonts w:ascii="Arial" w:hAnsi="Arial" w:cs="Arial"/>
        </w:rPr>
        <w:t xml:space="preserve"> são</w:t>
      </w:r>
      <w:r w:rsidR="00206672" w:rsidRPr="00C66514">
        <w:rPr>
          <w:rFonts w:ascii="Arial" w:hAnsi="Arial" w:cs="Arial"/>
        </w:rPr>
        <w:t>: adicionar item ao pedido e encerrar pedido.</w:t>
      </w:r>
    </w:p>
    <w:p w14:paraId="38372FF1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3ADFF3F6" w14:textId="2786C6B8" w:rsidR="00206672" w:rsidRPr="00AB1367" w:rsidRDefault="00206672" w:rsidP="00206672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Usuário deve estar validado no sistema</w:t>
      </w:r>
      <w:r w:rsidR="00AB1367">
        <w:rPr>
          <w:rFonts w:cs="Arial"/>
          <w:b w:val="0"/>
          <w:bCs/>
        </w:rPr>
        <w:t>;</w:t>
      </w:r>
    </w:p>
    <w:p w14:paraId="3C9EF0A5" w14:textId="36ECF626" w:rsidR="00206672" w:rsidRPr="00AB1367" w:rsidRDefault="00206672" w:rsidP="00206672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Deve haver uma conexão com o banco de dados</w:t>
      </w:r>
      <w:r w:rsidR="00AB1367">
        <w:rPr>
          <w:rFonts w:cs="Arial"/>
          <w:b w:val="0"/>
          <w:bCs/>
        </w:rPr>
        <w:t>;</w:t>
      </w:r>
    </w:p>
    <w:p w14:paraId="3882C056" w14:textId="4EAA9F8B" w:rsidR="00206672" w:rsidRPr="00AB1367" w:rsidRDefault="00206672" w:rsidP="00206672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 xml:space="preserve">Acesso à </w:t>
      </w:r>
      <w:r w:rsidRPr="00AB1367">
        <w:rPr>
          <w:rFonts w:cs="Arial"/>
          <w:b w:val="0"/>
          <w:bCs/>
          <w:i/>
          <w:iCs/>
        </w:rPr>
        <w:t>internet</w:t>
      </w:r>
      <w:r w:rsidR="00AB1367">
        <w:rPr>
          <w:rFonts w:cs="Arial"/>
          <w:b w:val="0"/>
          <w:bCs/>
        </w:rPr>
        <w:t>;</w:t>
      </w:r>
    </w:p>
    <w:p w14:paraId="0B196748" w14:textId="45656F74" w:rsidR="00206672" w:rsidRPr="00AB1367" w:rsidRDefault="00206672" w:rsidP="00206672">
      <w:pPr>
        <w:pStyle w:val="Ttulo2"/>
        <w:rPr>
          <w:rFonts w:cs="Arial"/>
          <w:b w:val="0"/>
          <w:bCs/>
          <w:i/>
          <w:iCs/>
        </w:rPr>
      </w:pPr>
      <w:r w:rsidRPr="00AB1367">
        <w:rPr>
          <w:rFonts w:cs="Arial"/>
          <w:b w:val="0"/>
          <w:bCs/>
        </w:rPr>
        <w:t>A aplicação deve ser iniciada com um número de mesa</w:t>
      </w:r>
      <w:r w:rsidR="00217823" w:rsidRPr="00AB1367">
        <w:rPr>
          <w:rFonts w:cs="Arial"/>
          <w:b w:val="0"/>
          <w:bCs/>
        </w:rPr>
        <w:t xml:space="preserve"> válida</w:t>
      </w:r>
      <w:r w:rsidRPr="00AB1367">
        <w:rPr>
          <w:rFonts w:cs="Arial"/>
          <w:b w:val="0"/>
          <w:bCs/>
        </w:rPr>
        <w:t>.</w:t>
      </w:r>
    </w:p>
    <w:p w14:paraId="413EC9CD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6B4CA2CE" w14:textId="17E3FCC2" w:rsidR="00B604EC" w:rsidRPr="00C66514" w:rsidRDefault="00B604EC" w:rsidP="00B44F5F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</w:t>
      </w:r>
      <w:r w:rsidR="00FB74FD" w:rsidRPr="00C66514">
        <w:rPr>
          <w:rFonts w:ascii="Arial" w:hAnsi="Arial" w:cs="Arial"/>
        </w:rPr>
        <w:t>apresentar uma mensagem de êxito: “Pedido (nº pedido) aberto com sucesso</w:t>
      </w:r>
      <w:r w:rsidR="00AB1367">
        <w:rPr>
          <w:rFonts w:ascii="Arial" w:hAnsi="Arial" w:cs="Arial"/>
        </w:rPr>
        <w:t>.</w:t>
      </w:r>
      <w:r w:rsidR="00FB74FD" w:rsidRPr="00C66514">
        <w:rPr>
          <w:rFonts w:ascii="Arial" w:hAnsi="Arial" w:cs="Arial"/>
        </w:rPr>
        <w:t xml:space="preserve">” e </w:t>
      </w:r>
      <w:r w:rsidR="00206672" w:rsidRPr="00C66514">
        <w:rPr>
          <w:rFonts w:ascii="Arial" w:hAnsi="Arial" w:cs="Arial"/>
        </w:rPr>
        <w:t>direcionar para</w:t>
      </w:r>
      <w:r w:rsidRPr="00C66514">
        <w:rPr>
          <w:rFonts w:ascii="Arial" w:hAnsi="Arial" w:cs="Arial"/>
        </w:rPr>
        <w:t xml:space="preserve"> a tela </w:t>
      </w:r>
      <w:r w:rsidR="00206672" w:rsidRPr="00C66514">
        <w:rPr>
          <w:rFonts w:ascii="Arial" w:hAnsi="Arial" w:cs="Arial"/>
        </w:rPr>
        <w:t>“</w:t>
      </w:r>
      <w:r w:rsidR="00FB74FD" w:rsidRPr="00C66514">
        <w:rPr>
          <w:rFonts w:ascii="Arial" w:hAnsi="Arial" w:cs="Arial"/>
        </w:rPr>
        <w:t>Tela de</w:t>
      </w:r>
      <w:r w:rsidR="00206672" w:rsidRPr="00C66514">
        <w:rPr>
          <w:rFonts w:ascii="Arial" w:hAnsi="Arial" w:cs="Arial"/>
        </w:rPr>
        <w:t xml:space="preserve"> P</w:t>
      </w:r>
      <w:r w:rsidRPr="00C66514">
        <w:rPr>
          <w:rFonts w:ascii="Arial" w:hAnsi="Arial" w:cs="Arial"/>
        </w:rPr>
        <w:t>edidos</w:t>
      </w:r>
      <w:r w:rsidR="00FB74FD" w:rsidRPr="00C66514">
        <w:rPr>
          <w:rFonts w:ascii="Arial" w:hAnsi="Arial" w:cs="Arial"/>
        </w:rPr>
        <w:t>”, permitindo</w:t>
      </w:r>
      <w:r w:rsidRPr="00C66514">
        <w:rPr>
          <w:rFonts w:ascii="Arial" w:hAnsi="Arial" w:cs="Arial"/>
        </w:rPr>
        <w:t xml:space="preserve"> a sua alteração (adicionar </w:t>
      </w:r>
      <w:r w:rsidR="00217823" w:rsidRPr="00C66514">
        <w:rPr>
          <w:rFonts w:ascii="Arial" w:hAnsi="Arial" w:cs="Arial"/>
        </w:rPr>
        <w:t>produtos</w:t>
      </w:r>
      <w:r w:rsidRPr="00C66514">
        <w:rPr>
          <w:rFonts w:ascii="Arial" w:hAnsi="Arial" w:cs="Arial"/>
        </w:rPr>
        <w:t xml:space="preserve"> e encerrar pedido).</w:t>
      </w:r>
    </w:p>
    <w:p w14:paraId="760EBA3C" w14:textId="77777777" w:rsidR="00B604EC" w:rsidRPr="00C66514" w:rsidRDefault="00B604EC" w:rsidP="00B604EC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2E0B8450" w14:textId="77777777" w:rsidR="00B604EC" w:rsidRPr="00C66514" w:rsidRDefault="00B604EC" w:rsidP="00B604EC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0ADFB5ED" w14:textId="77777777" w:rsidR="00B604EC" w:rsidRPr="00C66514" w:rsidRDefault="00B604EC" w:rsidP="00B604EC">
      <w:pPr>
        <w:rPr>
          <w:rFonts w:ascii="Arial" w:hAnsi="Arial" w:cs="Arial"/>
        </w:rPr>
      </w:pPr>
    </w:p>
    <w:p w14:paraId="4352F5CD" w14:textId="79405DEE" w:rsidR="00B604EC" w:rsidRPr="00C66514" w:rsidRDefault="00FB74FD" w:rsidP="00B604EC">
      <w:pPr>
        <w:pStyle w:val="Ttulo2"/>
        <w:numPr>
          <w:ilvl w:val="1"/>
          <w:numId w:val="39"/>
        </w:numPr>
        <w:ind w:left="1080"/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lastRenderedPageBreak/>
        <w:t>A aplicação apresenta a tela “</w:t>
      </w:r>
      <w:r w:rsidR="00217823" w:rsidRPr="00C66514">
        <w:rPr>
          <w:rFonts w:cs="Arial"/>
          <w:b w:val="0"/>
          <w:bCs/>
        </w:rPr>
        <w:t>Menu Cliente</w:t>
      </w:r>
      <w:r w:rsidRPr="00C66514">
        <w:rPr>
          <w:rFonts w:cs="Arial"/>
          <w:b w:val="0"/>
          <w:bCs/>
        </w:rPr>
        <w:t>”</w:t>
      </w:r>
      <w:r w:rsidR="00B604EC" w:rsidRPr="00C66514">
        <w:rPr>
          <w:rFonts w:cs="Arial"/>
          <w:b w:val="0"/>
          <w:bCs/>
        </w:rPr>
        <w:t>;</w:t>
      </w:r>
    </w:p>
    <w:p w14:paraId="28406852" w14:textId="45917954" w:rsidR="00217823" w:rsidRPr="00C66514" w:rsidRDefault="00217823" w:rsidP="00217823">
      <w:pPr>
        <w:pStyle w:val="Ttulo2"/>
        <w:numPr>
          <w:ilvl w:val="1"/>
          <w:numId w:val="39"/>
        </w:numPr>
        <w:ind w:left="1080"/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 xml:space="preserve">O usuário seleciona a opção “Abrir </w:t>
      </w:r>
      <w:r w:rsidR="00AB1367">
        <w:rPr>
          <w:rFonts w:cs="Arial"/>
          <w:b w:val="0"/>
          <w:bCs/>
        </w:rPr>
        <w:t>P</w:t>
      </w:r>
      <w:r w:rsidRPr="00C66514">
        <w:rPr>
          <w:rFonts w:cs="Arial"/>
          <w:b w:val="0"/>
          <w:bCs/>
        </w:rPr>
        <w:t>edido”;</w:t>
      </w:r>
    </w:p>
    <w:p w14:paraId="599B90B1" w14:textId="77777777" w:rsidR="00DA3997" w:rsidRPr="00C66514" w:rsidRDefault="00217823" w:rsidP="00E5158B">
      <w:pPr>
        <w:pStyle w:val="Ttulo2"/>
        <w:numPr>
          <w:ilvl w:val="1"/>
          <w:numId w:val="39"/>
        </w:numPr>
        <w:ind w:left="1080"/>
        <w:rPr>
          <w:rFonts w:cs="Arial"/>
          <w:b w:val="0"/>
        </w:rPr>
      </w:pPr>
      <w:r w:rsidRPr="00C66514">
        <w:rPr>
          <w:rFonts w:cs="Arial"/>
          <w:b w:val="0"/>
        </w:rPr>
        <w:t>A aplicação cria um pedido, apresentando uma mensagem de êxit</w:t>
      </w:r>
      <w:r w:rsidR="00DA3997" w:rsidRPr="00C66514">
        <w:rPr>
          <w:rFonts w:cs="Arial"/>
          <w:b w:val="0"/>
        </w:rPr>
        <w:t>o</w:t>
      </w:r>
    </w:p>
    <w:p w14:paraId="36607170" w14:textId="719F4CD9" w:rsidR="00217823" w:rsidRPr="00C66514" w:rsidRDefault="00DA3997" w:rsidP="00E5158B">
      <w:pPr>
        <w:pStyle w:val="Ttulo2"/>
        <w:numPr>
          <w:ilvl w:val="1"/>
          <w:numId w:val="39"/>
        </w:numPr>
        <w:ind w:left="1080"/>
        <w:rPr>
          <w:rFonts w:cs="Arial"/>
          <w:b w:val="0"/>
        </w:rPr>
      </w:pPr>
      <w:r w:rsidRPr="00C66514">
        <w:rPr>
          <w:rFonts w:cs="Arial"/>
          <w:b w:val="0"/>
        </w:rPr>
        <w:t>A aplicação direciona para a tela “Tela de Pedidos”</w:t>
      </w:r>
      <w:r w:rsidR="00217823" w:rsidRPr="00C66514">
        <w:rPr>
          <w:rFonts w:cs="Arial"/>
          <w:b w:val="0"/>
        </w:rPr>
        <w:t>;</w:t>
      </w:r>
    </w:p>
    <w:p w14:paraId="75AFF04F" w14:textId="77777777" w:rsidR="00B604EC" w:rsidRPr="00C66514" w:rsidRDefault="00B604EC" w:rsidP="00B604EC">
      <w:pPr>
        <w:pStyle w:val="Ttulo2"/>
        <w:numPr>
          <w:ilvl w:val="1"/>
          <w:numId w:val="39"/>
        </w:numPr>
        <w:ind w:left="1080"/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>Fim de execução do caso de uso.</w:t>
      </w:r>
    </w:p>
    <w:p w14:paraId="79A2EA5A" w14:textId="77777777" w:rsidR="00B604EC" w:rsidRPr="00C66514" w:rsidRDefault="00B604EC" w:rsidP="00B604EC">
      <w:pPr>
        <w:rPr>
          <w:rFonts w:ascii="Arial" w:hAnsi="Arial" w:cs="Arial"/>
        </w:rPr>
      </w:pPr>
    </w:p>
    <w:p w14:paraId="7A056F02" w14:textId="77777777" w:rsidR="00B604EC" w:rsidRPr="00C66514" w:rsidRDefault="00B604EC" w:rsidP="00B604EC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48FFD256" w14:textId="5832BCBB" w:rsidR="00B604EC" w:rsidRPr="00C66514" w:rsidRDefault="00B604EC" w:rsidP="00B604EC">
      <w:pPr>
        <w:pStyle w:val="Ttulo3"/>
        <w:widowControl/>
        <w:numPr>
          <w:ilvl w:val="2"/>
          <w:numId w:val="26"/>
        </w:numPr>
        <w:rPr>
          <w:rFonts w:cs="Arial"/>
        </w:rPr>
      </w:pPr>
      <w:r w:rsidRPr="00AB1367">
        <w:rPr>
          <w:rFonts w:cs="Arial"/>
          <w:i w:val="0"/>
          <w:iCs/>
        </w:rPr>
        <w:t>Alterar pedidos</w:t>
      </w:r>
      <w:r w:rsidRPr="00C66514">
        <w:rPr>
          <w:rFonts w:cs="Arial"/>
        </w:rPr>
        <w:t xml:space="preserve"> </w:t>
      </w:r>
      <w:r w:rsidRPr="00AB1367">
        <w:rPr>
          <w:rFonts w:cs="Arial"/>
          <w:i w:val="0"/>
          <w:iCs/>
        </w:rPr>
        <w:t xml:space="preserve">(adicionar </w:t>
      </w:r>
      <w:r w:rsidR="00217823" w:rsidRPr="00AB1367">
        <w:rPr>
          <w:rFonts w:cs="Arial"/>
          <w:i w:val="0"/>
          <w:iCs/>
        </w:rPr>
        <w:t>produtos</w:t>
      </w:r>
      <w:r w:rsidRPr="00C66514">
        <w:rPr>
          <w:rFonts w:cs="Arial"/>
        </w:rPr>
        <w:t>).</w:t>
      </w:r>
    </w:p>
    <w:p w14:paraId="19351758" w14:textId="77777777" w:rsidR="00B604EC" w:rsidRPr="00C66514" w:rsidRDefault="00B604EC" w:rsidP="00B604EC">
      <w:pPr>
        <w:ind w:left="720"/>
        <w:rPr>
          <w:rFonts w:ascii="Arial" w:hAnsi="Arial" w:cs="Arial"/>
        </w:rPr>
      </w:pPr>
    </w:p>
    <w:p w14:paraId="2F413BBE" w14:textId="77777777" w:rsidR="00DA3997" w:rsidRPr="00C66514" w:rsidRDefault="00DA3997" w:rsidP="00DA3997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</w:t>
      </w:r>
    </w:p>
    <w:p w14:paraId="24CD463D" w14:textId="621DE0AD" w:rsidR="00B604EC" w:rsidRPr="00C66514" w:rsidRDefault="00217823" w:rsidP="00B604EC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deverá permitir que o usuário adicione produtos e suas quantidades a um pedido. Ao confirmar a adição de produtos o sistema deverá </w:t>
      </w:r>
      <w:r w:rsidR="00DA3997" w:rsidRPr="00C66514">
        <w:rPr>
          <w:rFonts w:ascii="Arial" w:hAnsi="Arial" w:cs="Arial"/>
        </w:rPr>
        <w:t>apresentar em tela o resumo do pedido e solicitar uma nova confirmação para o envio do pedido. Caso seja confirmado pelo usuário a aplicação deve apresentar uma mensagem de êxito: “Pedido enviado!” e retorna a tela “Tela de Pedidos”, caso cancelado a aplicação deverá retornar à etapa 4 do fluxo básico.</w:t>
      </w:r>
    </w:p>
    <w:p w14:paraId="5C224D3A" w14:textId="0ABB8387" w:rsidR="00DA3997" w:rsidRPr="00C66514" w:rsidRDefault="00DA3997" w:rsidP="00DA3997">
      <w:pPr>
        <w:pStyle w:val="Ttulo3"/>
        <w:widowControl/>
        <w:numPr>
          <w:ilvl w:val="2"/>
          <w:numId w:val="26"/>
        </w:numPr>
        <w:rPr>
          <w:rFonts w:cs="Arial"/>
        </w:rPr>
      </w:pPr>
      <w:r w:rsidRPr="00AB1367">
        <w:rPr>
          <w:rFonts w:cs="Arial"/>
          <w:i w:val="0"/>
          <w:iCs/>
        </w:rPr>
        <w:t>Alterar pedidos (remover produtos).</w:t>
      </w:r>
    </w:p>
    <w:p w14:paraId="2AF99DC3" w14:textId="77777777" w:rsidR="00DA3997" w:rsidRPr="00C66514" w:rsidRDefault="00DA3997" w:rsidP="00DA3997">
      <w:pPr>
        <w:ind w:left="720"/>
        <w:rPr>
          <w:rFonts w:ascii="Arial" w:hAnsi="Arial" w:cs="Arial"/>
        </w:rPr>
      </w:pPr>
    </w:p>
    <w:p w14:paraId="5EDBD818" w14:textId="410B4880" w:rsidR="00DA3997" w:rsidRPr="00C66514" w:rsidRDefault="00DA3997" w:rsidP="00DA3997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que o usuário administrador remova e altere as quantidades de um produto em um pedido. Ao enviar a alteração o sistema deverá solicitar a confirmação da alteração. Caso seja confirmado pelo usuário a aplicação deve apresentar uma mensagem de êxito: “Pedido alterado!” e retorna a tela “Tela de Pedidos”, caso cancelado a aplicação deverá retornar à etapa 4 do fluxo básico.</w:t>
      </w:r>
    </w:p>
    <w:p w14:paraId="2D882C90" w14:textId="77777777" w:rsidR="00DA3997" w:rsidRPr="00C66514" w:rsidRDefault="00DA3997" w:rsidP="00B604EC">
      <w:pPr>
        <w:ind w:left="720"/>
        <w:rPr>
          <w:rFonts w:ascii="Arial" w:hAnsi="Arial" w:cs="Arial"/>
        </w:rPr>
      </w:pPr>
    </w:p>
    <w:p w14:paraId="720C5FA2" w14:textId="77777777" w:rsidR="00B604EC" w:rsidRPr="00C66514" w:rsidRDefault="00B604EC" w:rsidP="00B604EC">
      <w:pPr>
        <w:pStyle w:val="Ttulo3"/>
        <w:widowControl/>
        <w:numPr>
          <w:ilvl w:val="2"/>
          <w:numId w:val="26"/>
        </w:numPr>
        <w:rPr>
          <w:rFonts w:cs="Arial"/>
        </w:rPr>
      </w:pPr>
      <w:r w:rsidRPr="00AB1367">
        <w:rPr>
          <w:rFonts w:cs="Arial"/>
          <w:i w:val="0"/>
          <w:iCs/>
        </w:rPr>
        <w:t>Alterar pedidos</w:t>
      </w:r>
      <w:r w:rsidRPr="00C66514">
        <w:rPr>
          <w:rFonts w:cs="Arial"/>
        </w:rPr>
        <w:t xml:space="preserve"> </w:t>
      </w:r>
      <w:r w:rsidRPr="00AB1367">
        <w:rPr>
          <w:rFonts w:cs="Arial"/>
          <w:i w:val="0"/>
          <w:iCs/>
        </w:rPr>
        <w:t>(encerrar pedido).</w:t>
      </w:r>
    </w:p>
    <w:p w14:paraId="5FBDC302" w14:textId="77777777" w:rsidR="00B604EC" w:rsidRPr="00C66514" w:rsidRDefault="00B604EC" w:rsidP="00B604EC">
      <w:pPr>
        <w:ind w:left="720"/>
        <w:rPr>
          <w:rFonts w:ascii="Arial" w:hAnsi="Arial" w:cs="Arial"/>
        </w:rPr>
      </w:pPr>
    </w:p>
    <w:p w14:paraId="0DEF18FE" w14:textId="0BABFA77" w:rsidR="00B604EC" w:rsidRPr="00C66514" w:rsidRDefault="00DA3997" w:rsidP="00B604EC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que o usuário possa encerrar seu pedido. Ao selecionar a opção “Encerrar pedido” a aplicação deverá apresentar o resumo do pedido e solicitar uma nova confirmação para o encerramento do pedido. Caso seja confirmado pelo usuário a aplicação deve apresentar uma mensagem de êxito: “Pedido encerrado, aguarde o atendente</w:t>
      </w:r>
      <w:r w:rsidR="00AB1367">
        <w:rPr>
          <w:rFonts w:ascii="Arial" w:hAnsi="Arial" w:cs="Arial"/>
        </w:rPr>
        <w:t>.</w:t>
      </w:r>
      <w:r w:rsidRPr="00C66514">
        <w:rPr>
          <w:rFonts w:ascii="Arial" w:hAnsi="Arial" w:cs="Arial"/>
        </w:rPr>
        <w:t>” e retorna a tela “Menu Cliente”, caso cancelado a aplicação deverá retornar a etapa 4 do fluxo básico.</w:t>
      </w:r>
    </w:p>
    <w:p w14:paraId="7B30F6CA" w14:textId="01A6AD6D" w:rsidR="00DA3997" w:rsidRPr="00AB1367" w:rsidRDefault="00DA3997" w:rsidP="00DA3997">
      <w:pPr>
        <w:pStyle w:val="Ttulo3"/>
        <w:widowControl/>
        <w:numPr>
          <w:ilvl w:val="2"/>
          <w:numId w:val="26"/>
        </w:numPr>
        <w:rPr>
          <w:rFonts w:cs="Arial"/>
          <w:i w:val="0"/>
          <w:iCs/>
        </w:rPr>
      </w:pPr>
      <w:r w:rsidRPr="00AB1367">
        <w:rPr>
          <w:rFonts w:cs="Arial"/>
          <w:i w:val="0"/>
          <w:iCs/>
        </w:rPr>
        <w:t>Deletar pedidos.</w:t>
      </w:r>
    </w:p>
    <w:p w14:paraId="20788CF6" w14:textId="77777777" w:rsidR="00DA3997" w:rsidRPr="00C66514" w:rsidRDefault="00DA3997" w:rsidP="00DA3997">
      <w:pPr>
        <w:ind w:left="720"/>
        <w:rPr>
          <w:rFonts w:ascii="Arial" w:hAnsi="Arial" w:cs="Arial"/>
        </w:rPr>
      </w:pPr>
    </w:p>
    <w:p w14:paraId="36CD77C9" w14:textId="61B6D94D" w:rsidR="00DA3997" w:rsidRPr="00C66514" w:rsidRDefault="00DA3997" w:rsidP="00DA3997">
      <w:pPr>
        <w:ind w:left="720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permitir que o usuário administrador exclua um pedido</w:t>
      </w:r>
      <w:r w:rsidR="00427930" w:rsidRPr="00C66514">
        <w:rPr>
          <w:rFonts w:ascii="Arial" w:hAnsi="Arial" w:cs="Arial"/>
        </w:rPr>
        <w:t xml:space="preserve"> pelo seu </w:t>
      </w:r>
      <w:r w:rsidR="00427930" w:rsidRPr="00C66514">
        <w:rPr>
          <w:rFonts w:ascii="Arial" w:hAnsi="Arial" w:cs="Arial"/>
          <w:i/>
          <w:iCs/>
        </w:rPr>
        <w:t>Id</w:t>
      </w:r>
      <w:r w:rsidRPr="00C66514">
        <w:rPr>
          <w:rFonts w:ascii="Arial" w:hAnsi="Arial" w:cs="Arial"/>
        </w:rPr>
        <w:t xml:space="preserve">. Ao </w:t>
      </w:r>
      <w:r w:rsidR="00427930" w:rsidRPr="00C66514">
        <w:rPr>
          <w:rFonts w:ascii="Arial" w:hAnsi="Arial" w:cs="Arial"/>
        </w:rPr>
        <w:t xml:space="preserve">selecionar </w:t>
      </w:r>
      <w:r w:rsidRPr="00C66514">
        <w:rPr>
          <w:rFonts w:ascii="Arial" w:hAnsi="Arial" w:cs="Arial"/>
        </w:rPr>
        <w:t xml:space="preserve">a </w:t>
      </w:r>
      <w:r w:rsidR="00427930" w:rsidRPr="00C66514">
        <w:rPr>
          <w:rFonts w:ascii="Arial" w:hAnsi="Arial" w:cs="Arial"/>
        </w:rPr>
        <w:t xml:space="preserve">opção “Excluir pedido” </w:t>
      </w:r>
      <w:r w:rsidRPr="00C66514">
        <w:rPr>
          <w:rFonts w:ascii="Arial" w:hAnsi="Arial" w:cs="Arial"/>
        </w:rPr>
        <w:t xml:space="preserve">o sistema deverá solicitar a confirmação da </w:t>
      </w:r>
      <w:r w:rsidR="00427930" w:rsidRPr="00C66514">
        <w:rPr>
          <w:rFonts w:ascii="Arial" w:hAnsi="Arial" w:cs="Arial"/>
        </w:rPr>
        <w:t>exclusão</w:t>
      </w:r>
      <w:r w:rsidRPr="00C66514">
        <w:rPr>
          <w:rFonts w:ascii="Arial" w:hAnsi="Arial" w:cs="Arial"/>
        </w:rPr>
        <w:t xml:space="preserve">. Caso seja confirmado pelo usuário a aplicação deve apresentar uma mensagem de êxito: “Pedido </w:t>
      </w:r>
      <w:r w:rsidR="00427930" w:rsidRPr="00C66514">
        <w:rPr>
          <w:rFonts w:ascii="Arial" w:hAnsi="Arial" w:cs="Arial"/>
        </w:rPr>
        <w:t>excluído</w:t>
      </w:r>
      <w:r w:rsidRPr="00C66514">
        <w:rPr>
          <w:rFonts w:ascii="Arial" w:hAnsi="Arial" w:cs="Arial"/>
        </w:rPr>
        <w:t>!” e retorna a tela “Tela de Pedidos”, caso cancelado a aplicação deverá retornar à etapa 4 do fluxo básico.</w:t>
      </w:r>
    </w:p>
    <w:p w14:paraId="3B63B559" w14:textId="77777777" w:rsidR="00DA3997" w:rsidRPr="00C66514" w:rsidRDefault="00DA3997" w:rsidP="00B604EC">
      <w:pPr>
        <w:ind w:left="720"/>
        <w:rPr>
          <w:rFonts w:ascii="Arial" w:hAnsi="Arial" w:cs="Arial"/>
        </w:rPr>
      </w:pPr>
    </w:p>
    <w:p w14:paraId="60C12F62" w14:textId="77777777" w:rsidR="00B44F5F" w:rsidRPr="00C66514" w:rsidRDefault="00B44F5F" w:rsidP="00B604EC">
      <w:pPr>
        <w:ind w:left="720"/>
        <w:rPr>
          <w:rFonts w:ascii="Arial" w:hAnsi="Arial" w:cs="Arial"/>
        </w:rPr>
      </w:pPr>
    </w:p>
    <w:p w14:paraId="224572E9" w14:textId="22A36BB2" w:rsidR="00B44F5F" w:rsidRPr="00C66514" w:rsidRDefault="00B44F5F" w:rsidP="00B604EC">
      <w:pPr>
        <w:ind w:left="720"/>
        <w:rPr>
          <w:rFonts w:ascii="Arial" w:hAnsi="Arial" w:cs="Arial"/>
        </w:rPr>
      </w:pPr>
    </w:p>
    <w:p w14:paraId="44D68B58" w14:textId="2A1749E8" w:rsidR="00B44F5F" w:rsidRPr="00C66514" w:rsidRDefault="00B44F5F" w:rsidP="00B44F5F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UC010 – Listar Pedido</w:t>
      </w:r>
    </w:p>
    <w:p w14:paraId="313F37F1" w14:textId="77777777" w:rsidR="00B44F5F" w:rsidRPr="00C66514" w:rsidRDefault="00B44F5F" w:rsidP="00B44F5F">
      <w:pPr>
        <w:pStyle w:val="InfoBlue"/>
        <w:ind w:left="0"/>
        <w:rPr>
          <w:rFonts w:ascii="Arial" w:hAnsi="Arial" w:cs="Arial"/>
        </w:rPr>
      </w:pPr>
    </w:p>
    <w:p w14:paraId="6151F815" w14:textId="7186A7FF" w:rsidR="00B44F5F" w:rsidRPr="00C66514" w:rsidRDefault="00B44F5F" w:rsidP="00B44F5F">
      <w:pPr>
        <w:pStyle w:val="Ttulo1"/>
        <w:numPr>
          <w:ilvl w:val="0"/>
          <w:numId w:val="42"/>
        </w:numPr>
        <w:rPr>
          <w:rFonts w:cs="Arial"/>
        </w:rPr>
      </w:pPr>
      <w:r w:rsidRPr="00C66514">
        <w:rPr>
          <w:rFonts w:cs="Arial"/>
        </w:rPr>
        <w:lastRenderedPageBreak/>
        <w:t>UC010 – Listar Pedido</w:t>
      </w:r>
    </w:p>
    <w:p w14:paraId="20A72E2C" w14:textId="77777777" w:rsidR="00B44F5F" w:rsidRPr="00C66514" w:rsidRDefault="00B44F5F" w:rsidP="00B44F5F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15210393" w14:textId="69A54AED" w:rsidR="004F6D22" w:rsidRPr="00C66514" w:rsidRDefault="004F6D22" w:rsidP="004F6D2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listar os pedidos cadastrados no banco de dados.</w:t>
      </w:r>
    </w:p>
    <w:p w14:paraId="63015E61" w14:textId="77777777" w:rsidR="00B44F5F" w:rsidRPr="00C66514" w:rsidRDefault="00B44F5F" w:rsidP="00B44F5F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50440790" w14:textId="4512E316" w:rsidR="004F6D22" w:rsidRPr="00C66514" w:rsidRDefault="004F6D22" w:rsidP="004F6D22">
      <w:pPr>
        <w:pStyle w:val="Ttulo2"/>
        <w:rPr>
          <w:rFonts w:cs="Arial"/>
        </w:rPr>
      </w:pPr>
      <w:r w:rsidRPr="00C66514">
        <w:rPr>
          <w:rFonts w:cs="Arial"/>
        </w:rPr>
        <w:t>Administrador</w:t>
      </w:r>
    </w:p>
    <w:p w14:paraId="5CE30B82" w14:textId="576D0029" w:rsidR="004F6D22" w:rsidRPr="00C66514" w:rsidRDefault="004F6D22" w:rsidP="004F6D2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Administrador, após validado no sistema este ator terá acesso a funcionalidade “Listar </w:t>
      </w:r>
      <w:r w:rsidR="00AB1367">
        <w:rPr>
          <w:rFonts w:ascii="Arial" w:hAnsi="Arial" w:cs="Arial"/>
        </w:rPr>
        <w:t>P</w:t>
      </w:r>
      <w:r w:rsidRPr="00C66514">
        <w:rPr>
          <w:rFonts w:ascii="Arial" w:hAnsi="Arial" w:cs="Arial"/>
        </w:rPr>
        <w:t>edidos” que listará todos os pedidos cadastrados na base de dados.</w:t>
      </w:r>
    </w:p>
    <w:p w14:paraId="3C81B582" w14:textId="009E8B27" w:rsidR="004F6D22" w:rsidRPr="00C66514" w:rsidRDefault="004F6D22" w:rsidP="004F6D22">
      <w:pPr>
        <w:pStyle w:val="Ttulo2"/>
        <w:rPr>
          <w:rFonts w:cs="Arial"/>
        </w:rPr>
      </w:pPr>
      <w:r w:rsidRPr="00C66514">
        <w:rPr>
          <w:rFonts w:cs="Arial"/>
        </w:rPr>
        <w:t>Atendente</w:t>
      </w:r>
    </w:p>
    <w:p w14:paraId="571D0F19" w14:textId="72B1FFD4" w:rsidR="004F6D22" w:rsidRPr="00C66514" w:rsidRDefault="004F6D22" w:rsidP="004F6D2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Atendente, após validado no sistema este ator terá acesso a funcionalidade “Listar </w:t>
      </w:r>
      <w:r w:rsidR="00AB1367">
        <w:rPr>
          <w:rFonts w:ascii="Arial" w:hAnsi="Arial" w:cs="Arial"/>
        </w:rPr>
        <w:t>P</w:t>
      </w:r>
      <w:r w:rsidRPr="00C66514">
        <w:rPr>
          <w:rFonts w:ascii="Arial" w:hAnsi="Arial" w:cs="Arial"/>
        </w:rPr>
        <w:t>edidos” que listará todos os pedidos cadastrados na base de dados.</w:t>
      </w:r>
    </w:p>
    <w:p w14:paraId="10D907E1" w14:textId="5D4D0792" w:rsidR="004F6D22" w:rsidRPr="00C66514" w:rsidRDefault="004F6D22" w:rsidP="004F6D22">
      <w:pPr>
        <w:pStyle w:val="Ttulo2"/>
        <w:rPr>
          <w:rFonts w:cs="Arial"/>
        </w:rPr>
      </w:pPr>
      <w:r w:rsidRPr="00C66514">
        <w:rPr>
          <w:rFonts w:cs="Arial"/>
        </w:rPr>
        <w:t>Cliente</w:t>
      </w:r>
    </w:p>
    <w:p w14:paraId="710FF563" w14:textId="28950100" w:rsidR="004F6D22" w:rsidRPr="00C66514" w:rsidRDefault="004F6D22" w:rsidP="004F6D22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Cliente, após a criação de seu pedido no sistema este ator terá acesso a funcionalidade “Listar </w:t>
      </w:r>
      <w:r w:rsidR="00AB1367">
        <w:rPr>
          <w:rFonts w:ascii="Arial" w:hAnsi="Arial" w:cs="Arial"/>
        </w:rPr>
        <w:t>U</w:t>
      </w:r>
      <w:r w:rsidRPr="00C66514">
        <w:rPr>
          <w:rFonts w:ascii="Arial" w:hAnsi="Arial" w:cs="Arial"/>
        </w:rPr>
        <w:t>suários” que somente listará seu próprio pedido.</w:t>
      </w:r>
    </w:p>
    <w:p w14:paraId="1B62E897" w14:textId="77777777" w:rsidR="004F6D22" w:rsidRPr="00C66514" w:rsidRDefault="004F6D22" w:rsidP="004F6D22">
      <w:pPr>
        <w:pStyle w:val="Corpodetexto"/>
        <w:rPr>
          <w:rFonts w:ascii="Arial" w:hAnsi="Arial" w:cs="Arial"/>
        </w:rPr>
      </w:pPr>
    </w:p>
    <w:p w14:paraId="1E031ED8" w14:textId="77777777" w:rsidR="00B44F5F" w:rsidRPr="00C66514" w:rsidRDefault="00B44F5F" w:rsidP="00B44F5F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11BEAB64" w14:textId="002734C1" w:rsidR="004F6D22" w:rsidRPr="00AB1367" w:rsidRDefault="004F6D22" w:rsidP="004F6D22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Usuário deve estar validado no sistema</w:t>
      </w:r>
      <w:r w:rsidR="00AB1367">
        <w:rPr>
          <w:rFonts w:cs="Arial"/>
          <w:b w:val="0"/>
          <w:bCs/>
        </w:rPr>
        <w:t>;</w:t>
      </w:r>
    </w:p>
    <w:p w14:paraId="45AD40A0" w14:textId="0432FC15" w:rsidR="004F6D22" w:rsidRPr="00AB1367" w:rsidRDefault="004F6D22" w:rsidP="00C045BD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Pedido deve existir na base de dados</w:t>
      </w:r>
      <w:r w:rsidR="00AB1367">
        <w:rPr>
          <w:rFonts w:cs="Arial"/>
          <w:b w:val="0"/>
          <w:bCs/>
        </w:rPr>
        <w:t>;</w:t>
      </w:r>
    </w:p>
    <w:p w14:paraId="5AC1DF49" w14:textId="3F3641CF" w:rsidR="004F6D22" w:rsidRPr="00AB1367" w:rsidRDefault="004F6D22" w:rsidP="004F6D22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Deve haver uma conexão com o banco de dados</w:t>
      </w:r>
      <w:r w:rsidR="00AB1367">
        <w:rPr>
          <w:rFonts w:cs="Arial"/>
          <w:b w:val="0"/>
          <w:bCs/>
        </w:rPr>
        <w:t>;</w:t>
      </w:r>
    </w:p>
    <w:p w14:paraId="5A9FEA0E" w14:textId="77777777" w:rsidR="004F6D22" w:rsidRPr="00AB1367" w:rsidRDefault="004F6D22" w:rsidP="004F6D22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Acesso à internet.</w:t>
      </w:r>
    </w:p>
    <w:p w14:paraId="5F2C16DF" w14:textId="77777777" w:rsidR="004F6D22" w:rsidRPr="00C66514" w:rsidRDefault="004F6D22" w:rsidP="004F6D22">
      <w:pPr>
        <w:rPr>
          <w:rFonts w:ascii="Arial" w:hAnsi="Arial" w:cs="Arial"/>
        </w:rPr>
      </w:pPr>
    </w:p>
    <w:p w14:paraId="3BA6DDDD" w14:textId="77777777" w:rsidR="00B44F5F" w:rsidRPr="00C66514" w:rsidRDefault="00B44F5F" w:rsidP="00B44F5F">
      <w:pPr>
        <w:rPr>
          <w:rFonts w:ascii="Arial" w:hAnsi="Arial" w:cs="Arial"/>
        </w:rPr>
      </w:pPr>
    </w:p>
    <w:p w14:paraId="0B9A4207" w14:textId="77777777" w:rsidR="00B44F5F" w:rsidRPr="00C66514" w:rsidRDefault="00B44F5F" w:rsidP="00B44F5F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363345B0" w14:textId="7A2D3D25" w:rsidR="00B44F5F" w:rsidRPr="00C66514" w:rsidRDefault="004F6D22" w:rsidP="00B44F5F">
      <w:pPr>
        <w:pStyle w:val="Corpodetexto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apresentar em forma de tabela os dados de todos os pedidos cadastrado na base de dados</w:t>
      </w:r>
    </w:p>
    <w:p w14:paraId="680543A8" w14:textId="77777777" w:rsidR="00B44F5F" w:rsidRPr="00C66514" w:rsidRDefault="00B44F5F" w:rsidP="00B44F5F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2B88E282" w14:textId="69767A7F" w:rsidR="00B44F5F" w:rsidRPr="00C66514" w:rsidRDefault="00B44F5F" w:rsidP="00AB7464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5E2C6CC8" w14:textId="507695CF" w:rsidR="00B44F5F" w:rsidRPr="00C66514" w:rsidRDefault="004F6D22" w:rsidP="00FA7093">
      <w:pPr>
        <w:pStyle w:val="Ttulo3"/>
        <w:numPr>
          <w:ilvl w:val="0"/>
          <w:numId w:val="48"/>
        </w:numPr>
        <w:rPr>
          <w:rFonts w:cs="Arial"/>
        </w:rPr>
      </w:pPr>
      <w:r w:rsidRPr="00C66514">
        <w:rPr>
          <w:rFonts w:cs="Arial"/>
          <w:i w:val="0"/>
          <w:iCs/>
        </w:rPr>
        <w:t>A aplicação deverá apresentar a tela “Listar Pedidos”</w:t>
      </w:r>
      <w:r w:rsidR="00B44F5F" w:rsidRPr="00C66514">
        <w:rPr>
          <w:rFonts w:cs="Arial"/>
        </w:rPr>
        <w:t>;</w:t>
      </w:r>
    </w:p>
    <w:p w14:paraId="69561EAD" w14:textId="41C24E97" w:rsidR="00B44F5F" w:rsidRPr="00C66514" w:rsidRDefault="004F6D22" w:rsidP="00FA7093">
      <w:pPr>
        <w:pStyle w:val="Ttulo3"/>
        <w:numPr>
          <w:ilvl w:val="0"/>
          <w:numId w:val="48"/>
        </w:numPr>
        <w:rPr>
          <w:rFonts w:cs="Arial"/>
        </w:rPr>
      </w:pPr>
      <w:r w:rsidRPr="00C66514">
        <w:rPr>
          <w:rFonts w:cs="Arial"/>
          <w:i w:val="0"/>
          <w:iCs/>
        </w:rPr>
        <w:t>O usuário seleciona a opção “Listar todos Pedidos”;</w:t>
      </w:r>
    </w:p>
    <w:p w14:paraId="5D979C0E" w14:textId="3EA77872" w:rsidR="004F6D22" w:rsidRPr="00C66514" w:rsidRDefault="004F6D22" w:rsidP="004F6D22">
      <w:pPr>
        <w:pStyle w:val="Ttulo3"/>
        <w:numPr>
          <w:ilvl w:val="0"/>
          <w:numId w:val="48"/>
        </w:numPr>
        <w:rPr>
          <w:rFonts w:cs="Arial"/>
        </w:rPr>
      </w:pPr>
      <w:r w:rsidRPr="00C66514">
        <w:rPr>
          <w:rFonts w:cs="Arial"/>
          <w:i w:val="0"/>
          <w:iCs/>
        </w:rPr>
        <w:t>A aplicação apresenta todos os pedidos em forma de tabela;</w:t>
      </w:r>
    </w:p>
    <w:p w14:paraId="27E3D3E0" w14:textId="45BA11BF" w:rsidR="00B44F5F" w:rsidRPr="00C66514" w:rsidRDefault="004F6D22" w:rsidP="004F6D22">
      <w:pPr>
        <w:pStyle w:val="Ttulo3"/>
        <w:numPr>
          <w:ilvl w:val="0"/>
          <w:numId w:val="48"/>
        </w:numPr>
        <w:rPr>
          <w:rFonts w:cs="Arial"/>
        </w:rPr>
      </w:pPr>
      <w:r w:rsidRPr="00C66514">
        <w:rPr>
          <w:rFonts w:cs="Arial"/>
          <w:i w:val="0"/>
          <w:iCs/>
        </w:rPr>
        <w:t>Fim da execução do caso de uso</w:t>
      </w:r>
      <w:r w:rsidRPr="00C66514">
        <w:rPr>
          <w:rFonts w:cs="Arial"/>
        </w:rPr>
        <w:t>.</w:t>
      </w:r>
    </w:p>
    <w:p w14:paraId="6A4409F8" w14:textId="77777777" w:rsidR="00B44F5F" w:rsidRPr="00C66514" w:rsidRDefault="00B44F5F" w:rsidP="00B44F5F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5D238EE8" w14:textId="639E5A64" w:rsidR="0069143B" w:rsidRPr="00C66514" w:rsidRDefault="0069143B" w:rsidP="0069143B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Ausência de pedido cadastrado.</w:t>
      </w:r>
    </w:p>
    <w:p w14:paraId="382E4CFF" w14:textId="37C402BF" w:rsidR="0069143B" w:rsidRPr="00C66514" w:rsidRDefault="0069143B" w:rsidP="0069143B">
      <w:pPr>
        <w:pStyle w:val="Ttulo3"/>
        <w:numPr>
          <w:ilvl w:val="0"/>
          <w:numId w:val="0"/>
        </w:numPr>
        <w:ind w:left="720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A aplicação apresenta uma mensagem informando: “Nenhum pedido cadastrado na base de </w:t>
      </w:r>
      <w:r w:rsidRPr="00C66514">
        <w:rPr>
          <w:rFonts w:cs="Arial"/>
          <w:i w:val="0"/>
          <w:iCs/>
        </w:rPr>
        <w:lastRenderedPageBreak/>
        <w:t>dados” e deverá retornar a etapa 1 do fluxo básico.</w:t>
      </w:r>
    </w:p>
    <w:p w14:paraId="580C4698" w14:textId="289E426B" w:rsidR="0069143B" w:rsidRPr="00C66514" w:rsidRDefault="0069143B" w:rsidP="0069143B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Listar pedido por </w:t>
      </w:r>
      <w:r w:rsidRPr="00C66514">
        <w:rPr>
          <w:rFonts w:cs="Arial"/>
        </w:rPr>
        <w:t>Id</w:t>
      </w:r>
      <w:r w:rsidRPr="00C66514">
        <w:rPr>
          <w:rFonts w:cs="Arial"/>
          <w:i w:val="0"/>
          <w:iCs/>
        </w:rPr>
        <w:t>.</w:t>
      </w:r>
    </w:p>
    <w:p w14:paraId="487009B3" w14:textId="2A880A67" w:rsidR="0069143B" w:rsidRPr="00C66514" w:rsidRDefault="0069143B" w:rsidP="0069143B">
      <w:pPr>
        <w:pStyle w:val="Ttulo3"/>
        <w:numPr>
          <w:ilvl w:val="0"/>
          <w:numId w:val="0"/>
        </w:numPr>
        <w:ind w:left="720"/>
        <w:rPr>
          <w:rFonts w:cs="Arial"/>
          <w:i w:val="0"/>
        </w:rPr>
      </w:pPr>
      <w:r w:rsidRPr="00C66514">
        <w:rPr>
          <w:rFonts w:cs="Arial"/>
          <w:i w:val="0"/>
          <w:iCs/>
        </w:rPr>
        <w:t xml:space="preserve">A aplicação deverá permitir que o usuário (administrador ou atendente) liste um pedido específico através de seu </w:t>
      </w:r>
      <w:r w:rsidRPr="00C66514">
        <w:rPr>
          <w:rFonts w:cs="Arial"/>
        </w:rPr>
        <w:t xml:space="preserve">Id. </w:t>
      </w:r>
      <w:r w:rsidRPr="00C66514">
        <w:rPr>
          <w:rFonts w:cs="Arial"/>
          <w:i w:val="0"/>
          <w:iCs/>
        </w:rPr>
        <w:t xml:space="preserve">Após a inserção do </w:t>
      </w:r>
      <w:r w:rsidRPr="00C66514">
        <w:rPr>
          <w:rFonts w:cs="Arial"/>
        </w:rPr>
        <w:t xml:space="preserve">Id </w:t>
      </w:r>
      <w:r w:rsidRPr="00C66514">
        <w:rPr>
          <w:rFonts w:cs="Arial"/>
          <w:i w:val="0"/>
          <w:iCs/>
        </w:rPr>
        <w:t>a aplicação deverá efetuar a validação e caso correto listar os dados do pedido pesquisado,</w:t>
      </w:r>
      <w:r w:rsidRPr="00C66514">
        <w:rPr>
          <w:rFonts w:cs="Arial"/>
          <w:i w:val="0"/>
        </w:rPr>
        <w:t xml:space="preserve"> caso 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não exista a aplicação deverá apresentar uma mensagem: “</w:t>
      </w:r>
      <w:r w:rsidRPr="00C66514">
        <w:rPr>
          <w:rFonts w:cs="Arial"/>
          <w:iCs/>
        </w:rPr>
        <w:t>Id</w:t>
      </w:r>
      <w:r w:rsidRPr="00C66514">
        <w:rPr>
          <w:rFonts w:cs="Arial"/>
          <w:i w:val="0"/>
        </w:rPr>
        <w:t xml:space="preserve"> inválido” e retornar a etapa 1 do fluxo básico.</w:t>
      </w:r>
    </w:p>
    <w:p w14:paraId="4D9257BA" w14:textId="2BF1F012" w:rsidR="0069143B" w:rsidRPr="00C66514" w:rsidRDefault="0069143B" w:rsidP="0069143B">
      <w:pPr>
        <w:pStyle w:val="Ttulo3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Listar meu pedido.</w:t>
      </w:r>
    </w:p>
    <w:p w14:paraId="023C578F" w14:textId="0D4BF780" w:rsidR="0069143B" w:rsidRPr="00C66514" w:rsidRDefault="0069143B" w:rsidP="0069143B">
      <w:pPr>
        <w:pStyle w:val="Ttulo3"/>
        <w:numPr>
          <w:ilvl w:val="0"/>
          <w:numId w:val="0"/>
        </w:numPr>
        <w:ind w:left="720"/>
        <w:rPr>
          <w:rFonts w:cs="Arial"/>
        </w:rPr>
      </w:pPr>
      <w:r w:rsidRPr="00C66514">
        <w:rPr>
          <w:rFonts w:cs="Arial"/>
          <w:i w:val="0"/>
          <w:iCs/>
        </w:rPr>
        <w:t>A aplicação deverá permitir que o usuário (cliente) liste somente seu pedido atual</w:t>
      </w:r>
      <w:r w:rsidRPr="00C66514">
        <w:rPr>
          <w:rFonts w:cs="Arial"/>
        </w:rPr>
        <w:t xml:space="preserve">. </w:t>
      </w:r>
      <w:r w:rsidRPr="00C66514">
        <w:rPr>
          <w:rFonts w:cs="Arial"/>
          <w:i w:val="0"/>
          <w:iCs/>
        </w:rPr>
        <w:t xml:space="preserve">Após seleção da opção “Listar meu pedido” a aplicação deverá apresentar o resumo do pedido atual do cliente e </w:t>
      </w:r>
      <w:r w:rsidR="00AB1367" w:rsidRPr="00C66514">
        <w:rPr>
          <w:rFonts w:cs="Arial"/>
          <w:i w:val="0"/>
          <w:iCs/>
        </w:rPr>
        <w:t>retornar</w:t>
      </w:r>
      <w:r w:rsidRPr="00C66514">
        <w:rPr>
          <w:rFonts w:cs="Arial"/>
          <w:i w:val="0"/>
          <w:iCs/>
        </w:rPr>
        <w:t xml:space="preserve"> para a tela “Tela de Pedidos”.</w:t>
      </w:r>
    </w:p>
    <w:p w14:paraId="6F849D45" w14:textId="77777777" w:rsidR="0069143B" w:rsidRPr="00C66514" w:rsidRDefault="0069143B" w:rsidP="0069143B">
      <w:pPr>
        <w:rPr>
          <w:rFonts w:ascii="Arial" w:hAnsi="Arial" w:cs="Arial"/>
        </w:rPr>
      </w:pPr>
    </w:p>
    <w:p w14:paraId="7A3B828D" w14:textId="77777777" w:rsidR="0069143B" w:rsidRPr="00C66514" w:rsidRDefault="0069143B" w:rsidP="0069143B">
      <w:pPr>
        <w:rPr>
          <w:rFonts w:ascii="Arial" w:hAnsi="Arial" w:cs="Arial"/>
        </w:rPr>
      </w:pPr>
    </w:p>
    <w:p w14:paraId="33DDDFDB" w14:textId="77777777" w:rsidR="00B44F5F" w:rsidRPr="00C66514" w:rsidRDefault="00B44F5F" w:rsidP="00B44F5F">
      <w:pPr>
        <w:rPr>
          <w:rFonts w:ascii="Arial" w:hAnsi="Arial" w:cs="Arial"/>
        </w:rPr>
      </w:pPr>
    </w:p>
    <w:p w14:paraId="0EADBD1A" w14:textId="3A3C3675" w:rsidR="00AB7464" w:rsidRPr="00C66514" w:rsidRDefault="00AB7464" w:rsidP="00B44F5F">
      <w:pPr>
        <w:ind w:left="708"/>
        <w:rPr>
          <w:rFonts w:ascii="Arial" w:hAnsi="Arial" w:cs="Arial"/>
        </w:rPr>
      </w:pPr>
    </w:p>
    <w:p w14:paraId="0A95F341" w14:textId="2AE2F5F4" w:rsidR="00AB7464" w:rsidRPr="00C66514" w:rsidRDefault="00AB7464" w:rsidP="00AB7464">
      <w:pPr>
        <w:pStyle w:val="Ttulo"/>
        <w:rPr>
          <w:rFonts w:cs="Arial"/>
        </w:rPr>
      </w:pPr>
      <w:r w:rsidRPr="00C66514">
        <w:rPr>
          <w:rFonts w:cs="Arial"/>
        </w:rPr>
        <w:fldChar w:fldCharType="begin"/>
      </w:r>
      <w:r w:rsidRPr="00C66514">
        <w:rPr>
          <w:rFonts w:cs="Arial"/>
        </w:rPr>
        <w:instrText xml:space="preserve">title  \* Mergeformat </w:instrText>
      </w:r>
      <w:r w:rsidRPr="00C66514">
        <w:rPr>
          <w:rFonts w:cs="Arial"/>
        </w:rPr>
        <w:fldChar w:fldCharType="separate"/>
      </w:r>
      <w:r w:rsidRPr="00C66514">
        <w:rPr>
          <w:rFonts w:cs="Arial"/>
        </w:rPr>
        <w:t>Especificação do Caso de Uso: UC011 - Listar</w:t>
      </w:r>
      <w:r w:rsidRPr="00C66514">
        <w:rPr>
          <w:rFonts w:cs="Arial"/>
        </w:rPr>
        <w:fldChar w:fldCharType="end"/>
      </w:r>
      <w:r w:rsidRPr="00C66514">
        <w:rPr>
          <w:rFonts w:cs="Arial"/>
        </w:rPr>
        <w:t xml:space="preserve"> Cardápio</w:t>
      </w:r>
    </w:p>
    <w:p w14:paraId="35A1C8CD" w14:textId="77777777" w:rsidR="00AB7464" w:rsidRPr="00C66514" w:rsidRDefault="00AB7464" w:rsidP="00AB7464">
      <w:pPr>
        <w:pStyle w:val="InfoBlue"/>
        <w:rPr>
          <w:rFonts w:ascii="Arial" w:hAnsi="Arial" w:cs="Arial"/>
        </w:rPr>
      </w:pPr>
    </w:p>
    <w:p w14:paraId="1AA11F31" w14:textId="77AB29AB" w:rsidR="00AB7464" w:rsidRPr="00C66514" w:rsidRDefault="00AB7464" w:rsidP="00AB7464">
      <w:pPr>
        <w:pStyle w:val="Ttulo1"/>
        <w:numPr>
          <w:ilvl w:val="0"/>
          <w:numId w:val="44"/>
        </w:numPr>
        <w:rPr>
          <w:rFonts w:cs="Arial"/>
        </w:rPr>
      </w:pPr>
      <w:r w:rsidRPr="00C66514">
        <w:rPr>
          <w:rFonts w:cs="Arial"/>
        </w:rPr>
        <w:t>UC011 – Listar Cardápio</w:t>
      </w:r>
    </w:p>
    <w:p w14:paraId="32364F8D" w14:textId="77777777" w:rsidR="00AB7464" w:rsidRPr="00C66514" w:rsidRDefault="00AB7464" w:rsidP="00AB7464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6896A944" w14:textId="2DB28DFD" w:rsidR="00AB7464" w:rsidRPr="00C66514" w:rsidRDefault="00AB7464" w:rsidP="00AB746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</w:t>
      </w:r>
      <w:r w:rsidR="00AB1367" w:rsidRPr="00C66514">
        <w:rPr>
          <w:rFonts w:ascii="Arial" w:hAnsi="Arial" w:cs="Arial"/>
        </w:rPr>
        <w:t>deverá listar</w:t>
      </w:r>
      <w:r w:rsidRPr="00C66514">
        <w:rPr>
          <w:rFonts w:ascii="Arial" w:hAnsi="Arial" w:cs="Arial"/>
        </w:rPr>
        <w:t xml:space="preserve"> todos os produtos do cardápio conforme a base de dados da aplicação</w:t>
      </w:r>
      <w:r w:rsidR="0069143B" w:rsidRPr="00C66514">
        <w:rPr>
          <w:rFonts w:ascii="Arial" w:hAnsi="Arial" w:cs="Arial"/>
        </w:rPr>
        <w:t>.</w:t>
      </w:r>
    </w:p>
    <w:p w14:paraId="76E875C2" w14:textId="77777777" w:rsidR="00AB7464" w:rsidRPr="00C66514" w:rsidRDefault="00AB7464" w:rsidP="00AB7464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55AC09D7" w14:textId="77777777" w:rsidR="0069143B" w:rsidRPr="00C66514" w:rsidRDefault="0069143B" w:rsidP="0069143B">
      <w:pPr>
        <w:pStyle w:val="Ttulo2"/>
        <w:rPr>
          <w:rFonts w:cs="Arial"/>
        </w:rPr>
      </w:pPr>
      <w:r w:rsidRPr="00C66514">
        <w:rPr>
          <w:rFonts w:cs="Arial"/>
        </w:rPr>
        <w:t>Administrador</w:t>
      </w:r>
    </w:p>
    <w:p w14:paraId="440271EB" w14:textId="31BF2FE7" w:rsidR="0069143B" w:rsidRPr="00C66514" w:rsidRDefault="0069143B" w:rsidP="0069143B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Administrador, após validado no sistema este ator terá acesso a funcionalidade “Listar Cardápio” que listará todos os produtos disponíveis (em modo de apenas</w:t>
      </w:r>
      <w:r w:rsidR="00AC5481" w:rsidRPr="00C66514">
        <w:rPr>
          <w:rFonts w:ascii="Arial" w:hAnsi="Arial" w:cs="Arial"/>
        </w:rPr>
        <w:t xml:space="preserve"> leitura</w:t>
      </w:r>
      <w:r w:rsidRPr="00C66514">
        <w:rPr>
          <w:rFonts w:ascii="Arial" w:hAnsi="Arial" w:cs="Arial"/>
        </w:rPr>
        <w:t>).</w:t>
      </w:r>
    </w:p>
    <w:p w14:paraId="2CD92508" w14:textId="77777777" w:rsidR="0069143B" w:rsidRPr="00C66514" w:rsidRDefault="0069143B" w:rsidP="0069143B">
      <w:pPr>
        <w:pStyle w:val="Ttulo2"/>
        <w:rPr>
          <w:rFonts w:cs="Arial"/>
        </w:rPr>
      </w:pPr>
      <w:r w:rsidRPr="00C66514">
        <w:rPr>
          <w:rFonts w:cs="Arial"/>
        </w:rPr>
        <w:t>Atendente</w:t>
      </w:r>
    </w:p>
    <w:p w14:paraId="216E6386" w14:textId="17D27EE7" w:rsidR="0069143B" w:rsidRPr="00C66514" w:rsidRDefault="0069143B" w:rsidP="0069143B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Atendente, após validado no sistema este ator terá acesso a funcionalidade “Listar Cardápio” que listará todos os produtos disponíveis (em modo de apenas</w:t>
      </w:r>
      <w:r w:rsidR="00AC5481" w:rsidRPr="00C66514">
        <w:rPr>
          <w:rFonts w:ascii="Arial" w:hAnsi="Arial" w:cs="Arial"/>
        </w:rPr>
        <w:t xml:space="preserve"> leitura</w:t>
      </w:r>
      <w:r w:rsidRPr="00C66514">
        <w:rPr>
          <w:rFonts w:ascii="Arial" w:hAnsi="Arial" w:cs="Arial"/>
        </w:rPr>
        <w:t>).</w:t>
      </w:r>
    </w:p>
    <w:p w14:paraId="22ECC753" w14:textId="77777777" w:rsidR="0069143B" w:rsidRPr="00C66514" w:rsidRDefault="0069143B" w:rsidP="0069143B">
      <w:pPr>
        <w:pStyle w:val="Ttulo2"/>
        <w:rPr>
          <w:rFonts w:cs="Arial"/>
        </w:rPr>
      </w:pPr>
      <w:r w:rsidRPr="00C66514">
        <w:rPr>
          <w:rFonts w:cs="Arial"/>
        </w:rPr>
        <w:t>Cliente</w:t>
      </w:r>
    </w:p>
    <w:p w14:paraId="2C714BB4" w14:textId="77DE9719" w:rsidR="0069143B" w:rsidRPr="00C66514" w:rsidRDefault="0069143B" w:rsidP="0069143B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Cliente, após validado no sistema este ator terá acesso a funcionalidade “Listar Cardápio” que listará todos os produtos disponíveis (em modo de apenas</w:t>
      </w:r>
      <w:r w:rsidR="00AC5481" w:rsidRPr="00C66514">
        <w:rPr>
          <w:rFonts w:ascii="Arial" w:hAnsi="Arial" w:cs="Arial"/>
        </w:rPr>
        <w:t xml:space="preserve"> leitura</w:t>
      </w:r>
      <w:r w:rsidRPr="00C66514">
        <w:rPr>
          <w:rFonts w:ascii="Arial" w:hAnsi="Arial" w:cs="Arial"/>
        </w:rPr>
        <w:t>).</w:t>
      </w:r>
    </w:p>
    <w:p w14:paraId="70A7851B" w14:textId="1171F47C" w:rsidR="0069143B" w:rsidRPr="00C66514" w:rsidRDefault="0069143B" w:rsidP="0069143B">
      <w:pPr>
        <w:pStyle w:val="InfoBlue"/>
        <w:rPr>
          <w:rFonts w:ascii="Arial" w:hAnsi="Arial" w:cs="Arial"/>
        </w:rPr>
      </w:pPr>
    </w:p>
    <w:p w14:paraId="452DE204" w14:textId="5C2609F1" w:rsidR="00AB7464" w:rsidRPr="00C66514" w:rsidRDefault="00AB7464" w:rsidP="00AB7464">
      <w:pPr>
        <w:ind w:left="1440"/>
        <w:rPr>
          <w:rFonts w:ascii="Arial" w:hAnsi="Arial" w:cs="Arial"/>
        </w:rPr>
      </w:pPr>
    </w:p>
    <w:p w14:paraId="0C4489B3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Pré-condições</w:t>
      </w:r>
    </w:p>
    <w:p w14:paraId="3C634E20" w14:textId="3E1FF857" w:rsidR="00AB7464" w:rsidRPr="00AB1367" w:rsidRDefault="00AB7464" w:rsidP="00AB7464">
      <w:pPr>
        <w:pStyle w:val="Ttulo2"/>
        <w:widowControl/>
        <w:numPr>
          <w:ilvl w:val="1"/>
          <w:numId w:val="26"/>
        </w:numPr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Deve haver uma conexão com banco de dados</w:t>
      </w:r>
      <w:r w:rsidR="00AB1367">
        <w:rPr>
          <w:rFonts w:cs="Arial"/>
          <w:b w:val="0"/>
          <w:bCs/>
        </w:rPr>
        <w:t>;</w:t>
      </w:r>
    </w:p>
    <w:p w14:paraId="48B90102" w14:textId="6B86FE97" w:rsidR="00AB7464" w:rsidRPr="00AB1367" w:rsidRDefault="00AB7464" w:rsidP="00AB7464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 xml:space="preserve">Acesso à </w:t>
      </w:r>
      <w:r w:rsidRPr="00AB1367">
        <w:rPr>
          <w:rFonts w:cs="Arial"/>
          <w:b w:val="0"/>
          <w:bCs/>
          <w:i/>
          <w:iCs/>
        </w:rPr>
        <w:t>internet</w:t>
      </w:r>
      <w:r w:rsidR="00AB1367">
        <w:rPr>
          <w:rFonts w:cs="Arial"/>
          <w:b w:val="0"/>
          <w:bCs/>
          <w:i/>
          <w:iCs/>
        </w:rPr>
        <w:t>;</w:t>
      </w:r>
    </w:p>
    <w:p w14:paraId="51DC7437" w14:textId="05BC5D59" w:rsidR="00AB7464" w:rsidRPr="00AB1367" w:rsidRDefault="00AB7464" w:rsidP="0069143B">
      <w:pPr>
        <w:pStyle w:val="Ttulo2"/>
        <w:numPr>
          <w:ilvl w:val="1"/>
          <w:numId w:val="26"/>
        </w:numPr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O usuário deve estar logado no sistema</w:t>
      </w:r>
      <w:r w:rsidR="00AB1367">
        <w:rPr>
          <w:rFonts w:cs="Arial"/>
          <w:b w:val="0"/>
          <w:bCs/>
        </w:rPr>
        <w:t>.</w:t>
      </w:r>
    </w:p>
    <w:p w14:paraId="11634C02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Pós-condição</w:t>
      </w:r>
    </w:p>
    <w:p w14:paraId="29679D07" w14:textId="5D818299" w:rsidR="00AB7464" w:rsidRPr="00C66514" w:rsidRDefault="00AB7464" w:rsidP="00AB746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</w:t>
      </w:r>
      <w:r w:rsidR="0069143B" w:rsidRPr="00C66514">
        <w:rPr>
          <w:rFonts w:ascii="Arial" w:hAnsi="Arial" w:cs="Arial"/>
        </w:rPr>
        <w:t>apresentar em todos os dados dos produtos disponíveis em modo de apenas leitur</w:t>
      </w:r>
      <w:r w:rsidR="00AC5481" w:rsidRPr="00C66514">
        <w:rPr>
          <w:rFonts w:ascii="Arial" w:hAnsi="Arial" w:cs="Arial"/>
        </w:rPr>
        <w:t>a.</w:t>
      </w:r>
    </w:p>
    <w:p w14:paraId="06FFE725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22532280" w14:textId="77777777" w:rsidR="00AB7464" w:rsidRPr="00C66514" w:rsidRDefault="00AB7464" w:rsidP="00AB7464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6A5F5AD8" w14:textId="1396C359" w:rsidR="00AB7464" w:rsidRPr="00C66514" w:rsidRDefault="00AB7464" w:rsidP="00AB7464">
      <w:pPr>
        <w:pStyle w:val="InfoBlue"/>
        <w:numPr>
          <w:ilvl w:val="0"/>
          <w:numId w:val="4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sistema apresenta a tela </w:t>
      </w:r>
      <w:r w:rsidR="00AC5481" w:rsidRPr="00C66514">
        <w:rPr>
          <w:rFonts w:ascii="Arial" w:hAnsi="Arial" w:cs="Arial"/>
        </w:rPr>
        <w:t>“Listar Cardápio”</w:t>
      </w:r>
      <w:r w:rsidRPr="00C66514">
        <w:rPr>
          <w:rFonts w:ascii="Arial" w:hAnsi="Arial" w:cs="Arial"/>
        </w:rPr>
        <w:t>;</w:t>
      </w:r>
    </w:p>
    <w:p w14:paraId="0A11C0E8" w14:textId="7078A8F3" w:rsidR="00AB7464" w:rsidRPr="00C66514" w:rsidRDefault="00AB7464" w:rsidP="00AB7464">
      <w:pPr>
        <w:pStyle w:val="Corpodetexto"/>
        <w:numPr>
          <w:ilvl w:val="0"/>
          <w:numId w:val="4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usuário deverá selecionar a opção </w:t>
      </w:r>
      <w:r w:rsidR="00AC5481" w:rsidRPr="00C66514">
        <w:rPr>
          <w:rFonts w:ascii="Arial" w:hAnsi="Arial" w:cs="Arial"/>
        </w:rPr>
        <w:t>“L</w:t>
      </w:r>
      <w:r w:rsidRPr="00C66514">
        <w:rPr>
          <w:rFonts w:ascii="Arial" w:hAnsi="Arial" w:cs="Arial"/>
        </w:rPr>
        <w:t xml:space="preserve">istar </w:t>
      </w:r>
      <w:r w:rsidR="00AB1367">
        <w:rPr>
          <w:rFonts w:ascii="Arial" w:hAnsi="Arial" w:cs="Arial"/>
        </w:rPr>
        <w:t>C</w:t>
      </w:r>
      <w:r w:rsidRPr="00C66514">
        <w:rPr>
          <w:rFonts w:ascii="Arial" w:hAnsi="Arial" w:cs="Arial"/>
        </w:rPr>
        <w:t>ardápio</w:t>
      </w:r>
      <w:r w:rsidR="00AC5481" w:rsidRPr="00C66514">
        <w:rPr>
          <w:rFonts w:ascii="Arial" w:hAnsi="Arial" w:cs="Arial"/>
        </w:rPr>
        <w:t>”</w:t>
      </w:r>
      <w:r w:rsidRPr="00C66514">
        <w:rPr>
          <w:rFonts w:ascii="Arial" w:hAnsi="Arial" w:cs="Arial"/>
        </w:rPr>
        <w:t>;</w:t>
      </w:r>
    </w:p>
    <w:p w14:paraId="6622434B" w14:textId="443D6F9D" w:rsidR="00AB7464" w:rsidRPr="00C66514" w:rsidRDefault="00AB7464" w:rsidP="00AB7464">
      <w:pPr>
        <w:pStyle w:val="Corpodetexto"/>
        <w:numPr>
          <w:ilvl w:val="0"/>
          <w:numId w:val="4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O sistema deverá apresentar </w:t>
      </w:r>
      <w:r w:rsidR="00AC5481" w:rsidRPr="00C66514">
        <w:rPr>
          <w:rFonts w:ascii="Arial" w:hAnsi="Arial" w:cs="Arial"/>
        </w:rPr>
        <w:t>todos os produtos em modo de apenas leitura</w:t>
      </w:r>
      <w:r w:rsidR="00AB1367">
        <w:rPr>
          <w:rFonts w:ascii="Arial" w:hAnsi="Arial" w:cs="Arial"/>
        </w:rPr>
        <w:t>;</w:t>
      </w:r>
    </w:p>
    <w:p w14:paraId="4B7C8B3B" w14:textId="1F2D5A88" w:rsidR="00AB7464" w:rsidRPr="00C66514" w:rsidRDefault="00AB7464" w:rsidP="00AB7464">
      <w:pPr>
        <w:pStyle w:val="Corpodetexto"/>
        <w:numPr>
          <w:ilvl w:val="0"/>
          <w:numId w:val="43"/>
        </w:numPr>
        <w:rPr>
          <w:rFonts w:ascii="Arial" w:hAnsi="Arial" w:cs="Arial"/>
        </w:rPr>
      </w:pPr>
      <w:r w:rsidRPr="00C66514">
        <w:rPr>
          <w:rFonts w:ascii="Arial" w:hAnsi="Arial" w:cs="Arial"/>
        </w:rPr>
        <w:t>Fim de execução do caso de uso</w:t>
      </w:r>
      <w:r w:rsidR="00AB1367">
        <w:rPr>
          <w:rFonts w:ascii="Arial" w:hAnsi="Arial" w:cs="Arial"/>
        </w:rPr>
        <w:t>.</w:t>
      </w:r>
    </w:p>
    <w:p w14:paraId="03F6415C" w14:textId="77777777" w:rsidR="00AB7464" w:rsidRPr="00C66514" w:rsidRDefault="00AB7464" w:rsidP="00AB7464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33020032" w14:textId="77777777" w:rsidR="00AB7464" w:rsidRPr="00C66514" w:rsidRDefault="00AB7464" w:rsidP="00B44F5F">
      <w:pPr>
        <w:ind w:left="708"/>
        <w:rPr>
          <w:rFonts w:ascii="Arial" w:hAnsi="Arial" w:cs="Arial"/>
        </w:rPr>
      </w:pPr>
    </w:p>
    <w:p w14:paraId="05B68EB2" w14:textId="4ABE404F" w:rsidR="00AB7464" w:rsidRPr="00C66514" w:rsidRDefault="00AB7464" w:rsidP="00AB7464">
      <w:pPr>
        <w:pStyle w:val="Ttulo"/>
        <w:rPr>
          <w:rFonts w:cs="Arial"/>
        </w:rPr>
      </w:pPr>
      <w:r w:rsidRPr="00C66514">
        <w:rPr>
          <w:rFonts w:cs="Arial"/>
        </w:rPr>
        <w:t>Especificação do Caso de Uso: UC012 – Gerar Relatório</w:t>
      </w:r>
    </w:p>
    <w:p w14:paraId="478D01AE" w14:textId="77777777" w:rsidR="00AB7464" w:rsidRPr="00C66514" w:rsidRDefault="00AB7464" w:rsidP="00AB7464">
      <w:pPr>
        <w:pStyle w:val="InfoBlue"/>
        <w:rPr>
          <w:rFonts w:ascii="Arial" w:hAnsi="Arial" w:cs="Arial"/>
        </w:rPr>
      </w:pPr>
    </w:p>
    <w:p w14:paraId="078640D6" w14:textId="77777777" w:rsidR="00AB7464" w:rsidRPr="00C66514" w:rsidRDefault="00AB7464" w:rsidP="00AB7464">
      <w:pPr>
        <w:pStyle w:val="Ttulo1"/>
        <w:numPr>
          <w:ilvl w:val="0"/>
          <w:numId w:val="45"/>
        </w:numPr>
        <w:rPr>
          <w:rFonts w:cs="Arial"/>
        </w:rPr>
      </w:pPr>
      <w:r w:rsidRPr="00C66514">
        <w:rPr>
          <w:rFonts w:cs="Arial"/>
        </w:rPr>
        <w:t>UC001 – Gerar relatório</w:t>
      </w:r>
    </w:p>
    <w:p w14:paraId="4472164D" w14:textId="77777777" w:rsidR="00AB7464" w:rsidRPr="00C66514" w:rsidRDefault="00AB7464" w:rsidP="00AB7464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Breve descrição</w:t>
      </w:r>
    </w:p>
    <w:p w14:paraId="67CE6987" w14:textId="1841A07A" w:rsidR="00AB7464" w:rsidRPr="00C66514" w:rsidRDefault="00AB7464" w:rsidP="00AB746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>A aplicação deverá gerar relatório de vendas</w:t>
      </w:r>
      <w:r w:rsidR="007333B1" w:rsidRPr="00C66514">
        <w:rPr>
          <w:rFonts w:ascii="Arial" w:hAnsi="Arial" w:cs="Arial"/>
        </w:rPr>
        <w:t xml:space="preserve"> a partir dos dados cadastrados na base de dados</w:t>
      </w:r>
      <w:r w:rsidRPr="00C66514">
        <w:rPr>
          <w:rFonts w:ascii="Arial" w:hAnsi="Arial" w:cs="Arial"/>
        </w:rPr>
        <w:t>.</w:t>
      </w:r>
    </w:p>
    <w:p w14:paraId="74B34CE9" w14:textId="77777777" w:rsidR="00AB7464" w:rsidRPr="00C66514" w:rsidRDefault="00AB7464" w:rsidP="00AB7464">
      <w:pPr>
        <w:pStyle w:val="Ttulo1"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Atores principais</w:t>
      </w:r>
    </w:p>
    <w:p w14:paraId="1D9A83ED" w14:textId="77777777" w:rsidR="00AB7464" w:rsidRPr="00C66514" w:rsidRDefault="00AB7464" w:rsidP="00AB7464">
      <w:pPr>
        <w:pStyle w:val="Ttulo2"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Administrador</w:t>
      </w:r>
    </w:p>
    <w:p w14:paraId="6B0D117E" w14:textId="6E1A090F" w:rsidR="007333B1" w:rsidRPr="00C66514" w:rsidRDefault="007333B1" w:rsidP="007333B1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Administrador, após validado no sistema este ator terá acesso a funcionalidade “Gerar Relatório” que </w:t>
      </w:r>
      <w:r w:rsidR="00C66514" w:rsidRPr="00C66514">
        <w:rPr>
          <w:rFonts w:ascii="Arial" w:hAnsi="Arial" w:cs="Arial"/>
        </w:rPr>
        <w:t>trará relatórios de vendas do dia.</w:t>
      </w:r>
    </w:p>
    <w:p w14:paraId="14DCE578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Pré-condições</w:t>
      </w:r>
    </w:p>
    <w:p w14:paraId="4ABA064A" w14:textId="7BC8574E" w:rsidR="00C66514" w:rsidRPr="00AB1367" w:rsidRDefault="00C66514" w:rsidP="00C66514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Usuário (administrador) deve estar validado no sistema</w:t>
      </w:r>
      <w:r w:rsidR="00AB1367">
        <w:rPr>
          <w:rFonts w:cs="Arial"/>
          <w:b w:val="0"/>
          <w:bCs/>
        </w:rPr>
        <w:t>;</w:t>
      </w:r>
    </w:p>
    <w:p w14:paraId="5D9029F6" w14:textId="1C8D583B" w:rsidR="00C66514" w:rsidRPr="00AB1367" w:rsidRDefault="00C66514" w:rsidP="00C66514">
      <w:pPr>
        <w:pStyle w:val="Ttulo2"/>
        <w:widowControl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Deve haver uma conexão com o banco de dados</w:t>
      </w:r>
      <w:r w:rsidR="00AB1367">
        <w:rPr>
          <w:rFonts w:cs="Arial"/>
          <w:b w:val="0"/>
          <w:bCs/>
        </w:rPr>
        <w:t>;</w:t>
      </w:r>
    </w:p>
    <w:p w14:paraId="7EA69D7A" w14:textId="12BB8772" w:rsidR="00C66514" w:rsidRPr="00AB1367" w:rsidRDefault="00C66514" w:rsidP="00C66514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 xml:space="preserve">Acesso à </w:t>
      </w:r>
      <w:r w:rsidRPr="00AB1367">
        <w:rPr>
          <w:rFonts w:cs="Arial"/>
          <w:b w:val="0"/>
          <w:bCs/>
          <w:i/>
          <w:iCs/>
        </w:rPr>
        <w:t>internet</w:t>
      </w:r>
      <w:r w:rsidR="00AB1367">
        <w:rPr>
          <w:rFonts w:cs="Arial"/>
          <w:b w:val="0"/>
          <w:bCs/>
        </w:rPr>
        <w:t>;</w:t>
      </w:r>
    </w:p>
    <w:p w14:paraId="7745E166" w14:textId="4541B957" w:rsidR="00C66514" w:rsidRPr="00AB1367" w:rsidRDefault="00C66514" w:rsidP="00C66514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Deverá existir pedidos cadastrados (encerrados) na base de dados</w:t>
      </w:r>
      <w:r w:rsidR="00AB1367">
        <w:rPr>
          <w:rFonts w:cs="Arial"/>
          <w:b w:val="0"/>
          <w:bCs/>
        </w:rPr>
        <w:t>;</w:t>
      </w:r>
    </w:p>
    <w:p w14:paraId="62002137" w14:textId="4859AEAD" w:rsidR="00C66514" w:rsidRPr="00AB1367" w:rsidRDefault="00C66514" w:rsidP="00C66514">
      <w:pPr>
        <w:pStyle w:val="Ttulo2"/>
        <w:rPr>
          <w:rFonts w:cs="Arial"/>
          <w:b w:val="0"/>
          <w:bCs/>
        </w:rPr>
      </w:pPr>
      <w:r w:rsidRPr="00AB1367">
        <w:rPr>
          <w:rFonts w:cs="Arial"/>
          <w:b w:val="0"/>
          <w:bCs/>
        </w:rPr>
        <w:t>A data não pode ser futura.</w:t>
      </w:r>
    </w:p>
    <w:p w14:paraId="6F671E3E" w14:textId="77777777" w:rsidR="00C66514" w:rsidRPr="00C66514" w:rsidRDefault="00C66514" w:rsidP="00C66514">
      <w:pPr>
        <w:rPr>
          <w:rFonts w:ascii="Arial" w:hAnsi="Arial" w:cs="Arial"/>
        </w:rPr>
      </w:pPr>
    </w:p>
    <w:p w14:paraId="3E9BBA46" w14:textId="77777777" w:rsidR="00C66514" w:rsidRPr="00C66514" w:rsidRDefault="00C66514" w:rsidP="00C66514">
      <w:pPr>
        <w:rPr>
          <w:rFonts w:ascii="Arial" w:hAnsi="Arial" w:cs="Arial"/>
        </w:rPr>
      </w:pPr>
    </w:p>
    <w:p w14:paraId="6CA2A601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lastRenderedPageBreak/>
        <w:t>Pós-condição</w:t>
      </w:r>
    </w:p>
    <w:p w14:paraId="1ACA47B4" w14:textId="3F78BA18" w:rsidR="00AB7464" w:rsidRPr="00C66514" w:rsidRDefault="00AB7464" w:rsidP="00AB7464">
      <w:pPr>
        <w:pStyle w:val="InfoBlue"/>
        <w:rPr>
          <w:rFonts w:ascii="Arial" w:hAnsi="Arial" w:cs="Arial"/>
        </w:rPr>
      </w:pPr>
      <w:r w:rsidRPr="00C66514">
        <w:rPr>
          <w:rFonts w:ascii="Arial" w:hAnsi="Arial" w:cs="Arial"/>
        </w:rPr>
        <w:t xml:space="preserve">A aplicação deverá </w:t>
      </w:r>
      <w:r w:rsidR="00C66514" w:rsidRPr="00C66514">
        <w:rPr>
          <w:rFonts w:ascii="Arial" w:hAnsi="Arial" w:cs="Arial"/>
        </w:rPr>
        <w:t>apresentar o relatório com o valor de vendas do dia solicitado.</w:t>
      </w:r>
    </w:p>
    <w:p w14:paraId="5D2D8B45" w14:textId="77777777" w:rsidR="00AB7464" w:rsidRPr="00C66514" w:rsidRDefault="00AB7464" w:rsidP="00AB7464">
      <w:pPr>
        <w:pStyle w:val="Ttulo1"/>
        <w:widowControl/>
        <w:numPr>
          <w:ilvl w:val="0"/>
          <w:numId w:val="26"/>
        </w:numPr>
        <w:rPr>
          <w:rFonts w:cs="Arial"/>
        </w:rPr>
      </w:pPr>
      <w:r w:rsidRPr="00C66514">
        <w:rPr>
          <w:rFonts w:cs="Arial"/>
        </w:rPr>
        <w:t>Fluxo de Eventos</w:t>
      </w:r>
    </w:p>
    <w:p w14:paraId="3744CFD3" w14:textId="77777777" w:rsidR="00AB7464" w:rsidRPr="00C66514" w:rsidRDefault="00AB7464" w:rsidP="00AB7464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 Básico</w:t>
      </w:r>
    </w:p>
    <w:p w14:paraId="65E5B1DC" w14:textId="77777777" w:rsidR="00AB7464" w:rsidRPr="00C66514" w:rsidRDefault="00AB7464" w:rsidP="00AB7464">
      <w:pPr>
        <w:rPr>
          <w:rFonts w:ascii="Arial" w:hAnsi="Arial" w:cs="Arial"/>
        </w:rPr>
      </w:pPr>
    </w:p>
    <w:p w14:paraId="37E52774" w14:textId="78067461" w:rsidR="00AB7464" w:rsidRPr="00C66514" w:rsidRDefault="00C66514" w:rsidP="00310D23">
      <w:pPr>
        <w:pStyle w:val="Ttulo2"/>
        <w:numPr>
          <w:ilvl w:val="0"/>
          <w:numId w:val="46"/>
        </w:numPr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>A aplicação apresenta a tela “Gerar Relatório”</w:t>
      </w:r>
      <w:r w:rsidR="00AB7464" w:rsidRPr="00C66514">
        <w:rPr>
          <w:rFonts w:cs="Arial"/>
          <w:b w:val="0"/>
          <w:bCs/>
        </w:rPr>
        <w:t>;</w:t>
      </w:r>
    </w:p>
    <w:p w14:paraId="6D276182" w14:textId="77777777" w:rsidR="00AB7464" w:rsidRPr="00C66514" w:rsidRDefault="00AB7464" w:rsidP="00310D23">
      <w:pPr>
        <w:pStyle w:val="Ttulo2"/>
        <w:numPr>
          <w:ilvl w:val="0"/>
          <w:numId w:val="46"/>
        </w:numPr>
        <w:rPr>
          <w:rFonts w:cs="Arial"/>
          <w:b w:val="0"/>
          <w:bCs/>
        </w:rPr>
      </w:pPr>
      <w:r w:rsidRPr="00C66514">
        <w:rPr>
          <w:rFonts w:cs="Arial"/>
          <w:b w:val="0"/>
        </w:rPr>
        <w:t>O usuário digita a data desejada</w:t>
      </w:r>
      <w:r w:rsidRPr="00C66514">
        <w:rPr>
          <w:rFonts w:cs="Arial"/>
          <w:b w:val="0"/>
          <w:bCs/>
        </w:rPr>
        <w:t>;</w:t>
      </w:r>
    </w:p>
    <w:p w14:paraId="1AD4A64C" w14:textId="7073D080" w:rsidR="00AB7464" w:rsidRPr="00C66514" w:rsidRDefault="00C66514" w:rsidP="00310D23">
      <w:pPr>
        <w:pStyle w:val="Ttulo2"/>
        <w:numPr>
          <w:ilvl w:val="0"/>
          <w:numId w:val="46"/>
        </w:numPr>
        <w:rPr>
          <w:rFonts w:cs="Arial"/>
          <w:b w:val="0"/>
        </w:rPr>
      </w:pPr>
      <w:r w:rsidRPr="00C66514">
        <w:rPr>
          <w:rFonts w:cs="Arial"/>
          <w:b w:val="0"/>
        </w:rPr>
        <w:t>A aplicação valida os dados inseridos</w:t>
      </w:r>
      <w:r w:rsidR="00AB7464" w:rsidRPr="00C66514">
        <w:rPr>
          <w:rFonts w:cs="Arial"/>
          <w:b w:val="0"/>
        </w:rPr>
        <w:t>;</w:t>
      </w:r>
    </w:p>
    <w:p w14:paraId="3436FEA9" w14:textId="71399F1B" w:rsidR="00C66514" w:rsidRPr="00C66514" w:rsidRDefault="00C66514" w:rsidP="005C2353">
      <w:pPr>
        <w:pStyle w:val="Ttulo2"/>
        <w:numPr>
          <w:ilvl w:val="0"/>
          <w:numId w:val="46"/>
        </w:numPr>
        <w:rPr>
          <w:rFonts w:cs="Arial"/>
        </w:rPr>
      </w:pPr>
      <w:r w:rsidRPr="00C66514">
        <w:rPr>
          <w:rFonts w:cs="Arial"/>
          <w:b w:val="0"/>
          <w:bCs/>
        </w:rPr>
        <w:t>A exibe o relatório de vendas do dia selecionado</w:t>
      </w:r>
      <w:r w:rsidRPr="00C66514">
        <w:rPr>
          <w:rFonts w:cs="Arial"/>
          <w:b w:val="0"/>
        </w:rPr>
        <w:t>;</w:t>
      </w:r>
    </w:p>
    <w:p w14:paraId="6AFC8501" w14:textId="77777777" w:rsidR="00AB7464" w:rsidRPr="00C66514" w:rsidRDefault="00AB7464" w:rsidP="00310D23">
      <w:pPr>
        <w:pStyle w:val="Ttulo2"/>
        <w:numPr>
          <w:ilvl w:val="0"/>
          <w:numId w:val="46"/>
        </w:numPr>
        <w:rPr>
          <w:rFonts w:cs="Arial"/>
          <w:b w:val="0"/>
          <w:bCs/>
        </w:rPr>
      </w:pPr>
      <w:r w:rsidRPr="00C66514">
        <w:rPr>
          <w:rFonts w:cs="Arial"/>
          <w:b w:val="0"/>
          <w:bCs/>
        </w:rPr>
        <w:t>Fim de execução do caso de uso.</w:t>
      </w:r>
    </w:p>
    <w:p w14:paraId="74875791" w14:textId="77777777" w:rsidR="00AB7464" w:rsidRPr="00C66514" w:rsidRDefault="00AB7464" w:rsidP="00AB7464">
      <w:pPr>
        <w:rPr>
          <w:rFonts w:ascii="Arial" w:hAnsi="Arial" w:cs="Arial"/>
        </w:rPr>
      </w:pPr>
    </w:p>
    <w:p w14:paraId="07375E93" w14:textId="77777777" w:rsidR="00AB7464" w:rsidRPr="00C66514" w:rsidRDefault="00AB7464" w:rsidP="00AB7464">
      <w:pPr>
        <w:pStyle w:val="Ttulo2"/>
        <w:widowControl/>
        <w:numPr>
          <w:ilvl w:val="1"/>
          <w:numId w:val="26"/>
        </w:numPr>
        <w:rPr>
          <w:rFonts w:cs="Arial"/>
        </w:rPr>
      </w:pPr>
      <w:r w:rsidRPr="00C66514">
        <w:rPr>
          <w:rFonts w:cs="Arial"/>
        </w:rPr>
        <w:t>Fluxos Alternativos</w:t>
      </w:r>
    </w:p>
    <w:p w14:paraId="366B88AB" w14:textId="7563B015" w:rsidR="00C66514" w:rsidRPr="00AB1367" w:rsidRDefault="00C66514" w:rsidP="00C66514">
      <w:pPr>
        <w:pStyle w:val="Ttulo3"/>
        <w:rPr>
          <w:rFonts w:cs="Arial"/>
          <w:i w:val="0"/>
          <w:iCs/>
        </w:rPr>
      </w:pPr>
      <w:r w:rsidRPr="00AB1367">
        <w:rPr>
          <w:rFonts w:cs="Arial"/>
          <w:i w:val="0"/>
          <w:iCs/>
        </w:rPr>
        <w:t>Ausência de pedidos cadastrado.</w:t>
      </w:r>
    </w:p>
    <w:p w14:paraId="5666E1CF" w14:textId="6F8B4A21" w:rsidR="00C66514" w:rsidRPr="00C66514" w:rsidRDefault="00C66514" w:rsidP="00C66514">
      <w:pPr>
        <w:pStyle w:val="Ttulo3"/>
        <w:numPr>
          <w:ilvl w:val="0"/>
          <w:numId w:val="0"/>
        </w:numPr>
        <w:ind w:left="720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 xml:space="preserve">A aplicação apresenta uma mensagem informando: “Não é possível gerar o relatório, </w:t>
      </w:r>
      <w:r w:rsidR="00AB1367" w:rsidRPr="00C66514">
        <w:rPr>
          <w:rFonts w:cs="Arial"/>
          <w:i w:val="0"/>
          <w:iCs/>
        </w:rPr>
        <w:t>dados insuficientes</w:t>
      </w:r>
      <w:r w:rsidR="00AB1367">
        <w:rPr>
          <w:rFonts w:cs="Arial"/>
          <w:i w:val="0"/>
          <w:iCs/>
        </w:rPr>
        <w:t>.</w:t>
      </w:r>
      <w:r w:rsidRPr="00C66514">
        <w:rPr>
          <w:rFonts w:cs="Arial"/>
          <w:i w:val="0"/>
          <w:iCs/>
        </w:rPr>
        <w:t>” e deverá retornar a etapa 1 do fluxo básico.</w:t>
      </w:r>
    </w:p>
    <w:p w14:paraId="7DD50A1C" w14:textId="7B1B68F4" w:rsidR="00C66514" w:rsidRPr="00AB1367" w:rsidRDefault="00C66514" w:rsidP="00691234">
      <w:pPr>
        <w:pStyle w:val="Ttulo3"/>
        <w:rPr>
          <w:rFonts w:cs="Arial"/>
          <w:i w:val="0"/>
        </w:rPr>
      </w:pPr>
      <w:r w:rsidRPr="00AB1367">
        <w:rPr>
          <w:rFonts w:cs="Arial"/>
          <w:i w:val="0"/>
        </w:rPr>
        <w:t>Data inválida.</w:t>
      </w:r>
    </w:p>
    <w:p w14:paraId="07C3A02E" w14:textId="37C7D42D" w:rsidR="00C66514" w:rsidRPr="00C66514" w:rsidRDefault="00C66514" w:rsidP="00C66514">
      <w:pPr>
        <w:pStyle w:val="Ttulo3"/>
        <w:numPr>
          <w:ilvl w:val="0"/>
          <w:numId w:val="0"/>
        </w:numPr>
        <w:ind w:left="720"/>
        <w:rPr>
          <w:rFonts w:cs="Arial"/>
          <w:i w:val="0"/>
          <w:iCs/>
        </w:rPr>
      </w:pPr>
      <w:r w:rsidRPr="00C66514">
        <w:rPr>
          <w:rFonts w:cs="Arial"/>
          <w:i w:val="0"/>
          <w:iCs/>
        </w:rPr>
        <w:t>A aplicação apresenta uma mensagem informando: “Data inválida, datas futuras não são aceitas!” e deverá retornar a etapa 1 do fluxo básico.</w:t>
      </w:r>
    </w:p>
    <w:p w14:paraId="1A0B288C" w14:textId="77777777" w:rsidR="00C66514" w:rsidRPr="00C66514" w:rsidRDefault="00C66514" w:rsidP="00C66514">
      <w:pPr>
        <w:rPr>
          <w:rFonts w:ascii="Arial" w:hAnsi="Arial" w:cs="Arial"/>
        </w:rPr>
      </w:pPr>
    </w:p>
    <w:p w14:paraId="11FACB7C" w14:textId="77777777" w:rsidR="00B44F5F" w:rsidRPr="00C66514" w:rsidRDefault="00B44F5F" w:rsidP="00B44F5F">
      <w:pPr>
        <w:rPr>
          <w:rFonts w:ascii="Arial" w:hAnsi="Arial" w:cs="Arial"/>
        </w:rPr>
      </w:pPr>
    </w:p>
    <w:p w14:paraId="72674907" w14:textId="77777777" w:rsidR="00B44F5F" w:rsidRPr="00C66514" w:rsidRDefault="00B44F5F" w:rsidP="00B604EC">
      <w:pPr>
        <w:ind w:left="720"/>
        <w:rPr>
          <w:rFonts w:ascii="Arial" w:hAnsi="Arial" w:cs="Arial"/>
        </w:rPr>
      </w:pPr>
    </w:p>
    <w:p w14:paraId="53C653AB" w14:textId="214C15AE" w:rsidR="00FC6F07" w:rsidRPr="00C66514" w:rsidRDefault="00FC6F07" w:rsidP="00FC6F07">
      <w:pPr>
        <w:rPr>
          <w:rFonts w:ascii="Arial" w:hAnsi="Arial" w:cs="Arial"/>
        </w:rPr>
      </w:pPr>
    </w:p>
    <w:p w14:paraId="6BE5A924" w14:textId="6496B453" w:rsidR="00FC6F07" w:rsidRPr="00C66514" w:rsidRDefault="00FC6F07" w:rsidP="00FC6F07">
      <w:pPr>
        <w:rPr>
          <w:rFonts w:ascii="Arial" w:hAnsi="Arial" w:cs="Arial"/>
        </w:rPr>
      </w:pPr>
    </w:p>
    <w:p w14:paraId="0490C3E0" w14:textId="77777777" w:rsidR="00FC6F07" w:rsidRPr="00C66514" w:rsidRDefault="00FC6F07" w:rsidP="00FC6F07">
      <w:pPr>
        <w:rPr>
          <w:rFonts w:ascii="Arial" w:hAnsi="Arial" w:cs="Arial"/>
        </w:rPr>
      </w:pPr>
    </w:p>
    <w:p w14:paraId="26837A55" w14:textId="77777777" w:rsidR="00DD764B" w:rsidRPr="00C66514" w:rsidRDefault="00DD764B" w:rsidP="00DD764B">
      <w:pPr>
        <w:rPr>
          <w:rFonts w:ascii="Arial" w:hAnsi="Arial" w:cs="Arial"/>
        </w:rPr>
      </w:pPr>
    </w:p>
    <w:p w14:paraId="12EC144D" w14:textId="77777777" w:rsidR="00DD764B" w:rsidRPr="00C66514" w:rsidRDefault="00DD764B" w:rsidP="00DD764B">
      <w:pPr>
        <w:ind w:left="708"/>
        <w:rPr>
          <w:rFonts w:ascii="Arial" w:hAnsi="Arial" w:cs="Arial"/>
        </w:rPr>
      </w:pPr>
    </w:p>
    <w:p w14:paraId="1AC9640E" w14:textId="77777777" w:rsidR="00DD764B" w:rsidRPr="00C66514" w:rsidRDefault="00DD764B" w:rsidP="004F7EE2">
      <w:pPr>
        <w:rPr>
          <w:rFonts w:ascii="Arial" w:hAnsi="Arial" w:cs="Arial"/>
          <w:i/>
          <w:iCs/>
        </w:rPr>
      </w:pPr>
    </w:p>
    <w:p w14:paraId="3E8B1177" w14:textId="3F7C1496" w:rsidR="004F7EE2" w:rsidRPr="00C66514" w:rsidRDefault="004F7EE2" w:rsidP="004F7EE2">
      <w:pPr>
        <w:rPr>
          <w:rFonts w:ascii="Arial" w:hAnsi="Arial" w:cs="Arial"/>
        </w:rPr>
      </w:pPr>
    </w:p>
    <w:p w14:paraId="162E957D" w14:textId="77777777" w:rsidR="004F7EE2" w:rsidRPr="00C66514" w:rsidRDefault="004F7EE2" w:rsidP="004F7EE2">
      <w:pPr>
        <w:rPr>
          <w:rFonts w:ascii="Arial" w:hAnsi="Arial" w:cs="Arial"/>
        </w:rPr>
      </w:pPr>
    </w:p>
    <w:p w14:paraId="45AAFA7B" w14:textId="77777777" w:rsidR="004F7EE2" w:rsidRPr="00C66514" w:rsidRDefault="004F7EE2" w:rsidP="004F7EE2">
      <w:pPr>
        <w:rPr>
          <w:rFonts w:ascii="Arial" w:hAnsi="Arial" w:cs="Arial"/>
        </w:rPr>
      </w:pPr>
    </w:p>
    <w:p w14:paraId="18F5DE3D" w14:textId="77777777" w:rsidR="004F7EE2" w:rsidRPr="00C66514" w:rsidRDefault="004F7EE2" w:rsidP="004F7EE2">
      <w:pPr>
        <w:rPr>
          <w:rFonts w:ascii="Arial" w:hAnsi="Arial" w:cs="Arial"/>
        </w:rPr>
      </w:pPr>
    </w:p>
    <w:p w14:paraId="7C51F091" w14:textId="77777777" w:rsidR="0017750F" w:rsidRPr="00C66514" w:rsidRDefault="0017750F" w:rsidP="0017750F">
      <w:pPr>
        <w:rPr>
          <w:rFonts w:ascii="Arial" w:hAnsi="Arial" w:cs="Arial"/>
        </w:rPr>
      </w:pPr>
    </w:p>
    <w:sectPr w:rsidR="0017750F" w:rsidRPr="00C665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E8D7" w14:textId="77777777" w:rsidR="002F2CE0" w:rsidRDefault="002F2CE0">
      <w:pPr>
        <w:spacing w:line="240" w:lineRule="auto"/>
      </w:pPr>
      <w:r>
        <w:separator/>
      </w:r>
    </w:p>
  </w:endnote>
  <w:endnote w:type="continuationSeparator" w:id="0">
    <w:p w14:paraId="27C3020E" w14:textId="77777777" w:rsidR="002F2CE0" w:rsidRDefault="002F2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969D" w14:textId="77777777" w:rsidR="00C66514" w:rsidRDefault="00C665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047C" w14:paraId="37E02F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22E378" w14:textId="4A159D7A" w:rsidR="004A047C" w:rsidRDefault="004A047C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7D599F" w14:textId="32EA2281" w:rsidR="004A047C" w:rsidRDefault="00CF3045">
          <w:pPr>
            <w:jc w:val="center"/>
          </w:pPr>
          <w:r>
            <w:t>SENAC</w:t>
          </w:r>
          <w:r w:rsidR="004A047C">
            <w:t xml:space="preserve">, </w:t>
          </w:r>
          <w:r w:rsidR="004A047C">
            <w:fldChar w:fldCharType="begin"/>
          </w:r>
          <w:r w:rsidR="004A047C">
            <w:instrText xml:space="preserve"> DATE \@ "yyyy" </w:instrText>
          </w:r>
          <w:r w:rsidR="004A047C">
            <w:fldChar w:fldCharType="separate"/>
          </w:r>
          <w:r w:rsidR="004A7154">
            <w:rPr>
              <w:noProof/>
            </w:rPr>
            <w:t>2023</w:t>
          </w:r>
          <w:r w:rsidR="004A04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E3F950" w14:textId="3C0B314E" w:rsidR="004A047C" w:rsidRDefault="004A047C">
          <w:pPr>
            <w:jc w:val="right"/>
          </w:pPr>
          <w:r>
            <w:t>P</w:t>
          </w:r>
          <w:r w:rsidR="00CF3045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06A2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2E90FF59" w14:textId="77777777" w:rsidR="004A047C" w:rsidRDefault="004A047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CA90" w14:textId="77777777" w:rsidR="00C66514" w:rsidRDefault="00C665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A085" w14:textId="77777777" w:rsidR="002F2CE0" w:rsidRDefault="002F2CE0">
      <w:pPr>
        <w:spacing w:line="240" w:lineRule="auto"/>
      </w:pPr>
      <w:r>
        <w:separator/>
      </w:r>
    </w:p>
  </w:footnote>
  <w:footnote w:type="continuationSeparator" w:id="0">
    <w:p w14:paraId="2EDF555C" w14:textId="77777777" w:rsidR="002F2CE0" w:rsidRDefault="002F2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9499" w14:textId="77777777" w:rsidR="00C66514" w:rsidRDefault="00C665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047C" w14:paraId="668445FE" w14:textId="77777777">
      <w:tc>
        <w:tcPr>
          <w:tcW w:w="6379" w:type="dxa"/>
        </w:tcPr>
        <w:p w14:paraId="3BC09A45" w14:textId="0CD97516" w:rsidR="004A047C" w:rsidRPr="00C66514" w:rsidRDefault="00DE7C79">
          <w:r w:rsidRPr="00C66514">
            <w:t>Digital Menu</w:t>
          </w:r>
        </w:p>
      </w:tc>
      <w:tc>
        <w:tcPr>
          <w:tcW w:w="3179" w:type="dxa"/>
        </w:tcPr>
        <w:p w14:paraId="66EB28AC" w14:textId="136D0720" w:rsidR="004A047C" w:rsidRPr="00C66514" w:rsidRDefault="004A047C" w:rsidP="004A047C">
          <w:pPr>
            <w:tabs>
              <w:tab w:val="left" w:pos="1135"/>
            </w:tabs>
            <w:spacing w:before="40"/>
            <w:ind w:right="68"/>
          </w:pPr>
          <w:r w:rsidRPr="00C66514">
            <w:t xml:space="preserve">  Versão:           1.0</w:t>
          </w:r>
        </w:p>
      </w:tc>
    </w:tr>
    <w:tr w:rsidR="004A047C" w14:paraId="50B7ED97" w14:textId="77777777">
      <w:tc>
        <w:tcPr>
          <w:tcW w:w="6379" w:type="dxa"/>
        </w:tcPr>
        <w:p w14:paraId="7B7E169C" w14:textId="2B287C39" w:rsidR="004A047C" w:rsidRPr="00C66514" w:rsidRDefault="00000000">
          <w:fldSimple w:instr="title  \* Mergeformat ">
            <w:r w:rsidR="004A7154">
              <w:t>Especificação do Caso de Uso: &lt;Nome do Case de Uso&gt;</w:t>
            </w:r>
          </w:fldSimple>
        </w:p>
      </w:tc>
      <w:tc>
        <w:tcPr>
          <w:tcW w:w="3179" w:type="dxa"/>
        </w:tcPr>
        <w:p w14:paraId="2F3649BF" w14:textId="2421D6FE" w:rsidR="004A047C" w:rsidRPr="00C66514" w:rsidRDefault="004A047C" w:rsidP="004A047C">
          <w:r w:rsidRPr="00C66514">
            <w:t xml:space="preserve">  Data:  &lt;</w:t>
          </w:r>
          <w:r w:rsidR="00DE7C79" w:rsidRPr="00C66514">
            <w:t>09</w:t>
          </w:r>
          <w:r w:rsidRPr="00C66514">
            <w:t>/</w:t>
          </w:r>
          <w:r w:rsidR="00DE7C79" w:rsidRPr="00C66514">
            <w:t>04</w:t>
          </w:r>
          <w:r w:rsidRPr="00C66514">
            <w:t>/</w:t>
          </w:r>
          <w:r w:rsidR="00DE7C79" w:rsidRPr="00C66514">
            <w:t>2023</w:t>
          </w:r>
          <w:r w:rsidRPr="00C66514">
            <w:t>&gt;</w:t>
          </w:r>
        </w:p>
      </w:tc>
    </w:tr>
    <w:tr w:rsidR="004A047C" w14:paraId="3B3226B0" w14:textId="77777777">
      <w:tc>
        <w:tcPr>
          <w:tcW w:w="9558" w:type="dxa"/>
          <w:gridSpan w:val="2"/>
        </w:tcPr>
        <w:p w14:paraId="3B22A574" w14:textId="5670228F" w:rsidR="004A047C" w:rsidRDefault="004A047C"/>
      </w:tc>
    </w:tr>
  </w:tbl>
  <w:p w14:paraId="0E02F5B9" w14:textId="77777777" w:rsidR="004A047C" w:rsidRDefault="004A04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EF0" w14:textId="77777777" w:rsidR="00C66514" w:rsidRDefault="00C665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7AE0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D27765"/>
    <w:multiLevelType w:val="hybridMultilevel"/>
    <w:tmpl w:val="7B0E6754"/>
    <w:lvl w:ilvl="0" w:tplc="7D86F49E">
      <w:start w:val="1"/>
      <w:numFmt w:val="decimal"/>
      <w:lvlText w:val="%1."/>
      <w:lvlJc w:val="left"/>
      <w:pPr>
        <w:ind w:left="1440" w:hanging="360"/>
      </w:pPr>
    </w:lvl>
    <w:lvl w:ilvl="1" w:tplc="135E5456">
      <w:start w:val="1"/>
      <w:numFmt w:val="decimal"/>
      <w:lvlText w:val="%2."/>
      <w:lvlJc w:val="left"/>
      <w:pPr>
        <w:ind w:left="1440" w:hanging="360"/>
      </w:pPr>
    </w:lvl>
    <w:lvl w:ilvl="2" w:tplc="EA0C8E54">
      <w:start w:val="1"/>
      <w:numFmt w:val="decimal"/>
      <w:lvlText w:val="%3."/>
      <w:lvlJc w:val="left"/>
      <w:pPr>
        <w:ind w:left="1440" w:hanging="360"/>
      </w:pPr>
    </w:lvl>
    <w:lvl w:ilvl="3" w:tplc="A1188A98">
      <w:start w:val="1"/>
      <w:numFmt w:val="decimal"/>
      <w:lvlText w:val="%4."/>
      <w:lvlJc w:val="left"/>
      <w:pPr>
        <w:ind w:left="1440" w:hanging="360"/>
      </w:pPr>
    </w:lvl>
    <w:lvl w:ilvl="4" w:tplc="78C8F502">
      <w:start w:val="1"/>
      <w:numFmt w:val="decimal"/>
      <w:lvlText w:val="%5."/>
      <w:lvlJc w:val="left"/>
      <w:pPr>
        <w:ind w:left="1440" w:hanging="360"/>
      </w:pPr>
    </w:lvl>
    <w:lvl w:ilvl="5" w:tplc="063EF492">
      <w:start w:val="1"/>
      <w:numFmt w:val="decimal"/>
      <w:lvlText w:val="%6."/>
      <w:lvlJc w:val="left"/>
      <w:pPr>
        <w:ind w:left="1440" w:hanging="360"/>
      </w:pPr>
    </w:lvl>
    <w:lvl w:ilvl="6" w:tplc="1B0607A8">
      <w:start w:val="1"/>
      <w:numFmt w:val="decimal"/>
      <w:lvlText w:val="%7."/>
      <w:lvlJc w:val="left"/>
      <w:pPr>
        <w:ind w:left="1440" w:hanging="360"/>
      </w:pPr>
    </w:lvl>
    <w:lvl w:ilvl="7" w:tplc="051668B0">
      <w:start w:val="1"/>
      <w:numFmt w:val="decimal"/>
      <w:lvlText w:val="%8."/>
      <w:lvlJc w:val="left"/>
      <w:pPr>
        <w:ind w:left="1440" w:hanging="360"/>
      </w:pPr>
    </w:lvl>
    <w:lvl w:ilvl="8" w:tplc="99B42D90">
      <w:start w:val="1"/>
      <w:numFmt w:val="decimal"/>
      <w:lvlText w:val="%9."/>
      <w:lvlJc w:val="left"/>
      <w:pPr>
        <w:ind w:left="1440" w:hanging="360"/>
      </w:pPr>
    </w:lvl>
  </w:abstractNum>
  <w:abstractNum w:abstractNumId="4" w15:restartNumberingAfterBreak="0">
    <w:nsid w:val="041727F7"/>
    <w:multiLevelType w:val="hybridMultilevel"/>
    <w:tmpl w:val="B5FE73D0"/>
    <w:lvl w:ilvl="0" w:tplc="5F4A2B94">
      <w:start w:val="1"/>
      <w:numFmt w:val="decimal"/>
      <w:lvlText w:val="%1."/>
      <w:lvlJc w:val="left"/>
      <w:pPr>
        <w:ind w:left="1440" w:hanging="360"/>
      </w:pPr>
    </w:lvl>
    <w:lvl w:ilvl="1" w:tplc="5A909EA0">
      <w:start w:val="1"/>
      <w:numFmt w:val="decimal"/>
      <w:lvlText w:val="%2."/>
      <w:lvlJc w:val="left"/>
      <w:pPr>
        <w:ind w:left="1440" w:hanging="360"/>
      </w:pPr>
    </w:lvl>
    <w:lvl w:ilvl="2" w:tplc="E6726394">
      <w:start w:val="1"/>
      <w:numFmt w:val="decimal"/>
      <w:lvlText w:val="%3."/>
      <w:lvlJc w:val="left"/>
      <w:pPr>
        <w:ind w:left="1440" w:hanging="360"/>
      </w:pPr>
    </w:lvl>
    <w:lvl w:ilvl="3" w:tplc="B9C44244">
      <w:start w:val="1"/>
      <w:numFmt w:val="decimal"/>
      <w:lvlText w:val="%4."/>
      <w:lvlJc w:val="left"/>
      <w:pPr>
        <w:ind w:left="1440" w:hanging="360"/>
      </w:pPr>
    </w:lvl>
    <w:lvl w:ilvl="4" w:tplc="C0A05D7C">
      <w:start w:val="1"/>
      <w:numFmt w:val="decimal"/>
      <w:lvlText w:val="%5."/>
      <w:lvlJc w:val="left"/>
      <w:pPr>
        <w:ind w:left="1440" w:hanging="360"/>
      </w:pPr>
    </w:lvl>
    <w:lvl w:ilvl="5" w:tplc="C010A534">
      <w:start w:val="1"/>
      <w:numFmt w:val="decimal"/>
      <w:lvlText w:val="%6."/>
      <w:lvlJc w:val="left"/>
      <w:pPr>
        <w:ind w:left="1440" w:hanging="360"/>
      </w:pPr>
    </w:lvl>
    <w:lvl w:ilvl="6" w:tplc="7024B1D2">
      <w:start w:val="1"/>
      <w:numFmt w:val="decimal"/>
      <w:lvlText w:val="%7."/>
      <w:lvlJc w:val="left"/>
      <w:pPr>
        <w:ind w:left="1440" w:hanging="360"/>
      </w:pPr>
    </w:lvl>
    <w:lvl w:ilvl="7" w:tplc="41025CD6">
      <w:start w:val="1"/>
      <w:numFmt w:val="decimal"/>
      <w:lvlText w:val="%8."/>
      <w:lvlJc w:val="left"/>
      <w:pPr>
        <w:ind w:left="1440" w:hanging="360"/>
      </w:pPr>
    </w:lvl>
    <w:lvl w:ilvl="8" w:tplc="F8963388">
      <w:start w:val="1"/>
      <w:numFmt w:val="decimal"/>
      <w:lvlText w:val="%9."/>
      <w:lvlJc w:val="left"/>
      <w:pPr>
        <w:ind w:left="1440" w:hanging="360"/>
      </w:pPr>
    </w:lvl>
  </w:abstractNum>
  <w:abstractNum w:abstractNumId="5" w15:restartNumberingAfterBreak="0">
    <w:nsid w:val="061043CB"/>
    <w:multiLevelType w:val="hybridMultilevel"/>
    <w:tmpl w:val="A7923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12018"/>
    <w:multiLevelType w:val="hybridMultilevel"/>
    <w:tmpl w:val="C8642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76944"/>
    <w:multiLevelType w:val="hybridMultilevel"/>
    <w:tmpl w:val="3572C6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64EC5"/>
    <w:multiLevelType w:val="hybridMultilevel"/>
    <w:tmpl w:val="5DE82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30490"/>
    <w:multiLevelType w:val="multilevel"/>
    <w:tmpl w:val="D4BCEBE8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  <w:rPr>
        <w:rFonts w:ascii="Arial" w:eastAsia="Times New Roman" w:hAnsi="Arial"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FE02CC"/>
    <w:multiLevelType w:val="multilevel"/>
    <w:tmpl w:val="F0CE9C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E635ED"/>
    <w:multiLevelType w:val="hybridMultilevel"/>
    <w:tmpl w:val="D94AA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B5169"/>
    <w:multiLevelType w:val="hybridMultilevel"/>
    <w:tmpl w:val="3D02F59E"/>
    <w:lvl w:ilvl="0" w:tplc="F7BEF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1F17AD"/>
    <w:multiLevelType w:val="hybridMultilevel"/>
    <w:tmpl w:val="F6F81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E536A9"/>
    <w:multiLevelType w:val="hybridMultilevel"/>
    <w:tmpl w:val="84C033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3F81BE2"/>
    <w:multiLevelType w:val="hybridMultilevel"/>
    <w:tmpl w:val="D77A15EE"/>
    <w:lvl w:ilvl="0" w:tplc="B11870B4">
      <w:start w:val="1"/>
      <w:numFmt w:val="decimal"/>
      <w:lvlText w:val="%1."/>
      <w:lvlJc w:val="left"/>
      <w:pPr>
        <w:ind w:left="1440" w:hanging="360"/>
      </w:pPr>
    </w:lvl>
    <w:lvl w:ilvl="1" w:tplc="2C0AF126">
      <w:start w:val="1"/>
      <w:numFmt w:val="decimal"/>
      <w:lvlText w:val="%2."/>
      <w:lvlJc w:val="left"/>
      <w:pPr>
        <w:ind w:left="1440" w:hanging="360"/>
      </w:pPr>
    </w:lvl>
    <w:lvl w:ilvl="2" w:tplc="05746F8C">
      <w:start w:val="1"/>
      <w:numFmt w:val="decimal"/>
      <w:lvlText w:val="%3."/>
      <w:lvlJc w:val="left"/>
      <w:pPr>
        <w:ind w:left="1440" w:hanging="360"/>
      </w:pPr>
    </w:lvl>
    <w:lvl w:ilvl="3" w:tplc="C59EE826">
      <w:start w:val="1"/>
      <w:numFmt w:val="decimal"/>
      <w:lvlText w:val="%4."/>
      <w:lvlJc w:val="left"/>
      <w:pPr>
        <w:ind w:left="1440" w:hanging="360"/>
      </w:pPr>
    </w:lvl>
    <w:lvl w:ilvl="4" w:tplc="B33224CE">
      <w:start w:val="1"/>
      <w:numFmt w:val="decimal"/>
      <w:lvlText w:val="%5."/>
      <w:lvlJc w:val="left"/>
      <w:pPr>
        <w:ind w:left="1440" w:hanging="360"/>
      </w:pPr>
    </w:lvl>
    <w:lvl w:ilvl="5" w:tplc="59DA9964">
      <w:start w:val="1"/>
      <w:numFmt w:val="decimal"/>
      <w:lvlText w:val="%6."/>
      <w:lvlJc w:val="left"/>
      <w:pPr>
        <w:ind w:left="1440" w:hanging="360"/>
      </w:pPr>
    </w:lvl>
    <w:lvl w:ilvl="6" w:tplc="04F470C4">
      <w:start w:val="1"/>
      <w:numFmt w:val="decimal"/>
      <w:lvlText w:val="%7."/>
      <w:lvlJc w:val="left"/>
      <w:pPr>
        <w:ind w:left="1440" w:hanging="360"/>
      </w:pPr>
    </w:lvl>
    <w:lvl w:ilvl="7" w:tplc="83664C80">
      <w:start w:val="1"/>
      <w:numFmt w:val="decimal"/>
      <w:lvlText w:val="%8."/>
      <w:lvlJc w:val="left"/>
      <w:pPr>
        <w:ind w:left="1440" w:hanging="360"/>
      </w:pPr>
    </w:lvl>
    <w:lvl w:ilvl="8" w:tplc="320A0DF0">
      <w:start w:val="1"/>
      <w:numFmt w:val="decimal"/>
      <w:lvlText w:val="%9."/>
      <w:lvlJc w:val="left"/>
      <w:pPr>
        <w:ind w:left="1440" w:hanging="360"/>
      </w:pPr>
    </w:lvl>
  </w:abstractNum>
  <w:abstractNum w:abstractNumId="28" w15:restartNumberingAfterBreak="0">
    <w:nsid w:val="54FC0978"/>
    <w:multiLevelType w:val="hybridMultilevel"/>
    <w:tmpl w:val="40822CB6"/>
    <w:lvl w:ilvl="0" w:tplc="C7A0E77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059E4"/>
    <w:multiLevelType w:val="hybridMultilevel"/>
    <w:tmpl w:val="47E8E1B2"/>
    <w:lvl w:ilvl="0" w:tplc="EB6296A2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F37878"/>
    <w:multiLevelType w:val="hybridMultilevel"/>
    <w:tmpl w:val="A7923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6756C"/>
    <w:multiLevelType w:val="hybridMultilevel"/>
    <w:tmpl w:val="A7923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D02310"/>
    <w:multiLevelType w:val="hybridMultilevel"/>
    <w:tmpl w:val="84C03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200066">
    <w:abstractNumId w:val="0"/>
  </w:num>
  <w:num w:numId="2" w16cid:durableId="198268632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58311139">
    <w:abstractNumId w:val="17"/>
  </w:num>
  <w:num w:numId="4" w16cid:durableId="1005936050">
    <w:abstractNumId w:val="37"/>
  </w:num>
  <w:num w:numId="5" w16cid:durableId="1151411561">
    <w:abstractNumId w:val="26"/>
  </w:num>
  <w:num w:numId="6" w16cid:durableId="1829863079">
    <w:abstractNumId w:val="25"/>
  </w:num>
  <w:num w:numId="7" w16cid:durableId="32263515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8734809">
    <w:abstractNumId w:val="2"/>
  </w:num>
  <w:num w:numId="9" w16cid:durableId="1192573332">
    <w:abstractNumId w:val="36"/>
  </w:num>
  <w:num w:numId="10" w16cid:durableId="266354748">
    <w:abstractNumId w:val="8"/>
  </w:num>
  <w:num w:numId="11" w16cid:durableId="2124689211">
    <w:abstractNumId w:val="18"/>
  </w:num>
  <w:num w:numId="12" w16cid:durableId="636838042">
    <w:abstractNumId w:val="16"/>
  </w:num>
  <w:num w:numId="13" w16cid:durableId="1271166379">
    <w:abstractNumId w:val="35"/>
  </w:num>
  <w:num w:numId="14" w16cid:durableId="43330589">
    <w:abstractNumId w:val="15"/>
  </w:num>
  <w:num w:numId="15" w16cid:durableId="2139520955">
    <w:abstractNumId w:val="9"/>
  </w:num>
  <w:num w:numId="16" w16cid:durableId="114259249">
    <w:abstractNumId w:val="34"/>
  </w:num>
  <w:num w:numId="17" w16cid:durableId="606542363">
    <w:abstractNumId w:val="24"/>
  </w:num>
  <w:num w:numId="18" w16cid:durableId="1032651517">
    <w:abstractNumId w:val="12"/>
  </w:num>
  <w:num w:numId="19" w16cid:durableId="1459690270">
    <w:abstractNumId w:val="22"/>
  </w:num>
  <w:num w:numId="20" w16cid:durableId="41636403">
    <w:abstractNumId w:val="14"/>
  </w:num>
  <w:num w:numId="21" w16cid:durableId="1194611128">
    <w:abstractNumId w:val="32"/>
  </w:num>
  <w:num w:numId="22" w16cid:durableId="522744307">
    <w:abstractNumId w:val="13"/>
  </w:num>
  <w:num w:numId="23" w16cid:durableId="1186552457">
    <w:abstractNumId w:val="20"/>
  </w:num>
  <w:num w:numId="24" w16cid:durableId="1519202012">
    <w:abstractNumId w:val="31"/>
  </w:num>
  <w:num w:numId="25" w16cid:durableId="403646300">
    <w:abstractNumId w:val="21"/>
  </w:num>
  <w:num w:numId="26" w16cid:durableId="940451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99021213">
    <w:abstractNumId w:val="30"/>
  </w:num>
  <w:num w:numId="28" w16cid:durableId="4399603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27469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1851807">
    <w:abstractNumId w:val="19"/>
  </w:num>
  <w:num w:numId="31" w16cid:durableId="940721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23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82927006">
    <w:abstractNumId w:val="10"/>
  </w:num>
  <w:num w:numId="34" w16cid:durableId="1758210016">
    <w:abstractNumId w:val="33"/>
  </w:num>
  <w:num w:numId="35" w16cid:durableId="207424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9183221">
    <w:abstractNumId w:val="7"/>
  </w:num>
  <w:num w:numId="37" w16cid:durableId="482702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65686379">
    <w:abstractNumId w:val="23"/>
  </w:num>
  <w:num w:numId="39" w16cid:durableId="10694974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2298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8203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72462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118836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51976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74812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063136190">
    <w:abstractNumId w:val="28"/>
  </w:num>
  <w:num w:numId="47" w16cid:durableId="1206061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78017259">
    <w:abstractNumId w:val="6"/>
  </w:num>
  <w:num w:numId="49" w16cid:durableId="850800723">
    <w:abstractNumId w:val="4"/>
  </w:num>
  <w:num w:numId="50" w16cid:durableId="250938090">
    <w:abstractNumId w:val="27"/>
  </w:num>
  <w:num w:numId="51" w16cid:durableId="604271542">
    <w:abstractNumId w:val="0"/>
  </w:num>
  <w:num w:numId="52" w16cid:durableId="482351477">
    <w:abstractNumId w:val="3"/>
  </w:num>
  <w:num w:numId="53" w16cid:durableId="105850312">
    <w:abstractNumId w:val="5"/>
  </w:num>
  <w:num w:numId="54" w16cid:durableId="11645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E5"/>
    <w:rsid w:val="000074DF"/>
    <w:rsid w:val="00053016"/>
    <w:rsid w:val="00055937"/>
    <w:rsid w:val="00071C48"/>
    <w:rsid w:val="000A2583"/>
    <w:rsid w:val="000A7BD8"/>
    <w:rsid w:val="000D51D5"/>
    <w:rsid w:val="001023A7"/>
    <w:rsid w:val="0017750F"/>
    <w:rsid w:val="001C48D5"/>
    <w:rsid w:val="001D6E11"/>
    <w:rsid w:val="001F2BA4"/>
    <w:rsid w:val="00206672"/>
    <w:rsid w:val="00217823"/>
    <w:rsid w:val="002470D0"/>
    <w:rsid w:val="00261285"/>
    <w:rsid w:val="00265AB6"/>
    <w:rsid w:val="002D0ECD"/>
    <w:rsid w:val="002F2CE0"/>
    <w:rsid w:val="00310D23"/>
    <w:rsid w:val="00346F23"/>
    <w:rsid w:val="00362A30"/>
    <w:rsid w:val="00381F28"/>
    <w:rsid w:val="003834C3"/>
    <w:rsid w:val="00394897"/>
    <w:rsid w:val="00427930"/>
    <w:rsid w:val="004737EB"/>
    <w:rsid w:val="004A047C"/>
    <w:rsid w:val="004A395B"/>
    <w:rsid w:val="004A7154"/>
    <w:rsid w:val="004C2F38"/>
    <w:rsid w:val="004F6D22"/>
    <w:rsid w:val="004F73D0"/>
    <w:rsid w:val="004F7EE2"/>
    <w:rsid w:val="00532EE5"/>
    <w:rsid w:val="0069143B"/>
    <w:rsid w:val="007333B1"/>
    <w:rsid w:val="007D1B96"/>
    <w:rsid w:val="00816176"/>
    <w:rsid w:val="0085657F"/>
    <w:rsid w:val="00910032"/>
    <w:rsid w:val="00936730"/>
    <w:rsid w:val="0099291B"/>
    <w:rsid w:val="009B3DE2"/>
    <w:rsid w:val="009B4F59"/>
    <w:rsid w:val="009C46DB"/>
    <w:rsid w:val="00AB1367"/>
    <w:rsid w:val="00AB7464"/>
    <w:rsid w:val="00AC5481"/>
    <w:rsid w:val="00B44F5F"/>
    <w:rsid w:val="00B604EC"/>
    <w:rsid w:val="00BA7B6A"/>
    <w:rsid w:val="00BD7B07"/>
    <w:rsid w:val="00C27038"/>
    <w:rsid w:val="00C46C40"/>
    <w:rsid w:val="00C66514"/>
    <w:rsid w:val="00C82A10"/>
    <w:rsid w:val="00CA1D97"/>
    <w:rsid w:val="00CF3045"/>
    <w:rsid w:val="00D06A2D"/>
    <w:rsid w:val="00D602A4"/>
    <w:rsid w:val="00DA3997"/>
    <w:rsid w:val="00DD764B"/>
    <w:rsid w:val="00DE7C79"/>
    <w:rsid w:val="00E12418"/>
    <w:rsid w:val="00E76C4E"/>
    <w:rsid w:val="00EA613F"/>
    <w:rsid w:val="00F22E4A"/>
    <w:rsid w:val="00F24827"/>
    <w:rsid w:val="00F52108"/>
    <w:rsid w:val="00FA4968"/>
    <w:rsid w:val="00FA7093"/>
    <w:rsid w:val="00FB74FD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95621"/>
  <w14:defaultImageDpi w14:val="300"/>
  <w15:chartTrackingRefBased/>
  <w15:docId w15:val="{254F767B-DFDD-457B-8DCC-8B0E632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7750F"/>
    <w:pPr>
      <w:spacing w:after="120"/>
      <w:ind w:left="720"/>
    </w:pPr>
    <w:rPr>
      <w:iCs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4A047C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PargrafodaLista">
    <w:name w:val="List Paragraph"/>
    <w:basedOn w:val="Normal"/>
    <w:uiPriority w:val="72"/>
    <w:qFormat/>
    <w:rsid w:val="00265AB6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4F7EE2"/>
    <w:rPr>
      <w:rFonts w:ascii="Arial" w:hAnsi="Arial"/>
      <w:b/>
      <w:sz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4F7EE2"/>
    <w:rPr>
      <w:lang w:val="en-US" w:eastAsia="en-US"/>
    </w:rPr>
  </w:style>
  <w:style w:type="character" w:customStyle="1" w:styleId="Ttulo1Char">
    <w:name w:val="Título 1 Char"/>
    <w:basedOn w:val="Fontepargpadro"/>
    <w:link w:val="Ttulo1"/>
    <w:rsid w:val="00DD764B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D764B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DD764B"/>
    <w:rPr>
      <w:rFonts w:ascii="Arial" w:hAnsi="Arial"/>
      <w:i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604EC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B604EC"/>
    <w:rPr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B604E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4F5F"/>
    <w:rPr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4F5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Especificac&#166;&#186;a&#166;&#226;o%20d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Especificac¦ºa¦âo do Caso de Uso.dot</Template>
  <TotalTime>29</TotalTime>
  <Pages>15</Pages>
  <Words>3267</Words>
  <Characters>17648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 Caso de Uso: &lt;Nome do Case de Uso&gt;</vt:lpstr>
      <vt:lpstr>Especificação do Caso de Uso: &lt;Nome do Case de Uso&gt;</vt:lpstr>
    </vt:vector>
  </TitlesOfParts>
  <Manager/>
  <Company>ICMC-USP</Company>
  <LinksUpToDate>false</LinksUpToDate>
  <CharactersWithSpaces>20874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Caso de Uso: &lt;Nome do Case de Uso&gt;</dc:title>
  <dc:subject>&lt;Nome do Projeto&gt;</dc:subject>
  <dc:creator>Ricardo Luiz Da Silva Passos</dc:creator>
  <cp:keywords/>
  <dc:description/>
  <cp:lastModifiedBy>Willian Hideki</cp:lastModifiedBy>
  <cp:revision>12</cp:revision>
  <cp:lastPrinted>1900-01-01T02:00:00Z</cp:lastPrinted>
  <dcterms:created xsi:type="dcterms:W3CDTF">2023-04-10T20:46:00Z</dcterms:created>
  <dcterms:modified xsi:type="dcterms:W3CDTF">2023-04-10T21:42:00Z</dcterms:modified>
  <cp:category/>
</cp:coreProperties>
</file>