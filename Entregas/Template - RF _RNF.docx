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BE05" w14:textId="506F36C2" w:rsidR="00A92C0D" w:rsidRPr="005F3300" w:rsidRDefault="00A92C0D">
      <w:pPr>
        <w:pStyle w:val="Ttulo"/>
        <w:jc w:val="right"/>
      </w:pPr>
      <w:r>
        <w:fldChar w:fldCharType="begin"/>
      </w:r>
      <w:r w:rsidRPr="005F3300">
        <w:instrText xml:space="preserve"> SUBJECT  \* MERGEFORMAT </w:instrText>
      </w:r>
      <w:r>
        <w:fldChar w:fldCharType="separate"/>
      </w:r>
      <w:r w:rsidR="005F3300" w:rsidRPr="005F3300">
        <w:t>&lt;</w:t>
      </w:r>
      <w:r w:rsidR="00F17B5A">
        <w:t>Digital Menu</w:t>
      </w:r>
      <w:r w:rsidR="005F3300" w:rsidRPr="005F3300">
        <w:t>&gt;</w:t>
      </w:r>
      <w:r>
        <w:fldChar w:fldCharType="end"/>
      </w:r>
    </w:p>
    <w:p w14:paraId="612F905E" w14:textId="77777777" w:rsidR="00A92C0D" w:rsidRPr="005F3300" w:rsidRDefault="00A92C0D">
      <w:pPr>
        <w:pStyle w:val="Ttulo"/>
        <w:jc w:val="right"/>
      </w:pPr>
      <w:r>
        <w:fldChar w:fldCharType="begin"/>
      </w:r>
      <w:r w:rsidRPr="005F3300">
        <w:instrText xml:space="preserve"> TITLE  \* MERGEFORMAT </w:instrText>
      </w:r>
      <w:r>
        <w:fldChar w:fldCharType="separate"/>
      </w:r>
      <w:r w:rsidR="005F3300" w:rsidRPr="005F3300">
        <w:t>Especificação de Requisitos de Software</w:t>
      </w:r>
      <w:r>
        <w:fldChar w:fldCharType="end"/>
      </w:r>
    </w:p>
    <w:p w14:paraId="53538E15" w14:textId="77777777" w:rsidR="00A92C0D" w:rsidRPr="005F3300" w:rsidRDefault="00A92C0D"/>
    <w:p w14:paraId="477EB098" w14:textId="77777777" w:rsidR="00A92C0D" w:rsidRPr="005F3300" w:rsidRDefault="00A92C0D"/>
    <w:p w14:paraId="62497F73" w14:textId="77777777" w:rsidR="00A92C0D" w:rsidRPr="005F3300" w:rsidRDefault="00A92C0D">
      <w:pPr>
        <w:pStyle w:val="Ttulo"/>
        <w:jc w:val="right"/>
        <w:rPr>
          <w:sz w:val="28"/>
        </w:rPr>
      </w:pPr>
      <w:r w:rsidRPr="005F3300">
        <w:rPr>
          <w:sz w:val="28"/>
        </w:rPr>
        <w:t>Versão &lt;1.0&gt;</w:t>
      </w:r>
    </w:p>
    <w:p w14:paraId="38AB3C83" w14:textId="77777777" w:rsidR="00A92C0D" w:rsidRDefault="00A92C0D">
      <w:pPr>
        <w:pStyle w:val="Ttulo"/>
        <w:rPr>
          <w:color w:val="5B9BD5"/>
          <w:sz w:val="28"/>
        </w:rPr>
      </w:pPr>
    </w:p>
    <w:p w14:paraId="1C3D5059" w14:textId="77777777" w:rsidR="00A92C0D" w:rsidRDefault="00A92C0D">
      <w:pPr>
        <w:jc w:val="right"/>
        <w:rPr>
          <w:color w:val="5B9BD5"/>
        </w:rPr>
      </w:pPr>
    </w:p>
    <w:p w14:paraId="7740293D" w14:textId="77777777" w:rsidR="00A92C0D" w:rsidRPr="000A7C3A" w:rsidRDefault="001A7B4D" w:rsidP="000A7C3A">
      <w:pPr>
        <w:pStyle w:val="InfoBlue"/>
      </w:pPr>
      <w:r w:rsidRPr="000A7C3A">
        <w:t xml:space="preserve">[Observação: O </w:t>
      </w:r>
      <w:proofErr w:type="spellStart"/>
      <w:r w:rsidRPr="000A7C3A">
        <w:t>template</w:t>
      </w:r>
      <w:proofErr w:type="spellEnd"/>
      <w:r w:rsidRPr="000A7C3A">
        <w:t xml:space="preserve"> a seguir é fornecido para uso com o </w:t>
      </w:r>
      <w:proofErr w:type="spellStart"/>
      <w:r w:rsidRPr="000A7C3A">
        <w:t>Rational</w:t>
      </w:r>
      <w:proofErr w:type="spellEnd"/>
      <w:r w:rsidRPr="000A7C3A">
        <w:t xml:space="preserve"> </w:t>
      </w:r>
      <w:proofErr w:type="spellStart"/>
      <w:r w:rsidRPr="000A7C3A">
        <w:t>Unified</w:t>
      </w:r>
      <w:proofErr w:type="spellEnd"/>
      <w:r w:rsidRPr="000A7C3A">
        <w:t xml:space="preserve"> </w:t>
      </w:r>
      <w:proofErr w:type="spellStart"/>
      <w:r w:rsidRPr="000A7C3A">
        <w:t>Process</w:t>
      </w:r>
      <w:proofErr w:type="spellEnd"/>
      <w:r w:rsidRPr="000A7C3A">
        <w:t xml:space="preserve"> (RUP). O texto em azul exibido entre colchetes e em itálico (</w:t>
      </w:r>
      <w:proofErr w:type="spellStart"/>
      <w:r w:rsidRPr="000A7C3A">
        <w:t>style</w:t>
      </w:r>
      <w:proofErr w:type="spellEnd"/>
      <w:r w:rsidRPr="000A7C3A">
        <w:t>=</w:t>
      </w:r>
      <w:proofErr w:type="spellStart"/>
      <w:r w:rsidRPr="000A7C3A">
        <w:t>InfoBlue</w:t>
      </w:r>
      <w:proofErr w:type="spellEnd"/>
      <w:r w:rsidRPr="000A7C3A">
        <w:t>) foi incluído para orientar o autor e deve ser excluído antes da publicação do documento. Qualquer parágrafo inserido após esse estilo será definido automaticamente como normal (estilo=</w:t>
      </w:r>
      <w:proofErr w:type="spellStart"/>
      <w:r w:rsidRPr="000A7C3A">
        <w:t>BodyText</w:t>
      </w:r>
      <w:proofErr w:type="spellEnd"/>
      <w:r w:rsidRPr="000A7C3A">
        <w:t>).</w:t>
      </w:r>
      <w:r w:rsidR="00A92C0D" w:rsidRPr="000A7C3A">
        <w:t>]</w:t>
      </w:r>
    </w:p>
    <w:p w14:paraId="737B113A" w14:textId="77777777" w:rsidR="00A92C0D" w:rsidRPr="005F3300" w:rsidRDefault="00A92C0D">
      <w:pPr>
        <w:pStyle w:val="Corpodetexto"/>
      </w:pPr>
    </w:p>
    <w:p w14:paraId="5350D8E0" w14:textId="77777777" w:rsidR="00A92C0D" w:rsidRPr="005F3300" w:rsidRDefault="00A92C0D">
      <w:pPr>
        <w:pStyle w:val="Corpodetexto"/>
        <w:sectPr w:rsidR="00A92C0D" w:rsidRPr="005F330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F9CFE7C" w14:textId="77777777" w:rsidR="00A92C0D" w:rsidRDefault="001A7B4D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92C0D" w14:paraId="703FD4DD" w14:textId="77777777">
        <w:tc>
          <w:tcPr>
            <w:tcW w:w="2304" w:type="dxa"/>
          </w:tcPr>
          <w:p w14:paraId="24DBD794" w14:textId="77777777" w:rsidR="00A92C0D" w:rsidRDefault="00A92C0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</w:t>
            </w:r>
            <w:r w:rsidR="001A7B4D">
              <w:rPr>
                <w:b/>
              </w:rPr>
              <w:t>a</w:t>
            </w:r>
          </w:p>
        </w:tc>
        <w:tc>
          <w:tcPr>
            <w:tcW w:w="1152" w:type="dxa"/>
          </w:tcPr>
          <w:p w14:paraId="20EA1E43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</w:tcPr>
          <w:p w14:paraId="5097AD7B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14:paraId="65E729EA" w14:textId="77777777" w:rsidR="00A92C0D" w:rsidRDefault="001A7B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A92C0D">
              <w:rPr>
                <w:b/>
              </w:rPr>
              <w:t>or</w:t>
            </w:r>
          </w:p>
        </w:tc>
      </w:tr>
      <w:tr w:rsidR="00A92C0D" w14:paraId="79A08FD5" w14:textId="77777777">
        <w:tc>
          <w:tcPr>
            <w:tcW w:w="2304" w:type="dxa"/>
          </w:tcPr>
          <w:p w14:paraId="5BD620D6" w14:textId="48D66166" w:rsidR="00A92C0D" w:rsidRDefault="00A92C0D">
            <w:pPr>
              <w:pStyle w:val="Tabletext"/>
            </w:pPr>
            <w:r>
              <w:t>&lt;</w:t>
            </w:r>
            <w:r w:rsidR="00F17B5A">
              <w:t>31</w:t>
            </w:r>
            <w:r>
              <w:t>/</w:t>
            </w:r>
            <w:r w:rsidR="00F17B5A">
              <w:t>03</w:t>
            </w:r>
            <w:r>
              <w:t>/</w:t>
            </w:r>
            <w:r w:rsidR="00F17B5A">
              <w:t>23</w:t>
            </w:r>
            <w:r>
              <w:t>&gt;</w:t>
            </w:r>
          </w:p>
        </w:tc>
        <w:tc>
          <w:tcPr>
            <w:tcW w:w="1152" w:type="dxa"/>
          </w:tcPr>
          <w:p w14:paraId="40B6AA01" w14:textId="1674FB01" w:rsidR="00A92C0D" w:rsidRDefault="00A92C0D">
            <w:pPr>
              <w:pStyle w:val="Tabletext"/>
            </w:pPr>
            <w:r>
              <w:t>&lt;</w:t>
            </w:r>
            <w:r w:rsidR="00F17B5A">
              <w:t>1</w:t>
            </w:r>
            <w:r>
              <w:t>.</w:t>
            </w:r>
            <w:r w:rsidR="00F17B5A">
              <w:t>0</w:t>
            </w:r>
            <w:r>
              <w:t>&gt;</w:t>
            </w:r>
          </w:p>
        </w:tc>
        <w:tc>
          <w:tcPr>
            <w:tcW w:w="3744" w:type="dxa"/>
          </w:tcPr>
          <w:p w14:paraId="3AA4B04C" w14:textId="58491ED6" w:rsidR="00A92C0D" w:rsidRDefault="00A92C0D">
            <w:pPr>
              <w:pStyle w:val="Tabletext"/>
            </w:pPr>
            <w:r>
              <w:t>&lt;</w:t>
            </w:r>
            <w:r w:rsidR="00F17B5A">
              <w:t>Primeira versão</w:t>
            </w:r>
            <w:r>
              <w:t>&gt;</w:t>
            </w:r>
          </w:p>
        </w:tc>
        <w:tc>
          <w:tcPr>
            <w:tcW w:w="2304" w:type="dxa"/>
          </w:tcPr>
          <w:p w14:paraId="5B0C1578" w14:textId="76FC272F" w:rsidR="00A92C0D" w:rsidRDefault="00A92C0D">
            <w:pPr>
              <w:pStyle w:val="Tabletext"/>
            </w:pPr>
            <w:r>
              <w:t>&lt;</w:t>
            </w:r>
            <w:r w:rsidR="00F17B5A">
              <w:t>Grupo</w:t>
            </w:r>
            <w:r>
              <w:t>&gt;</w:t>
            </w:r>
          </w:p>
        </w:tc>
      </w:tr>
      <w:tr w:rsidR="00A92C0D" w14:paraId="5F0C0740" w14:textId="77777777">
        <w:tc>
          <w:tcPr>
            <w:tcW w:w="2304" w:type="dxa"/>
          </w:tcPr>
          <w:p w14:paraId="1FBAC628" w14:textId="77777777" w:rsidR="00A92C0D" w:rsidRDefault="00A92C0D">
            <w:pPr>
              <w:pStyle w:val="Tabletext"/>
            </w:pPr>
          </w:p>
        </w:tc>
        <w:tc>
          <w:tcPr>
            <w:tcW w:w="1152" w:type="dxa"/>
          </w:tcPr>
          <w:p w14:paraId="5B50B609" w14:textId="77777777" w:rsidR="00A92C0D" w:rsidRDefault="00A92C0D">
            <w:pPr>
              <w:pStyle w:val="Tabletext"/>
            </w:pPr>
          </w:p>
        </w:tc>
        <w:tc>
          <w:tcPr>
            <w:tcW w:w="3744" w:type="dxa"/>
          </w:tcPr>
          <w:p w14:paraId="42645860" w14:textId="77777777" w:rsidR="00A92C0D" w:rsidRDefault="00A92C0D">
            <w:pPr>
              <w:pStyle w:val="Tabletext"/>
            </w:pPr>
          </w:p>
        </w:tc>
        <w:tc>
          <w:tcPr>
            <w:tcW w:w="2304" w:type="dxa"/>
          </w:tcPr>
          <w:p w14:paraId="1E9F444D" w14:textId="77777777" w:rsidR="00A92C0D" w:rsidRDefault="00A92C0D">
            <w:pPr>
              <w:pStyle w:val="Tabletext"/>
            </w:pPr>
          </w:p>
        </w:tc>
      </w:tr>
      <w:tr w:rsidR="00A92C0D" w14:paraId="3C22FE3F" w14:textId="77777777">
        <w:tc>
          <w:tcPr>
            <w:tcW w:w="2304" w:type="dxa"/>
          </w:tcPr>
          <w:p w14:paraId="6B7F14D0" w14:textId="77777777" w:rsidR="00A92C0D" w:rsidRDefault="00A92C0D">
            <w:pPr>
              <w:pStyle w:val="Tabletext"/>
            </w:pPr>
          </w:p>
        </w:tc>
        <w:tc>
          <w:tcPr>
            <w:tcW w:w="1152" w:type="dxa"/>
          </w:tcPr>
          <w:p w14:paraId="054E655B" w14:textId="77777777" w:rsidR="00A92C0D" w:rsidRDefault="00A92C0D">
            <w:pPr>
              <w:pStyle w:val="Tabletext"/>
            </w:pPr>
          </w:p>
        </w:tc>
        <w:tc>
          <w:tcPr>
            <w:tcW w:w="3744" w:type="dxa"/>
          </w:tcPr>
          <w:p w14:paraId="2B92F5DA" w14:textId="77777777" w:rsidR="00A92C0D" w:rsidRDefault="00A92C0D">
            <w:pPr>
              <w:pStyle w:val="Tabletext"/>
            </w:pPr>
          </w:p>
        </w:tc>
        <w:tc>
          <w:tcPr>
            <w:tcW w:w="2304" w:type="dxa"/>
          </w:tcPr>
          <w:p w14:paraId="3FEE82F6" w14:textId="77777777" w:rsidR="00A92C0D" w:rsidRDefault="00A92C0D">
            <w:pPr>
              <w:pStyle w:val="Tabletext"/>
            </w:pPr>
          </w:p>
        </w:tc>
      </w:tr>
      <w:tr w:rsidR="00A92C0D" w14:paraId="4F5FA8CB" w14:textId="77777777">
        <w:tc>
          <w:tcPr>
            <w:tcW w:w="2304" w:type="dxa"/>
          </w:tcPr>
          <w:p w14:paraId="2580796D" w14:textId="77777777" w:rsidR="00A92C0D" w:rsidRDefault="00A92C0D">
            <w:pPr>
              <w:pStyle w:val="Tabletext"/>
            </w:pPr>
          </w:p>
        </w:tc>
        <w:tc>
          <w:tcPr>
            <w:tcW w:w="1152" w:type="dxa"/>
          </w:tcPr>
          <w:p w14:paraId="4CBF0976" w14:textId="77777777" w:rsidR="00A92C0D" w:rsidRDefault="00A92C0D">
            <w:pPr>
              <w:pStyle w:val="Tabletext"/>
            </w:pPr>
          </w:p>
        </w:tc>
        <w:tc>
          <w:tcPr>
            <w:tcW w:w="3744" w:type="dxa"/>
          </w:tcPr>
          <w:p w14:paraId="57DADCEA" w14:textId="77777777" w:rsidR="00A92C0D" w:rsidRDefault="00A92C0D">
            <w:pPr>
              <w:pStyle w:val="Tabletext"/>
            </w:pPr>
          </w:p>
        </w:tc>
        <w:tc>
          <w:tcPr>
            <w:tcW w:w="2304" w:type="dxa"/>
          </w:tcPr>
          <w:p w14:paraId="0259F02D" w14:textId="77777777" w:rsidR="00A92C0D" w:rsidRDefault="00A92C0D">
            <w:pPr>
              <w:pStyle w:val="Tabletext"/>
            </w:pPr>
          </w:p>
        </w:tc>
      </w:tr>
    </w:tbl>
    <w:p w14:paraId="23DB414D" w14:textId="77777777" w:rsidR="00A92C0D" w:rsidRDefault="00A92C0D"/>
    <w:p w14:paraId="2D64F161" w14:textId="77777777" w:rsidR="00A92C0D" w:rsidRDefault="00A92C0D">
      <w:pPr>
        <w:pStyle w:val="Ttulo"/>
      </w:pPr>
      <w:r>
        <w:br w:type="page"/>
      </w:r>
      <w:r w:rsidR="00FD3C06">
        <w:lastRenderedPageBreak/>
        <w:t>Tabela de Conteúdo</w:t>
      </w:r>
    </w:p>
    <w:p w14:paraId="679659CF" w14:textId="5E177A72" w:rsidR="005F3300" w:rsidRDefault="00A92C0D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F3300">
        <w:rPr>
          <w:noProof/>
        </w:rPr>
        <w:t>1.</w:t>
      </w:r>
      <w:r w:rsidR="005F3300">
        <w:rPr>
          <w:rFonts w:ascii="Calibri" w:hAnsi="Calibri"/>
          <w:noProof/>
          <w:sz w:val="22"/>
          <w:szCs w:val="22"/>
          <w:lang w:eastAsia="pt-BR"/>
        </w:rPr>
        <w:tab/>
      </w:r>
      <w:r w:rsidR="005F3300">
        <w:rPr>
          <w:noProof/>
        </w:rPr>
        <w:t>Requisitos Específicos</w:t>
      </w:r>
      <w:r w:rsidR="005F3300">
        <w:rPr>
          <w:noProof/>
        </w:rPr>
        <w:tab/>
      </w:r>
      <w:r w:rsidR="005F3300">
        <w:rPr>
          <w:noProof/>
        </w:rPr>
        <w:fldChar w:fldCharType="begin"/>
      </w:r>
      <w:r w:rsidR="005F3300">
        <w:rPr>
          <w:noProof/>
        </w:rPr>
        <w:instrText xml:space="preserve"> PAGEREF _Toc115258248 \h </w:instrText>
      </w:r>
      <w:r w:rsidR="005F3300">
        <w:rPr>
          <w:noProof/>
        </w:rPr>
      </w:r>
      <w:r w:rsidR="005F3300">
        <w:rPr>
          <w:noProof/>
        </w:rPr>
        <w:fldChar w:fldCharType="separate"/>
      </w:r>
      <w:r w:rsidR="005F3300">
        <w:rPr>
          <w:noProof/>
        </w:rPr>
        <w:t>4</w:t>
      </w:r>
      <w:r w:rsidR="005F3300">
        <w:rPr>
          <w:noProof/>
        </w:rPr>
        <w:fldChar w:fldCharType="end"/>
      </w:r>
    </w:p>
    <w:p w14:paraId="0E0046D9" w14:textId="186C425F" w:rsidR="005F3300" w:rsidRDefault="005F3300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AAB4D8" w14:textId="6F1096BF" w:rsidR="005F3300" w:rsidRDefault="005F3300">
      <w:pPr>
        <w:pStyle w:val="Sumrio3"/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1.1.1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&lt;Requisito functional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89D49" w14:textId="29BF3C38" w:rsidR="005F3300" w:rsidRDefault="005F3300">
      <w:pPr>
        <w:pStyle w:val="Sumrio3"/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1.1.2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&lt;Requisito functional dois&gt;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E6B2B0" w14:textId="2493FF49" w:rsidR="005F3300" w:rsidRDefault="005F3300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1.2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_Toc115258252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61FA7C" w14:textId="58E2BEEF" w:rsidR="005F3300" w:rsidRDefault="005F3300">
      <w:pPr>
        <w:pStyle w:val="Sumrio3"/>
        <w:rPr>
          <w:rFonts w:ascii="Calibri" w:hAnsi="Calibri"/>
          <w:noProof/>
          <w:sz w:val="22"/>
          <w:szCs w:val="22"/>
          <w:lang w:eastAsia="pt-BR"/>
        </w:rPr>
      </w:pPr>
      <w:r w:rsidRPr="008E0D4E">
        <w:rPr>
          <w:noProof/>
        </w:rPr>
        <w:t>1.2.1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 w:rsidRPr="008E0D4E">
        <w:rPr>
          <w:noProof/>
        </w:rPr>
        <w:t>&lt;Requisito de Não Funcionais Um&gt;</w:t>
      </w:r>
      <w:r w:rsidRPr="005F3300">
        <w:rPr>
          <w:noProof/>
        </w:rPr>
        <w:tab/>
      </w:r>
      <w:r>
        <w:rPr>
          <w:noProof/>
        </w:rPr>
        <w:fldChar w:fldCharType="begin"/>
      </w:r>
      <w:r w:rsidRPr="005F3300">
        <w:rPr>
          <w:noProof/>
        </w:rPr>
        <w:instrText xml:space="preserve"> PAGEREF _Toc115258253 \h </w:instrText>
      </w:r>
      <w:r>
        <w:rPr>
          <w:noProof/>
        </w:rPr>
      </w:r>
      <w:r>
        <w:rPr>
          <w:noProof/>
        </w:rPr>
        <w:fldChar w:fldCharType="separate"/>
      </w:r>
      <w:r w:rsidRPr="005F3300">
        <w:rPr>
          <w:noProof/>
        </w:rPr>
        <w:t>4</w:t>
      </w:r>
      <w:r>
        <w:rPr>
          <w:noProof/>
        </w:rPr>
        <w:fldChar w:fldCharType="end"/>
      </w:r>
    </w:p>
    <w:p w14:paraId="5ED313C7" w14:textId="2A629B8A" w:rsidR="005F3300" w:rsidRDefault="005F3300">
      <w:pPr>
        <w:pStyle w:val="Sumrio3"/>
        <w:rPr>
          <w:rFonts w:ascii="Calibri" w:hAnsi="Calibri"/>
          <w:noProof/>
          <w:sz w:val="22"/>
          <w:szCs w:val="22"/>
          <w:lang w:eastAsia="pt-BR"/>
        </w:rPr>
      </w:pPr>
      <w:r w:rsidRPr="008E0D4E">
        <w:rPr>
          <w:noProof/>
        </w:rPr>
        <w:t>1.2.2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 w:rsidRPr="008E0D4E">
        <w:rPr>
          <w:noProof/>
        </w:rPr>
        <w:t>&lt;Requisito de Não Funcionais dois&gt;</w:t>
      </w:r>
      <w:r w:rsidRPr="005F3300">
        <w:rPr>
          <w:noProof/>
        </w:rPr>
        <w:tab/>
      </w:r>
      <w:r>
        <w:rPr>
          <w:noProof/>
        </w:rPr>
        <w:fldChar w:fldCharType="begin"/>
      </w:r>
      <w:r w:rsidRPr="005F3300">
        <w:rPr>
          <w:noProof/>
        </w:rPr>
        <w:instrText xml:space="preserve"> PAGEREF _Toc115258254 \h </w:instrText>
      </w:r>
      <w:r>
        <w:rPr>
          <w:noProof/>
        </w:rPr>
      </w:r>
      <w:r>
        <w:rPr>
          <w:noProof/>
        </w:rPr>
        <w:fldChar w:fldCharType="separate"/>
      </w:r>
      <w:r w:rsidRPr="005F3300">
        <w:rPr>
          <w:noProof/>
        </w:rPr>
        <w:t>4</w:t>
      </w:r>
      <w:r>
        <w:rPr>
          <w:noProof/>
        </w:rPr>
        <w:fldChar w:fldCharType="end"/>
      </w:r>
    </w:p>
    <w:p w14:paraId="08EF5357" w14:textId="62AAA3FD" w:rsidR="00A92C0D" w:rsidRPr="005F3300" w:rsidRDefault="00A92C0D">
      <w:pPr>
        <w:pStyle w:val="Ttulo"/>
      </w:pPr>
      <w:r>
        <w:fldChar w:fldCharType="end"/>
      </w:r>
      <w:r w:rsidRPr="005F3300">
        <w:br w:type="page"/>
      </w:r>
      <w:r w:rsidR="00FD3C06" w:rsidRPr="005F3300">
        <w:lastRenderedPageBreak/>
        <w:t>Especificação de Requisitos de Software</w:t>
      </w:r>
    </w:p>
    <w:p w14:paraId="058E9B17" w14:textId="77777777" w:rsidR="005F3300" w:rsidRPr="005F3300" w:rsidRDefault="005F3300" w:rsidP="005F3300">
      <w:pPr>
        <w:pStyle w:val="Corpodetexto"/>
      </w:pPr>
    </w:p>
    <w:p w14:paraId="496F4A30" w14:textId="77777777" w:rsidR="00A92C0D" w:rsidRDefault="00A92C0D">
      <w:pPr>
        <w:pStyle w:val="Ttulo1"/>
      </w:pPr>
      <w:bookmarkStart w:id="0" w:name="_Toc115258248"/>
      <w:r>
        <w:t>Requisitos Específicos</w:t>
      </w:r>
      <w:bookmarkEnd w:id="0"/>
      <w:r>
        <w:t xml:space="preserve"> </w:t>
      </w:r>
    </w:p>
    <w:p w14:paraId="4D7E0148" w14:textId="77777777" w:rsidR="00FE3DDA" w:rsidRPr="000A7C3A" w:rsidRDefault="00FE3DDA" w:rsidP="000A7C3A">
      <w:pPr>
        <w:pStyle w:val="InfoBlue"/>
      </w:pPr>
      <w:r w:rsidRPr="000A7C3A">
        <w:t>[Esta seção da SRS deve conter todos os requisitos de software em um nível de detalhamento suficiente para possibilitar que os designers projetem um sistema que satisfaça esses requisitos e que os testadores verifiquem se o sistema satisfaz esses requisitos.   Quando for utilizada a modelagem de casos de uso, esses requisitos serão capturados nos Casos de Uso e nas especificações suplementares aplicáveis. Se a modelagem de casos de uso não for utilizada, o esquema das especificações suplementares poderá ser inserido diretamente nesta seção, conforme mostrado a seguir.]</w:t>
      </w:r>
    </w:p>
    <w:p w14:paraId="76040BEF" w14:textId="77777777" w:rsidR="00A92C0D" w:rsidRDefault="005B4D25">
      <w:pPr>
        <w:pStyle w:val="Ttulo2"/>
      </w:pPr>
      <w:bookmarkStart w:id="1" w:name="_Toc115258249"/>
      <w:r>
        <w:t xml:space="preserve">Requisitos </w:t>
      </w:r>
      <w:r w:rsidR="00A92C0D">
        <w:t>Funciona</w:t>
      </w:r>
      <w:r>
        <w:t>is</w:t>
      </w:r>
      <w:bookmarkEnd w:id="1"/>
    </w:p>
    <w:p w14:paraId="144AB56E" w14:textId="77777777" w:rsidR="00DE4ECF" w:rsidRPr="005F3300" w:rsidRDefault="00DE4ECF" w:rsidP="000A7C3A">
      <w:pPr>
        <w:pStyle w:val="InfoBlue"/>
      </w:pPr>
      <w:r w:rsidRPr="005F3300">
        <w:t>[Esta seção descreve os requisitos funcionais do sistema que são expressos no estilo de linguagem natural. Para muitos aplicativos, este poderá ser o volume do Pacote da SRS. É necessário refletir muito para organizar esta seção. Normalmente, esta seção é organizada por recurso, mas outros métodos de organização também poderão ser adequados como, por exemplo, a organização por usuário ou a organização por subsistema. Entre os requisitos funcionais poderão estar incluídos conjuntos de recursos, capacidades e segurança.</w:t>
      </w:r>
    </w:p>
    <w:p w14:paraId="111EFC21" w14:textId="77777777" w:rsidR="00DE4ECF" w:rsidRPr="005F3300" w:rsidRDefault="00DE4ECF" w:rsidP="000A7C3A">
      <w:pPr>
        <w:pStyle w:val="InfoBlue"/>
      </w:pPr>
      <w:r w:rsidRPr="005F3300">
        <w:t>Quando as ferramentas de desenvolvimento de aplicativos, como ferramentas de requisitos, ferramentas de modelagem, entre outras, forem utilizadas para capturar a funcionalidade, esta seção fará referência à disponibilidade desses dados, indicando o local e o nome da ferramenta usada para capturar os dados.]</w:t>
      </w:r>
    </w:p>
    <w:p w14:paraId="6CBB362F" w14:textId="2C17647E" w:rsidR="00A92C0D" w:rsidRDefault="00346182">
      <w:pPr>
        <w:pStyle w:val="Ttulo3"/>
      </w:pPr>
      <w:r>
        <w:t xml:space="preserve">[RF-01] </w:t>
      </w:r>
    </w:p>
    <w:p w14:paraId="32330AB3" w14:textId="23C71874" w:rsidR="00346182" w:rsidRDefault="00713035" w:rsidP="00346182">
      <w:pPr>
        <w:ind w:left="720"/>
      </w:pPr>
      <w:r>
        <w:t>Login a partir</w:t>
      </w:r>
      <w:r w:rsidR="00837407">
        <w:t xml:space="preserve"> do usuário e senha </w:t>
      </w:r>
      <w:r>
        <w:t xml:space="preserve">(válidos) ou “mesa” </w:t>
      </w:r>
      <w:r w:rsidR="00837407">
        <w:t>para garantir acesso ao sistema.</w:t>
      </w:r>
    </w:p>
    <w:p w14:paraId="556FB54D" w14:textId="7D7809AE" w:rsidR="005F3300" w:rsidRDefault="00346182" w:rsidP="00346182">
      <w:pPr>
        <w:pStyle w:val="Ttulo3"/>
      </w:pPr>
      <w:r>
        <w:t>[RF-0</w:t>
      </w:r>
      <w:r w:rsidR="00A86C87">
        <w:t>2</w:t>
      </w:r>
      <w:r>
        <w:t xml:space="preserve">] </w:t>
      </w:r>
    </w:p>
    <w:p w14:paraId="0118623C" w14:textId="3BC11D1D" w:rsidR="00837407" w:rsidRPr="00837407" w:rsidRDefault="00837407" w:rsidP="00837407">
      <w:pPr>
        <w:ind w:left="720"/>
      </w:pPr>
      <w:r>
        <w:t xml:space="preserve">O software deve permitir que o administrador </w:t>
      </w:r>
      <w:r w:rsidRPr="00837407">
        <w:rPr>
          <w:i/>
          <w:iCs/>
        </w:rPr>
        <w:t>master</w:t>
      </w:r>
      <w:r>
        <w:rPr>
          <w:i/>
          <w:iCs/>
        </w:rPr>
        <w:t xml:space="preserve"> </w:t>
      </w:r>
      <w:r>
        <w:t>efetue a manutenção (criação, pesquisa, alteração e exclusão) de um usuário.</w:t>
      </w:r>
    </w:p>
    <w:p w14:paraId="14D2DE93" w14:textId="4A881FC3" w:rsidR="00346182" w:rsidRDefault="0092111D" w:rsidP="00837407">
      <w:pPr>
        <w:pStyle w:val="Ttulo3"/>
      </w:pPr>
      <w:r>
        <w:t>[RF-0</w:t>
      </w:r>
      <w:r w:rsidR="00F17C76">
        <w:t>3</w:t>
      </w:r>
      <w:r>
        <w:t xml:space="preserve">] </w:t>
      </w:r>
    </w:p>
    <w:p w14:paraId="5DEFD998" w14:textId="661716F4" w:rsidR="00837407" w:rsidRDefault="00837407" w:rsidP="00837407">
      <w:pPr>
        <w:ind w:left="720"/>
      </w:pPr>
      <w:r>
        <w:t xml:space="preserve">O software deve permitir que o administrador </w:t>
      </w:r>
      <w:r w:rsidRPr="00837407">
        <w:rPr>
          <w:i/>
          <w:iCs/>
        </w:rPr>
        <w:t>master</w:t>
      </w:r>
      <w:r>
        <w:rPr>
          <w:i/>
          <w:iCs/>
        </w:rPr>
        <w:t xml:space="preserve"> </w:t>
      </w:r>
      <w:r>
        <w:t>efetue a manutenção (criação, pesquisa, alteração e exclusão) de um produto.</w:t>
      </w:r>
    </w:p>
    <w:p w14:paraId="70E1F4B2" w14:textId="256DD813" w:rsidR="00837407" w:rsidRDefault="00837407" w:rsidP="00837407">
      <w:pPr>
        <w:pStyle w:val="Ttulo3"/>
      </w:pPr>
      <w:r>
        <w:t xml:space="preserve">[RF-04] </w:t>
      </w:r>
    </w:p>
    <w:p w14:paraId="277543D5" w14:textId="331004FB" w:rsidR="00837407" w:rsidRDefault="00837407" w:rsidP="00837407">
      <w:pPr>
        <w:ind w:left="720"/>
      </w:pPr>
      <w:r>
        <w:t xml:space="preserve">O software deve permitir que o administrador </w:t>
      </w:r>
      <w:r w:rsidRPr="00837407">
        <w:rPr>
          <w:i/>
          <w:iCs/>
        </w:rPr>
        <w:t>master</w:t>
      </w:r>
      <w:r>
        <w:rPr>
          <w:i/>
          <w:iCs/>
        </w:rPr>
        <w:t xml:space="preserve"> </w:t>
      </w:r>
      <w:r>
        <w:t>efetue a manutenção (criação, pesquisa, alteração e exclusão) de uma mesa.</w:t>
      </w:r>
    </w:p>
    <w:p w14:paraId="2CE07B9F" w14:textId="6CF584FD" w:rsidR="00CC3FAE" w:rsidRDefault="00CC3FAE" w:rsidP="00CC3FAE">
      <w:pPr>
        <w:pStyle w:val="Ttulo3"/>
      </w:pPr>
      <w:r>
        <w:t xml:space="preserve">[RF-05] </w:t>
      </w:r>
    </w:p>
    <w:p w14:paraId="3AF35050" w14:textId="53851F57" w:rsidR="00CC3FAE" w:rsidRDefault="00CC3FAE" w:rsidP="00CC3FAE">
      <w:pPr>
        <w:ind w:left="720"/>
      </w:pPr>
      <w:r>
        <w:t xml:space="preserve">O software deve permitir que o administrador </w:t>
      </w:r>
      <w:r w:rsidRPr="00CC3FAE">
        <w:rPr>
          <w:i/>
          <w:iCs/>
        </w:rPr>
        <w:t>master</w:t>
      </w:r>
      <w:r>
        <w:t xml:space="preserve"> e atendente efetue a manutenção (criação, pesquisa, alteração e exclusão) de um pedido.</w:t>
      </w:r>
    </w:p>
    <w:p w14:paraId="46D67E23" w14:textId="2110F918" w:rsidR="00CC3FAE" w:rsidRDefault="00CC3FAE" w:rsidP="00CC3FAE">
      <w:pPr>
        <w:pStyle w:val="Ttulo3"/>
      </w:pPr>
      <w:r>
        <w:t xml:space="preserve">[RF-06] </w:t>
      </w:r>
    </w:p>
    <w:p w14:paraId="35102133" w14:textId="59038ED6" w:rsidR="00CC3FAE" w:rsidRDefault="00CC3FAE" w:rsidP="00CC3FAE">
      <w:pPr>
        <w:ind w:left="720"/>
      </w:pPr>
      <w:r>
        <w:t>O software deve permitir que o usuário (mesa)</w:t>
      </w:r>
      <w:r>
        <w:rPr>
          <w:i/>
          <w:iCs/>
        </w:rPr>
        <w:t xml:space="preserve"> </w:t>
      </w:r>
      <w:r>
        <w:t xml:space="preserve">efetue a manutenção (criação, alteração e </w:t>
      </w:r>
      <w:r w:rsidR="00296088">
        <w:t>encerramento</w:t>
      </w:r>
      <w:r>
        <w:t xml:space="preserve">) </w:t>
      </w:r>
      <w:r w:rsidR="00296088">
        <w:t>somente do seu pedido.</w:t>
      </w:r>
    </w:p>
    <w:p w14:paraId="57920896" w14:textId="24D73A24" w:rsidR="00CC3FAE" w:rsidRDefault="00CC3FAE" w:rsidP="00CC3FAE">
      <w:pPr>
        <w:pStyle w:val="Ttulo3"/>
      </w:pPr>
      <w:r>
        <w:t xml:space="preserve">[RF-07] </w:t>
      </w:r>
    </w:p>
    <w:p w14:paraId="18603CA2" w14:textId="6382FCD5" w:rsidR="00CC3FAE" w:rsidRDefault="00CC3FAE" w:rsidP="00CC3FAE">
      <w:pPr>
        <w:ind w:left="720"/>
      </w:pPr>
      <w:r>
        <w:t>O software deve permitir que o usuário tenha acesso a visualização do cardápio.</w:t>
      </w:r>
    </w:p>
    <w:p w14:paraId="7A3B3A59" w14:textId="1578C111" w:rsidR="00296088" w:rsidRDefault="00296088" w:rsidP="00296088">
      <w:pPr>
        <w:pStyle w:val="Ttulo3"/>
      </w:pPr>
      <w:r>
        <w:t xml:space="preserve">[RF-08] </w:t>
      </w:r>
    </w:p>
    <w:p w14:paraId="089BD2AD" w14:textId="09DFE02A" w:rsidR="00837407" w:rsidRPr="00837407" w:rsidRDefault="00296088" w:rsidP="00837407">
      <w:pPr>
        <w:ind w:left="720"/>
      </w:pPr>
      <w:r>
        <w:t xml:space="preserve">O software deve permitir que o administrador </w:t>
      </w:r>
      <w:r w:rsidRPr="00296088">
        <w:rPr>
          <w:i/>
          <w:iCs/>
        </w:rPr>
        <w:t>master</w:t>
      </w:r>
      <w:r>
        <w:t xml:space="preserve"> gere relatórios de venda. **especificar depois</w:t>
      </w:r>
    </w:p>
    <w:p w14:paraId="1ED873DF" w14:textId="77777777" w:rsidR="00837407" w:rsidRPr="00837407" w:rsidRDefault="00837407" w:rsidP="00837407">
      <w:pPr>
        <w:ind w:left="720"/>
      </w:pPr>
    </w:p>
    <w:p w14:paraId="63375CCC" w14:textId="77777777" w:rsidR="00837407" w:rsidRPr="00837407" w:rsidRDefault="00837407" w:rsidP="00837407"/>
    <w:p w14:paraId="28CEE477" w14:textId="658FD6C1" w:rsidR="00837407" w:rsidRPr="00837407" w:rsidRDefault="00837407" w:rsidP="00837407">
      <w:pPr>
        <w:ind w:left="720"/>
      </w:pPr>
    </w:p>
    <w:p w14:paraId="46704D7E" w14:textId="28772DBA" w:rsidR="00A92C0D" w:rsidRDefault="005B4D25" w:rsidP="00A92C0D">
      <w:pPr>
        <w:pStyle w:val="Ttulo2"/>
      </w:pPr>
      <w:bookmarkStart w:id="2" w:name="_Toc115258252"/>
      <w:r>
        <w:lastRenderedPageBreak/>
        <w:t xml:space="preserve">Requisitos </w:t>
      </w:r>
      <w:r w:rsidR="005F3300">
        <w:t>Não Funcionais</w:t>
      </w:r>
      <w:bookmarkEnd w:id="2"/>
    </w:p>
    <w:p w14:paraId="5D59C791" w14:textId="77777777" w:rsidR="00DE4ECF" w:rsidRDefault="00DE4ECF" w:rsidP="000A7C3A">
      <w:pPr>
        <w:pStyle w:val="InfoBlue"/>
        <w:rPr>
          <w:color w:val="000000"/>
        </w:rPr>
      </w:pPr>
      <w:r>
        <w:rPr>
          <w:color w:val="000000"/>
        </w:rPr>
        <w:t>[As características de desempenho do sistema devem ser descritas nesta seção. Inclua tempos de resposta específicos. Quando aplicável, faça referência, por nome, aos Casos de Uso relacionados.</w:t>
      </w:r>
    </w:p>
    <w:p w14:paraId="5849FBFD" w14:textId="77777777" w:rsidR="00DE4ECF" w:rsidRDefault="00DE4ECF" w:rsidP="000A7C3A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tempo de resposta de uma transação (médio, máximo)</w:t>
      </w:r>
    </w:p>
    <w:p w14:paraId="2954EB7C" w14:textId="77777777" w:rsidR="00DE4ECF" w:rsidRDefault="00DE4ECF" w:rsidP="000A7C3A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taxa de transferência como, por exemplo, transações por segundo</w:t>
      </w:r>
    </w:p>
    <w:p w14:paraId="39DAADF8" w14:textId="77777777" w:rsidR="00DE4ECF" w:rsidRDefault="00DE4ECF" w:rsidP="000A7C3A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capacidade como, por exemplo, o número de clientes ou de transações que o sistema pode acomodar</w:t>
      </w:r>
    </w:p>
    <w:p w14:paraId="1550C63C" w14:textId="77777777" w:rsidR="00DE4ECF" w:rsidRDefault="00DE4ECF" w:rsidP="000A7C3A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modos de degradação (o modo aceitável de operação quando o sistema tiver sido degradado de alguma maneira)</w:t>
      </w:r>
    </w:p>
    <w:p w14:paraId="56D195AE" w14:textId="77777777" w:rsidR="00DE4ECF" w:rsidRDefault="00DE4ECF" w:rsidP="000A7C3A">
      <w:pPr>
        <w:pStyle w:val="InfoBlue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a utilização de recursos como, por exemplo, memória, disco, comunicações, etc.]</w:t>
      </w:r>
    </w:p>
    <w:p w14:paraId="50487AC9" w14:textId="63C392BA" w:rsidR="00296088" w:rsidRDefault="00296088" w:rsidP="00296088">
      <w:pPr>
        <w:pStyle w:val="Ttulo3"/>
        <w:rPr>
          <w:color w:val="000000"/>
        </w:rPr>
      </w:pPr>
      <w:r>
        <w:rPr>
          <w:color w:val="000000"/>
        </w:rPr>
        <w:t xml:space="preserve">[RNF-01] </w:t>
      </w:r>
    </w:p>
    <w:tbl>
      <w:tblPr>
        <w:tblW w:w="0" w:type="auto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3"/>
        <w:gridCol w:w="4440"/>
      </w:tblGrid>
      <w:tr w:rsidR="000A7C3A" w14:paraId="0FC30A2A" w14:textId="77777777">
        <w:tc>
          <w:tcPr>
            <w:tcW w:w="4373" w:type="dxa"/>
            <w:shd w:val="clear" w:color="auto" w:fill="auto"/>
          </w:tcPr>
          <w:p w14:paraId="24F73DBA" w14:textId="4B068A76" w:rsidR="00BF0619" w:rsidRDefault="00BF0619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Categoria</w:t>
            </w:r>
          </w:p>
        </w:tc>
        <w:tc>
          <w:tcPr>
            <w:tcW w:w="4440" w:type="dxa"/>
            <w:shd w:val="clear" w:color="auto" w:fill="auto"/>
          </w:tcPr>
          <w:p w14:paraId="3C07BBF9" w14:textId="76AFEB86" w:rsidR="00BF0619" w:rsidRDefault="00BF0619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Interoperabilidade</w:t>
            </w:r>
          </w:p>
        </w:tc>
      </w:tr>
      <w:tr w:rsidR="000A7C3A" w14:paraId="602CD120" w14:textId="77777777">
        <w:tc>
          <w:tcPr>
            <w:tcW w:w="4373" w:type="dxa"/>
            <w:shd w:val="clear" w:color="auto" w:fill="auto"/>
          </w:tcPr>
          <w:p w14:paraId="4869A468" w14:textId="55CCB44D" w:rsidR="00BF0619" w:rsidRDefault="00BF0619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4440" w:type="dxa"/>
            <w:shd w:val="clear" w:color="auto" w:fill="auto"/>
          </w:tcPr>
          <w:p w14:paraId="17D4F7A2" w14:textId="5157956D" w:rsidR="00BF0619" w:rsidRDefault="00BF0619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Armazenar cadastros</w:t>
            </w:r>
          </w:p>
        </w:tc>
      </w:tr>
      <w:tr w:rsidR="000A7C3A" w14:paraId="508AA177" w14:textId="77777777">
        <w:tc>
          <w:tcPr>
            <w:tcW w:w="4373" w:type="dxa"/>
            <w:shd w:val="clear" w:color="auto" w:fill="auto"/>
          </w:tcPr>
          <w:p w14:paraId="325F9935" w14:textId="576844D6" w:rsidR="00BF0619" w:rsidRDefault="00BF0619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4440" w:type="dxa"/>
            <w:shd w:val="clear" w:color="auto" w:fill="auto"/>
          </w:tcPr>
          <w:p w14:paraId="18856544" w14:textId="4211D625" w:rsidR="00BF0619" w:rsidRDefault="00BF0619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O sistema deverá armazenar o cadastro de usuários, mesas, produtos e pedidos</w:t>
            </w:r>
            <w:r w:rsidR="00A76A6B">
              <w:rPr>
                <w:color w:val="000000"/>
              </w:rPr>
              <w:t xml:space="preserve">, portanto é necessário a conectividade a um banco de dados, os dados devem ser conectados ao </w:t>
            </w:r>
            <w:proofErr w:type="spellStart"/>
            <w:r w:rsidR="00A76A6B">
              <w:rPr>
                <w:color w:val="000000"/>
              </w:rPr>
              <w:t>MySql</w:t>
            </w:r>
            <w:proofErr w:type="spellEnd"/>
          </w:p>
        </w:tc>
      </w:tr>
    </w:tbl>
    <w:p w14:paraId="0BC55D4D" w14:textId="15548B57" w:rsidR="00A76A6B" w:rsidRDefault="00A76A6B" w:rsidP="00A76A6B">
      <w:pPr>
        <w:pStyle w:val="Ttulo3"/>
        <w:rPr>
          <w:color w:val="000000"/>
        </w:rPr>
      </w:pPr>
      <w:r>
        <w:rPr>
          <w:color w:val="000000"/>
        </w:rPr>
        <w:t xml:space="preserve">[RNF-02] </w:t>
      </w:r>
    </w:p>
    <w:tbl>
      <w:tblPr>
        <w:tblW w:w="0" w:type="auto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6"/>
        <w:gridCol w:w="4437"/>
      </w:tblGrid>
      <w:tr w:rsidR="000A7C3A" w14:paraId="253A4671" w14:textId="77777777">
        <w:tc>
          <w:tcPr>
            <w:tcW w:w="4376" w:type="dxa"/>
            <w:shd w:val="clear" w:color="auto" w:fill="auto"/>
          </w:tcPr>
          <w:p w14:paraId="2D9916B6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Categoria</w:t>
            </w:r>
          </w:p>
        </w:tc>
        <w:tc>
          <w:tcPr>
            <w:tcW w:w="4437" w:type="dxa"/>
            <w:shd w:val="clear" w:color="auto" w:fill="auto"/>
          </w:tcPr>
          <w:p w14:paraId="6508FF62" w14:textId="67129DC0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Compatibilidade.</w:t>
            </w:r>
          </w:p>
        </w:tc>
      </w:tr>
      <w:tr w:rsidR="000A7C3A" w14:paraId="689C182A" w14:textId="77777777">
        <w:tc>
          <w:tcPr>
            <w:tcW w:w="4376" w:type="dxa"/>
            <w:shd w:val="clear" w:color="auto" w:fill="auto"/>
          </w:tcPr>
          <w:p w14:paraId="47AD2FD9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4437" w:type="dxa"/>
            <w:shd w:val="clear" w:color="auto" w:fill="auto"/>
          </w:tcPr>
          <w:p w14:paraId="5A1166A8" w14:textId="5E4A650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Plataformas de desenvolvimento.</w:t>
            </w:r>
          </w:p>
        </w:tc>
      </w:tr>
      <w:tr w:rsidR="000A7C3A" w14:paraId="0A72A4E2" w14:textId="77777777">
        <w:tc>
          <w:tcPr>
            <w:tcW w:w="4376" w:type="dxa"/>
            <w:shd w:val="clear" w:color="auto" w:fill="auto"/>
          </w:tcPr>
          <w:p w14:paraId="4757FAFE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4437" w:type="dxa"/>
            <w:shd w:val="clear" w:color="auto" w:fill="auto"/>
          </w:tcPr>
          <w:p w14:paraId="1544C628" w14:textId="2DCE6925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 xml:space="preserve">O sistema executara comandos lógicos, para isso é preciso de uma </w:t>
            </w:r>
            <w:r>
              <w:rPr>
                <w:iCs/>
                <w:color w:val="000000"/>
              </w:rPr>
              <w:t>IDE</w:t>
            </w:r>
            <w:r>
              <w:rPr>
                <w:color w:val="000000"/>
              </w:rPr>
              <w:t xml:space="preserve"> de desenvolvimento, dessa forma, o programa será desenvolvido na linguagem </w:t>
            </w:r>
            <w:r>
              <w:rPr>
                <w:iCs/>
                <w:color w:val="000000"/>
              </w:rPr>
              <w:t>Java</w:t>
            </w:r>
            <w:r>
              <w:rPr>
                <w:color w:val="000000"/>
              </w:rPr>
              <w:t xml:space="preserve"> utilizando </w:t>
            </w:r>
            <w:r>
              <w:rPr>
                <w:iCs/>
                <w:color w:val="000000"/>
              </w:rPr>
              <w:t xml:space="preserve">o Apache </w:t>
            </w:r>
            <w:proofErr w:type="spellStart"/>
            <w:r>
              <w:rPr>
                <w:iCs/>
                <w:color w:val="000000"/>
              </w:rPr>
              <w:t>Netbeans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iCs/>
                <w:color w:val="000000"/>
              </w:rPr>
              <w:t xml:space="preserve">14 **definir </w:t>
            </w:r>
            <w:proofErr w:type="spellStart"/>
            <w:r>
              <w:rPr>
                <w:iCs/>
                <w:color w:val="000000"/>
              </w:rPr>
              <w:t>ql</w:t>
            </w:r>
            <w:proofErr w:type="spellEnd"/>
            <w:r>
              <w:rPr>
                <w:iCs/>
                <w:color w:val="000000"/>
              </w:rPr>
              <w:t xml:space="preserve"> </w:t>
            </w:r>
            <w:proofErr w:type="spellStart"/>
            <w:r>
              <w:rPr>
                <w:iCs/>
                <w:color w:val="000000"/>
              </w:rPr>
              <w:t>versao</w:t>
            </w:r>
            <w:proofErr w:type="spellEnd"/>
          </w:p>
        </w:tc>
      </w:tr>
    </w:tbl>
    <w:p w14:paraId="714004B9" w14:textId="1B0A7D70" w:rsidR="00A76A6B" w:rsidRDefault="00A76A6B" w:rsidP="00A76A6B">
      <w:pPr>
        <w:pStyle w:val="Ttulo3"/>
        <w:rPr>
          <w:color w:val="000000"/>
        </w:rPr>
      </w:pPr>
      <w:r>
        <w:rPr>
          <w:color w:val="000000"/>
        </w:rPr>
        <w:t xml:space="preserve">[RNF-03] </w:t>
      </w:r>
    </w:p>
    <w:tbl>
      <w:tblPr>
        <w:tblW w:w="0" w:type="auto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5"/>
        <w:gridCol w:w="4428"/>
      </w:tblGrid>
      <w:tr w:rsidR="000A7C3A" w14:paraId="2DAADD73" w14:textId="77777777">
        <w:tc>
          <w:tcPr>
            <w:tcW w:w="4385" w:type="dxa"/>
            <w:shd w:val="clear" w:color="auto" w:fill="auto"/>
          </w:tcPr>
          <w:p w14:paraId="40021B80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Categoria</w:t>
            </w:r>
          </w:p>
        </w:tc>
        <w:tc>
          <w:tcPr>
            <w:tcW w:w="4428" w:type="dxa"/>
            <w:shd w:val="clear" w:color="auto" w:fill="auto"/>
          </w:tcPr>
          <w:p w14:paraId="2BE5E5BA" w14:textId="2D15DE28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Segurança.</w:t>
            </w:r>
          </w:p>
        </w:tc>
      </w:tr>
      <w:tr w:rsidR="000A7C3A" w14:paraId="279EA493" w14:textId="77777777">
        <w:tc>
          <w:tcPr>
            <w:tcW w:w="4385" w:type="dxa"/>
            <w:shd w:val="clear" w:color="auto" w:fill="auto"/>
          </w:tcPr>
          <w:p w14:paraId="0EFE4631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4428" w:type="dxa"/>
            <w:shd w:val="clear" w:color="auto" w:fill="auto"/>
          </w:tcPr>
          <w:p w14:paraId="4BD78F3B" w14:textId="4EB3BD6D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</w:tr>
      <w:tr w:rsidR="000A7C3A" w14:paraId="478061C7" w14:textId="77777777">
        <w:tc>
          <w:tcPr>
            <w:tcW w:w="4385" w:type="dxa"/>
            <w:shd w:val="clear" w:color="auto" w:fill="auto"/>
          </w:tcPr>
          <w:p w14:paraId="0C1C6296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4428" w:type="dxa"/>
            <w:shd w:val="clear" w:color="auto" w:fill="auto"/>
          </w:tcPr>
          <w:p w14:paraId="37FEDD66" w14:textId="3F1AB472" w:rsidR="00A76A6B" w:rsidRDefault="00A76A6B" w:rsidP="000A7C3A">
            <w:pPr>
              <w:pStyle w:val="InfoBlue"/>
              <w:rPr>
                <w:i/>
                <w:color w:val="000000"/>
              </w:rPr>
            </w:pPr>
            <w:r>
              <w:rPr>
                <w:color w:val="000000"/>
              </w:rPr>
              <w:t>Para efeito de segurança, o uso do sistema será exclusivamente para usuários criados pelo administrador master, e que deverão se validar ao entrar no sistema.</w:t>
            </w:r>
          </w:p>
        </w:tc>
      </w:tr>
    </w:tbl>
    <w:p w14:paraId="64009603" w14:textId="54E8CC12" w:rsidR="00A76A6B" w:rsidRDefault="00A76A6B" w:rsidP="00A76A6B">
      <w:pPr>
        <w:pStyle w:val="Ttulo3"/>
        <w:rPr>
          <w:color w:val="000000"/>
        </w:rPr>
      </w:pPr>
      <w:r>
        <w:rPr>
          <w:color w:val="000000"/>
        </w:rPr>
        <w:t xml:space="preserve">[RNF-04] </w:t>
      </w:r>
    </w:p>
    <w:tbl>
      <w:tblPr>
        <w:tblW w:w="0" w:type="auto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8"/>
        <w:gridCol w:w="4425"/>
      </w:tblGrid>
      <w:tr w:rsidR="000A7C3A" w14:paraId="1363F727" w14:textId="77777777">
        <w:tc>
          <w:tcPr>
            <w:tcW w:w="4388" w:type="dxa"/>
            <w:shd w:val="clear" w:color="auto" w:fill="auto"/>
          </w:tcPr>
          <w:p w14:paraId="0587CE14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Categoria</w:t>
            </w:r>
          </w:p>
        </w:tc>
        <w:tc>
          <w:tcPr>
            <w:tcW w:w="4425" w:type="dxa"/>
            <w:shd w:val="clear" w:color="auto" w:fill="auto"/>
          </w:tcPr>
          <w:p w14:paraId="45F998B3" w14:textId="32F2376B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Desempenho.</w:t>
            </w:r>
          </w:p>
        </w:tc>
      </w:tr>
      <w:tr w:rsidR="000A7C3A" w14:paraId="71A4957C" w14:textId="77777777">
        <w:tc>
          <w:tcPr>
            <w:tcW w:w="4388" w:type="dxa"/>
            <w:shd w:val="clear" w:color="auto" w:fill="auto"/>
          </w:tcPr>
          <w:p w14:paraId="7D0D4AC3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lastRenderedPageBreak/>
              <w:t>Nome</w:t>
            </w:r>
          </w:p>
        </w:tc>
        <w:tc>
          <w:tcPr>
            <w:tcW w:w="4425" w:type="dxa"/>
            <w:shd w:val="clear" w:color="auto" w:fill="auto"/>
          </w:tcPr>
          <w:p w14:paraId="01FA1281" w14:textId="7CBE00A6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Baixo uso de processamento</w:t>
            </w:r>
          </w:p>
        </w:tc>
      </w:tr>
      <w:tr w:rsidR="000A7C3A" w14:paraId="60678FFB" w14:textId="77777777">
        <w:tc>
          <w:tcPr>
            <w:tcW w:w="4388" w:type="dxa"/>
            <w:shd w:val="clear" w:color="auto" w:fill="auto"/>
          </w:tcPr>
          <w:p w14:paraId="52079FD9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4425" w:type="dxa"/>
            <w:shd w:val="clear" w:color="auto" w:fill="auto"/>
          </w:tcPr>
          <w:p w14:paraId="098C24AC" w14:textId="190945BA" w:rsidR="00A76A6B" w:rsidRDefault="00A76A6B" w:rsidP="000A7C3A">
            <w:pPr>
              <w:pStyle w:val="InfoBlue"/>
              <w:rPr>
                <w:i/>
                <w:color w:val="000000"/>
              </w:rPr>
            </w:pPr>
            <w:r>
              <w:rPr>
                <w:color w:val="000000"/>
              </w:rPr>
              <w:t>O sistema deverá executar comandos em tempo aceitável para que a experiencia do usuário não seja afetada</w:t>
            </w:r>
          </w:p>
        </w:tc>
      </w:tr>
    </w:tbl>
    <w:p w14:paraId="59862A84" w14:textId="10AF056D" w:rsidR="00A76A6B" w:rsidRDefault="00A76A6B" w:rsidP="00A76A6B">
      <w:pPr>
        <w:pStyle w:val="Ttulo3"/>
        <w:rPr>
          <w:color w:val="000000"/>
        </w:rPr>
      </w:pPr>
      <w:r>
        <w:rPr>
          <w:color w:val="000000"/>
        </w:rPr>
        <w:t xml:space="preserve">[RNF-05] </w:t>
      </w:r>
    </w:p>
    <w:tbl>
      <w:tblPr>
        <w:tblW w:w="0" w:type="auto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3"/>
        <w:gridCol w:w="4440"/>
      </w:tblGrid>
      <w:tr w:rsidR="000A7C3A" w14:paraId="569E9B2F" w14:textId="77777777">
        <w:tc>
          <w:tcPr>
            <w:tcW w:w="4750" w:type="dxa"/>
            <w:shd w:val="clear" w:color="auto" w:fill="auto"/>
          </w:tcPr>
          <w:p w14:paraId="0B19EA04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Categoria</w:t>
            </w:r>
          </w:p>
        </w:tc>
        <w:tc>
          <w:tcPr>
            <w:tcW w:w="4750" w:type="dxa"/>
            <w:shd w:val="clear" w:color="auto" w:fill="auto"/>
          </w:tcPr>
          <w:p w14:paraId="7C3349AE" w14:textId="69BE10A6" w:rsidR="00A76A6B" w:rsidRDefault="00713035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Manutenibilidade</w:t>
            </w:r>
            <w:r w:rsidR="00A76A6B">
              <w:rPr>
                <w:color w:val="000000"/>
              </w:rPr>
              <w:t>.</w:t>
            </w:r>
          </w:p>
        </w:tc>
      </w:tr>
      <w:tr w:rsidR="000A7C3A" w14:paraId="7FBE9D2B" w14:textId="77777777">
        <w:tc>
          <w:tcPr>
            <w:tcW w:w="4750" w:type="dxa"/>
            <w:shd w:val="clear" w:color="auto" w:fill="auto"/>
          </w:tcPr>
          <w:p w14:paraId="1DB44766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4750" w:type="dxa"/>
            <w:shd w:val="clear" w:color="auto" w:fill="auto"/>
          </w:tcPr>
          <w:p w14:paraId="2823C80F" w14:textId="05B89F45" w:rsidR="00A76A6B" w:rsidRDefault="00713035" w:rsidP="000A7C3A">
            <w:pPr>
              <w:pStyle w:val="InfoBlue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Log</w:t>
            </w:r>
            <w:r>
              <w:rPr>
                <w:color w:val="000000"/>
              </w:rPr>
              <w:t xml:space="preserve"> de erros SQL</w:t>
            </w:r>
          </w:p>
        </w:tc>
      </w:tr>
      <w:tr w:rsidR="000A7C3A" w14:paraId="6E37D04F" w14:textId="77777777">
        <w:tc>
          <w:tcPr>
            <w:tcW w:w="4750" w:type="dxa"/>
            <w:shd w:val="clear" w:color="auto" w:fill="auto"/>
          </w:tcPr>
          <w:p w14:paraId="4EA083E4" w14:textId="77777777" w:rsidR="00A76A6B" w:rsidRDefault="00A76A6B" w:rsidP="000A7C3A"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4750" w:type="dxa"/>
            <w:shd w:val="clear" w:color="auto" w:fill="auto"/>
          </w:tcPr>
          <w:p w14:paraId="7EF092AC" w14:textId="4693B98E" w:rsidR="00A76A6B" w:rsidRDefault="00713035" w:rsidP="000A7C3A">
            <w:pPr>
              <w:pStyle w:val="InfoBlue"/>
              <w:rPr>
                <w:i/>
                <w:color w:val="000000"/>
              </w:rPr>
            </w:pPr>
            <w:r>
              <w:rPr>
                <w:color w:val="000000"/>
              </w:rPr>
              <w:t>O sistema poderá ter erros de execução e conectividade com o banco de dados, para tal problema, haverá a mensagem de erro da linguagem SQL indicando o possível erro.</w:t>
            </w:r>
          </w:p>
        </w:tc>
      </w:tr>
    </w:tbl>
    <w:p w14:paraId="14E57C34" w14:textId="42DA8D5D" w:rsidR="00F17B5A" w:rsidRDefault="00F17B5A" w:rsidP="005F3300">
      <w:pPr>
        <w:pStyle w:val="Corpodetexto"/>
        <w:ind w:left="0"/>
      </w:pPr>
    </w:p>
    <w:p w14:paraId="556E04A5" w14:textId="00FBF808" w:rsidR="00F17B5A" w:rsidRDefault="00F17B5A" w:rsidP="00D82EC1">
      <w:pPr>
        <w:pStyle w:val="Ttulo2"/>
      </w:pPr>
      <w:r>
        <w:t>Casos de usos</w:t>
      </w:r>
    </w:p>
    <w:p w14:paraId="10686B88" w14:textId="46708EA3" w:rsidR="00F17B5A" w:rsidRPr="00E979BD" w:rsidRDefault="00F17B5A" w:rsidP="005F3300">
      <w:pPr>
        <w:pStyle w:val="Corpodetexto"/>
        <w:ind w:left="0"/>
        <w:rPr>
          <w:u w:val="single"/>
        </w:rPr>
      </w:pPr>
      <w:r>
        <w:rPr>
          <w:noProof/>
        </w:rPr>
        <w:t xml:space="preserve">           </w:t>
      </w:r>
      <w:r w:rsidR="000A7C3A">
        <w:rPr>
          <w:noProof/>
        </w:rPr>
        <w:pict w14:anchorId="756D13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392.4pt;height:356.4pt;visibility:visible;mso-wrap-style:square">
            <v:imagedata r:id="rId9" o:title=""/>
          </v:shape>
        </w:pict>
      </w:r>
    </w:p>
    <w:sectPr w:rsidR="00F17B5A" w:rsidRPr="00E979B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A959D" w14:textId="77777777" w:rsidR="00055149" w:rsidRDefault="00055149">
      <w:pPr>
        <w:spacing w:line="240" w:lineRule="auto"/>
      </w:pPr>
      <w:r>
        <w:separator/>
      </w:r>
    </w:p>
  </w:endnote>
  <w:endnote w:type="continuationSeparator" w:id="0">
    <w:p w14:paraId="348186A1" w14:textId="77777777" w:rsidR="00055149" w:rsidRDefault="00055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88B5" w14:textId="77777777" w:rsidR="00DE4ECF" w:rsidRDefault="00DE4EC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EEC5A2D" w14:textId="77777777" w:rsidR="00DE4ECF" w:rsidRDefault="00DE4EC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4ECF" w14:paraId="3286FD5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3358A4" w14:textId="0B337CE2" w:rsidR="00DE4ECF" w:rsidRDefault="00DE4EC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DC3AA2" w14:textId="2F450E74" w:rsidR="00DE4ECF" w:rsidRDefault="005F3300">
          <w:pPr>
            <w:jc w:val="center"/>
          </w:pPr>
          <w:r>
            <w:t>SENAC, 202</w:t>
          </w:r>
          <w:r w:rsidR="00F17B5A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C23564" w14:textId="375DDEFF" w:rsidR="00DE4ECF" w:rsidRDefault="00DE4ECF">
          <w:pPr>
            <w:jc w:val="right"/>
          </w:pPr>
          <w:r>
            <w:t>P</w:t>
          </w:r>
          <w:r w:rsidR="00720D05">
            <w:t>á</w:t>
          </w:r>
          <w:r>
            <w:t>g</w:t>
          </w:r>
          <w:r w:rsidR="005F3300">
            <w:t>ina</w:t>
          </w:r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0105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7FB0EAE8" w14:textId="77777777" w:rsidR="00DE4ECF" w:rsidRDefault="00DE4E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9D117" w14:textId="77777777" w:rsidR="00DE4ECF" w:rsidRDefault="00DE4E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A293" w14:textId="77777777" w:rsidR="00055149" w:rsidRDefault="00055149">
      <w:pPr>
        <w:spacing w:line="240" w:lineRule="auto"/>
      </w:pPr>
      <w:r>
        <w:separator/>
      </w:r>
    </w:p>
  </w:footnote>
  <w:footnote w:type="continuationSeparator" w:id="0">
    <w:p w14:paraId="3C4A5CFC" w14:textId="77777777" w:rsidR="00055149" w:rsidRDefault="000551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7AA4C" w14:textId="77777777" w:rsidR="00DE4ECF" w:rsidRDefault="00DE4ECF">
    <w:pPr>
      <w:rPr>
        <w:sz w:val="24"/>
      </w:rPr>
    </w:pPr>
  </w:p>
  <w:p w14:paraId="32AD152E" w14:textId="77777777" w:rsidR="00DE4ECF" w:rsidRDefault="00DE4ECF">
    <w:pPr>
      <w:pBdr>
        <w:top w:val="single" w:sz="6" w:space="1" w:color="auto"/>
      </w:pBdr>
      <w:rPr>
        <w:sz w:val="24"/>
      </w:rPr>
    </w:pPr>
  </w:p>
  <w:p w14:paraId="35124B05" w14:textId="017727EC" w:rsidR="00DE4ECF" w:rsidRDefault="005F33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SENAC</w:t>
    </w:r>
  </w:p>
  <w:p w14:paraId="19D4D955" w14:textId="77777777" w:rsidR="00DE4ECF" w:rsidRDefault="00DE4ECF">
    <w:pPr>
      <w:pBdr>
        <w:bottom w:val="single" w:sz="6" w:space="1" w:color="auto"/>
      </w:pBdr>
      <w:jc w:val="right"/>
      <w:rPr>
        <w:sz w:val="24"/>
      </w:rPr>
    </w:pPr>
  </w:p>
  <w:p w14:paraId="15A2558B" w14:textId="77777777" w:rsidR="00DE4ECF" w:rsidRDefault="00DE4EC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4ECF" w14:paraId="4960DA43" w14:textId="77777777">
      <w:tc>
        <w:tcPr>
          <w:tcW w:w="6379" w:type="dxa"/>
        </w:tcPr>
        <w:p w14:paraId="64A7720A" w14:textId="2F3D2B87" w:rsidR="00DE4ECF" w:rsidRDefault="00000000" w:rsidP="00A92C0D">
          <w:fldSimple w:instr=" SUBJECT  \* MERGEFORMAT ">
            <w:r w:rsidR="005F3300">
              <w:t>&lt;</w:t>
            </w:r>
            <w:r w:rsidR="00F17B5A" w:rsidRPr="00F17B5A">
              <w:rPr>
                <w:i/>
                <w:iCs/>
              </w:rPr>
              <w:t>Digital Menu</w:t>
            </w:r>
            <w:r w:rsidR="005F3300">
              <w:t>&gt;</w:t>
            </w:r>
          </w:fldSimple>
        </w:p>
      </w:tc>
      <w:tc>
        <w:tcPr>
          <w:tcW w:w="3179" w:type="dxa"/>
        </w:tcPr>
        <w:p w14:paraId="06CEDF80" w14:textId="77777777" w:rsidR="00DE4ECF" w:rsidRDefault="00DE4ECF" w:rsidP="001A7B4D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DE4ECF" w14:paraId="1262377E" w14:textId="77777777">
      <w:tc>
        <w:tcPr>
          <w:tcW w:w="6379" w:type="dxa"/>
        </w:tcPr>
        <w:p w14:paraId="23A20EFD" w14:textId="77777777" w:rsidR="00DE4ECF" w:rsidRPr="005F3300" w:rsidRDefault="00DE4ECF" w:rsidP="00A92C0D">
          <w:r w:rsidRPr="005F3300">
            <w:t>Especificação de Requisitos de Software</w:t>
          </w:r>
        </w:p>
      </w:tc>
      <w:tc>
        <w:tcPr>
          <w:tcW w:w="3179" w:type="dxa"/>
        </w:tcPr>
        <w:p w14:paraId="1B25C0CD" w14:textId="368CBFFD" w:rsidR="00DE4ECF" w:rsidRDefault="00DE4ECF">
          <w:r w:rsidRPr="005F3300">
            <w:t xml:space="preserve">  </w:t>
          </w:r>
          <w:r>
            <w:t>Data:  &lt;</w:t>
          </w:r>
          <w:r w:rsidR="00F17B5A">
            <w:t>31</w:t>
          </w:r>
          <w:r>
            <w:t>/</w:t>
          </w:r>
          <w:r w:rsidR="00F17B5A">
            <w:t>03</w:t>
          </w:r>
          <w:r>
            <w:t>/</w:t>
          </w:r>
          <w:r w:rsidR="00F17B5A">
            <w:t>2023</w:t>
          </w:r>
          <w:r>
            <w:t>&gt;</w:t>
          </w:r>
        </w:p>
      </w:tc>
    </w:tr>
    <w:tr w:rsidR="00DE4ECF" w14:paraId="1F0428D5" w14:textId="77777777">
      <w:tc>
        <w:tcPr>
          <w:tcW w:w="9558" w:type="dxa"/>
          <w:gridSpan w:val="2"/>
        </w:tcPr>
        <w:p w14:paraId="5CF78708" w14:textId="75EB7611" w:rsidR="00DE4ECF" w:rsidRDefault="00DE4ECF">
          <w:r>
            <w:t>&lt;</w:t>
          </w:r>
          <w:r w:rsidR="00F17B5A">
            <w:t>1.0</w:t>
          </w:r>
          <w:r>
            <w:t>&gt;</w:t>
          </w:r>
        </w:p>
      </w:tc>
    </w:tr>
  </w:tbl>
  <w:p w14:paraId="7D9F2E92" w14:textId="77777777" w:rsidR="00DE4ECF" w:rsidRDefault="00DE4EC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3317D" w14:textId="77777777" w:rsidR="00DE4ECF" w:rsidRDefault="00DE4E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6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7" w15:restartNumberingAfterBreak="0">
    <w:nsid w:val="733D2F64"/>
    <w:multiLevelType w:val="multilevel"/>
    <w:tmpl w:val="86AACA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 w16cid:durableId="310793979">
    <w:abstractNumId w:val="0"/>
  </w:num>
  <w:num w:numId="2" w16cid:durableId="649791742">
    <w:abstractNumId w:val="4"/>
  </w:num>
  <w:num w:numId="3" w16cid:durableId="540361616">
    <w:abstractNumId w:val="8"/>
  </w:num>
  <w:num w:numId="4" w16cid:durableId="820315987">
    <w:abstractNumId w:val="3"/>
  </w:num>
  <w:num w:numId="5" w16cid:durableId="798843846">
    <w:abstractNumId w:val="6"/>
  </w:num>
  <w:num w:numId="6" w16cid:durableId="1868525414">
    <w:abstractNumId w:val="5"/>
  </w:num>
  <w:num w:numId="7" w16cid:durableId="1668439129">
    <w:abstractNumId w:val="2"/>
  </w:num>
  <w:num w:numId="8" w16cid:durableId="198587729">
    <w:abstractNumId w:val="1"/>
  </w:num>
  <w:num w:numId="9" w16cid:durableId="141223926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300"/>
    <w:rsid w:val="00055149"/>
    <w:rsid w:val="000A7C3A"/>
    <w:rsid w:val="001A7B4D"/>
    <w:rsid w:val="002417E7"/>
    <w:rsid w:val="00296088"/>
    <w:rsid w:val="002F668C"/>
    <w:rsid w:val="00346182"/>
    <w:rsid w:val="00401052"/>
    <w:rsid w:val="005B4D25"/>
    <w:rsid w:val="005F3300"/>
    <w:rsid w:val="00713035"/>
    <w:rsid w:val="00720D05"/>
    <w:rsid w:val="00837407"/>
    <w:rsid w:val="008B5B74"/>
    <w:rsid w:val="008E5B92"/>
    <w:rsid w:val="008E70AA"/>
    <w:rsid w:val="0092111D"/>
    <w:rsid w:val="00A76A6B"/>
    <w:rsid w:val="00A86C87"/>
    <w:rsid w:val="00A92C0D"/>
    <w:rsid w:val="00AC0EB9"/>
    <w:rsid w:val="00AC37F7"/>
    <w:rsid w:val="00B1046D"/>
    <w:rsid w:val="00B362C7"/>
    <w:rsid w:val="00BF0619"/>
    <w:rsid w:val="00CC3FAE"/>
    <w:rsid w:val="00DE4ECF"/>
    <w:rsid w:val="00E979BD"/>
    <w:rsid w:val="00EF18AE"/>
    <w:rsid w:val="00F17B5A"/>
    <w:rsid w:val="00F17C76"/>
    <w:rsid w:val="00FD3C06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B89CCE"/>
  <w14:defaultImageDpi w14:val="300"/>
  <w15:chartTrackingRefBased/>
  <w15:docId w15:val="{59151F82-7122-4353-9DCC-12F510B5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0A7C3A"/>
    <w:pPr>
      <w:spacing w:before="120" w:after="120"/>
    </w:pPr>
    <w:rPr>
      <w:color w:val="5B9BD5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rsid w:val="001A7B4D"/>
    <w:pPr>
      <w:widowControl/>
      <w:spacing w:before="100" w:beforeAutospacing="1" w:after="100" w:afterAutospacing="1" w:line="240" w:lineRule="auto"/>
    </w:pPr>
    <w:rPr>
      <w:rFonts w:ascii="Times" w:hAnsi="Times"/>
    </w:rPr>
  </w:style>
  <w:style w:type="table" w:styleId="Tabelacomgrade">
    <w:name w:val="Table Grid"/>
    <w:basedOn w:val="Tabelanormal"/>
    <w:uiPriority w:val="59"/>
    <w:rsid w:val="00346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0182\Downloads\Software%20Requirements%20Specification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(1)</Template>
  <TotalTime>126</TotalTime>
  <Pages>1</Pages>
  <Words>842</Words>
  <Characters>4552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/>
  <Company>ICMC-USP</Company>
  <LinksUpToDate>false</LinksUpToDate>
  <CharactersWithSpaces>5384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&lt;Nome do Projeto&gt;</dc:subject>
  <dc:creator>Ricardo Luiz Da Silva Passos</dc:creator>
  <cp:keywords/>
  <dc:description/>
  <cp:lastModifiedBy>Dhiego Fernandes</cp:lastModifiedBy>
  <cp:revision>6</cp:revision>
  <cp:lastPrinted>1900-01-01T03:00:00Z</cp:lastPrinted>
  <dcterms:created xsi:type="dcterms:W3CDTF">2022-09-28T14:47:00Z</dcterms:created>
  <dcterms:modified xsi:type="dcterms:W3CDTF">2023-03-31T18:17:00Z</dcterms:modified>
  <cp:category/>
</cp:coreProperties>
</file>