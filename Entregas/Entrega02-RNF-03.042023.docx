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DBE05" w14:textId="02986612" w:rsidR="00A92C0D" w:rsidRPr="00C71B65" w:rsidRDefault="00A92C0D">
      <w:pPr>
        <w:pStyle w:val="Ttulo"/>
        <w:jc w:val="right"/>
        <w:rPr>
          <w:i/>
          <w:iCs/>
        </w:rPr>
      </w:pPr>
      <w:r w:rsidRPr="00C71B65">
        <w:rPr>
          <w:i/>
          <w:iCs/>
        </w:rPr>
        <w:fldChar w:fldCharType="begin"/>
      </w:r>
      <w:r w:rsidRPr="00C71B65">
        <w:rPr>
          <w:i/>
          <w:iCs/>
        </w:rPr>
        <w:instrText xml:space="preserve"> SUBJECT  \* MERGEFORMAT </w:instrText>
      </w:r>
      <w:r w:rsidRPr="00C71B65">
        <w:rPr>
          <w:i/>
          <w:iCs/>
        </w:rPr>
        <w:fldChar w:fldCharType="separate"/>
      </w:r>
      <w:r w:rsidR="00F17B5A" w:rsidRPr="00C71B65">
        <w:rPr>
          <w:i/>
          <w:iCs/>
        </w:rPr>
        <w:t>Digital Menu</w:t>
      </w:r>
      <w:r w:rsidRPr="00C71B65">
        <w:rPr>
          <w:i/>
          <w:iCs/>
        </w:rPr>
        <w:fldChar w:fldCharType="end"/>
      </w:r>
    </w:p>
    <w:p w14:paraId="612F905E" w14:textId="77777777" w:rsidR="00A92C0D" w:rsidRPr="005F3300" w:rsidRDefault="00A92C0D">
      <w:pPr>
        <w:pStyle w:val="Ttulo"/>
        <w:jc w:val="right"/>
      </w:pPr>
      <w:r>
        <w:fldChar w:fldCharType="begin"/>
      </w:r>
      <w:r w:rsidRPr="005F3300">
        <w:instrText xml:space="preserve"> TITLE  \* MERGEFORMAT </w:instrText>
      </w:r>
      <w:r>
        <w:fldChar w:fldCharType="separate"/>
      </w:r>
      <w:r w:rsidR="005F3300" w:rsidRPr="005F3300">
        <w:t xml:space="preserve">Especificação de Requisitos de </w:t>
      </w:r>
      <w:r w:rsidR="005F3300" w:rsidRPr="00C71B65">
        <w:rPr>
          <w:i/>
          <w:iCs/>
        </w:rPr>
        <w:t>Software</w:t>
      </w:r>
      <w:r>
        <w:fldChar w:fldCharType="end"/>
      </w:r>
    </w:p>
    <w:p w14:paraId="53538E15" w14:textId="77777777" w:rsidR="00A92C0D" w:rsidRPr="005F3300" w:rsidRDefault="00A92C0D"/>
    <w:p w14:paraId="477EB098" w14:textId="77777777" w:rsidR="00A92C0D" w:rsidRPr="005F3300" w:rsidRDefault="00A92C0D"/>
    <w:p w14:paraId="62497F73" w14:textId="77777777" w:rsidR="00A92C0D" w:rsidRPr="005F3300" w:rsidRDefault="00A92C0D">
      <w:pPr>
        <w:pStyle w:val="Ttulo"/>
        <w:jc w:val="right"/>
        <w:rPr>
          <w:sz w:val="28"/>
        </w:rPr>
      </w:pPr>
      <w:r w:rsidRPr="005F3300">
        <w:rPr>
          <w:sz w:val="28"/>
        </w:rPr>
        <w:t>Versão &lt;1.0&gt;</w:t>
      </w:r>
    </w:p>
    <w:p w14:paraId="38AB3C83" w14:textId="77777777" w:rsidR="00A92C0D" w:rsidRDefault="00A92C0D">
      <w:pPr>
        <w:pStyle w:val="Ttulo"/>
        <w:rPr>
          <w:color w:val="5B9BD5"/>
          <w:sz w:val="28"/>
        </w:rPr>
      </w:pPr>
    </w:p>
    <w:p w14:paraId="1C3D5059" w14:textId="77777777" w:rsidR="00A92C0D" w:rsidRDefault="00A92C0D">
      <w:pPr>
        <w:jc w:val="right"/>
        <w:rPr>
          <w:color w:val="5B9BD5"/>
        </w:rPr>
      </w:pPr>
    </w:p>
    <w:p w14:paraId="5350D8E0" w14:textId="77777777" w:rsidR="00A92C0D" w:rsidRPr="005F3300" w:rsidRDefault="00A92C0D">
      <w:pPr>
        <w:pStyle w:val="Corpodetexto"/>
        <w:sectPr w:rsidR="00A92C0D" w:rsidRPr="005F3300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F9CFE7C" w14:textId="77777777" w:rsidR="00A92C0D" w:rsidRDefault="001A7B4D">
      <w:pPr>
        <w:pStyle w:val="Ttulo"/>
      </w:pPr>
      <w: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92C0D" w14:paraId="703FD4DD" w14:textId="77777777">
        <w:tc>
          <w:tcPr>
            <w:tcW w:w="2304" w:type="dxa"/>
          </w:tcPr>
          <w:p w14:paraId="24DBD794" w14:textId="77777777" w:rsidR="00A92C0D" w:rsidRDefault="00A92C0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</w:t>
            </w:r>
            <w:r w:rsidR="001A7B4D">
              <w:rPr>
                <w:b/>
              </w:rPr>
              <w:t>a</w:t>
            </w:r>
          </w:p>
        </w:tc>
        <w:tc>
          <w:tcPr>
            <w:tcW w:w="1152" w:type="dxa"/>
          </w:tcPr>
          <w:p w14:paraId="20EA1E43" w14:textId="77777777" w:rsidR="00A92C0D" w:rsidRDefault="001A7B4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3744" w:type="dxa"/>
          </w:tcPr>
          <w:p w14:paraId="5097AD7B" w14:textId="77777777" w:rsidR="00A92C0D" w:rsidRDefault="001A7B4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304" w:type="dxa"/>
          </w:tcPr>
          <w:p w14:paraId="65E729EA" w14:textId="77777777" w:rsidR="00A92C0D" w:rsidRDefault="001A7B4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</w:t>
            </w:r>
            <w:r w:rsidR="00A92C0D">
              <w:rPr>
                <w:b/>
              </w:rPr>
              <w:t>or</w:t>
            </w:r>
          </w:p>
        </w:tc>
      </w:tr>
      <w:tr w:rsidR="00A92C0D" w14:paraId="79A08FD5" w14:textId="77777777">
        <w:tc>
          <w:tcPr>
            <w:tcW w:w="2304" w:type="dxa"/>
          </w:tcPr>
          <w:p w14:paraId="5BD620D6" w14:textId="48D66166" w:rsidR="00A92C0D" w:rsidRDefault="00A92C0D">
            <w:pPr>
              <w:pStyle w:val="Tabletext"/>
            </w:pPr>
            <w:r>
              <w:t>&lt;</w:t>
            </w:r>
            <w:r w:rsidR="00F17B5A">
              <w:t>31</w:t>
            </w:r>
            <w:r>
              <w:t>/</w:t>
            </w:r>
            <w:r w:rsidR="00F17B5A">
              <w:t>03</w:t>
            </w:r>
            <w:r>
              <w:t>/</w:t>
            </w:r>
            <w:r w:rsidR="00F17B5A">
              <w:t>23</w:t>
            </w:r>
            <w:r>
              <w:t>&gt;</w:t>
            </w:r>
          </w:p>
        </w:tc>
        <w:tc>
          <w:tcPr>
            <w:tcW w:w="1152" w:type="dxa"/>
          </w:tcPr>
          <w:p w14:paraId="40B6AA01" w14:textId="1674FB01" w:rsidR="00A92C0D" w:rsidRDefault="00A92C0D">
            <w:pPr>
              <w:pStyle w:val="Tabletext"/>
            </w:pPr>
            <w:r>
              <w:t>&lt;</w:t>
            </w:r>
            <w:r w:rsidR="00F17B5A">
              <w:t>1</w:t>
            </w:r>
            <w:r>
              <w:t>.</w:t>
            </w:r>
            <w:r w:rsidR="00F17B5A">
              <w:t>0</w:t>
            </w:r>
            <w:r>
              <w:t>&gt;</w:t>
            </w:r>
          </w:p>
        </w:tc>
        <w:tc>
          <w:tcPr>
            <w:tcW w:w="3744" w:type="dxa"/>
          </w:tcPr>
          <w:p w14:paraId="3AA4B04C" w14:textId="58491ED6" w:rsidR="00A92C0D" w:rsidRDefault="00A92C0D">
            <w:pPr>
              <w:pStyle w:val="Tabletext"/>
            </w:pPr>
            <w:r>
              <w:t>&lt;</w:t>
            </w:r>
            <w:r w:rsidR="00F17B5A">
              <w:t>Primeira versão</w:t>
            </w:r>
            <w:r>
              <w:t>&gt;</w:t>
            </w:r>
          </w:p>
        </w:tc>
        <w:tc>
          <w:tcPr>
            <w:tcW w:w="2304" w:type="dxa"/>
          </w:tcPr>
          <w:p w14:paraId="5B0C1578" w14:textId="76FC272F" w:rsidR="00A92C0D" w:rsidRDefault="00A92C0D">
            <w:pPr>
              <w:pStyle w:val="Tabletext"/>
            </w:pPr>
            <w:r>
              <w:t>&lt;</w:t>
            </w:r>
            <w:r w:rsidR="00F17B5A">
              <w:t>Grupo</w:t>
            </w:r>
            <w:r>
              <w:t>&gt;</w:t>
            </w:r>
          </w:p>
        </w:tc>
      </w:tr>
      <w:tr w:rsidR="00A92C0D" w14:paraId="5F0C0740" w14:textId="77777777">
        <w:tc>
          <w:tcPr>
            <w:tcW w:w="2304" w:type="dxa"/>
          </w:tcPr>
          <w:p w14:paraId="1FBAC628" w14:textId="77777777" w:rsidR="00A92C0D" w:rsidRDefault="00A92C0D">
            <w:pPr>
              <w:pStyle w:val="Tabletext"/>
            </w:pPr>
          </w:p>
        </w:tc>
        <w:tc>
          <w:tcPr>
            <w:tcW w:w="1152" w:type="dxa"/>
          </w:tcPr>
          <w:p w14:paraId="5B50B609" w14:textId="77777777" w:rsidR="00A92C0D" w:rsidRDefault="00A92C0D">
            <w:pPr>
              <w:pStyle w:val="Tabletext"/>
            </w:pPr>
          </w:p>
        </w:tc>
        <w:tc>
          <w:tcPr>
            <w:tcW w:w="3744" w:type="dxa"/>
          </w:tcPr>
          <w:p w14:paraId="42645860" w14:textId="77777777" w:rsidR="00A92C0D" w:rsidRDefault="00A92C0D">
            <w:pPr>
              <w:pStyle w:val="Tabletext"/>
            </w:pPr>
          </w:p>
        </w:tc>
        <w:tc>
          <w:tcPr>
            <w:tcW w:w="2304" w:type="dxa"/>
          </w:tcPr>
          <w:p w14:paraId="1E9F444D" w14:textId="77777777" w:rsidR="00A92C0D" w:rsidRDefault="00A92C0D">
            <w:pPr>
              <w:pStyle w:val="Tabletext"/>
            </w:pPr>
          </w:p>
        </w:tc>
      </w:tr>
      <w:tr w:rsidR="00A92C0D" w14:paraId="3C22FE3F" w14:textId="77777777">
        <w:tc>
          <w:tcPr>
            <w:tcW w:w="2304" w:type="dxa"/>
          </w:tcPr>
          <w:p w14:paraId="6B7F14D0" w14:textId="77777777" w:rsidR="00A92C0D" w:rsidRDefault="00A92C0D">
            <w:pPr>
              <w:pStyle w:val="Tabletext"/>
            </w:pPr>
          </w:p>
        </w:tc>
        <w:tc>
          <w:tcPr>
            <w:tcW w:w="1152" w:type="dxa"/>
          </w:tcPr>
          <w:p w14:paraId="054E655B" w14:textId="77777777" w:rsidR="00A92C0D" w:rsidRDefault="00A92C0D">
            <w:pPr>
              <w:pStyle w:val="Tabletext"/>
            </w:pPr>
          </w:p>
        </w:tc>
        <w:tc>
          <w:tcPr>
            <w:tcW w:w="3744" w:type="dxa"/>
          </w:tcPr>
          <w:p w14:paraId="2B92F5DA" w14:textId="77777777" w:rsidR="00A92C0D" w:rsidRDefault="00A92C0D">
            <w:pPr>
              <w:pStyle w:val="Tabletext"/>
            </w:pPr>
          </w:p>
        </w:tc>
        <w:tc>
          <w:tcPr>
            <w:tcW w:w="2304" w:type="dxa"/>
          </w:tcPr>
          <w:p w14:paraId="3FEE82F6" w14:textId="77777777" w:rsidR="00A92C0D" w:rsidRDefault="00A92C0D">
            <w:pPr>
              <w:pStyle w:val="Tabletext"/>
            </w:pPr>
          </w:p>
        </w:tc>
      </w:tr>
      <w:tr w:rsidR="00A92C0D" w14:paraId="4F5FA8CB" w14:textId="77777777">
        <w:tc>
          <w:tcPr>
            <w:tcW w:w="2304" w:type="dxa"/>
          </w:tcPr>
          <w:p w14:paraId="2580796D" w14:textId="77777777" w:rsidR="00A92C0D" w:rsidRDefault="00A92C0D">
            <w:pPr>
              <w:pStyle w:val="Tabletext"/>
            </w:pPr>
          </w:p>
        </w:tc>
        <w:tc>
          <w:tcPr>
            <w:tcW w:w="1152" w:type="dxa"/>
          </w:tcPr>
          <w:p w14:paraId="4CBF0976" w14:textId="77777777" w:rsidR="00A92C0D" w:rsidRDefault="00A92C0D">
            <w:pPr>
              <w:pStyle w:val="Tabletext"/>
            </w:pPr>
          </w:p>
        </w:tc>
        <w:tc>
          <w:tcPr>
            <w:tcW w:w="3744" w:type="dxa"/>
          </w:tcPr>
          <w:p w14:paraId="57DADCEA" w14:textId="77777777" w:rsidR="00A92C0D" w:rsidRDefault="00A92C0D">
            <w:pPr>
              <w:pStyle w:val="Tabletext"/>
            </w:pPr>
          </w:p>
        </w:tc>
        <w:tc>
          <w:tcPr>
            <w:tcW w:w="2304" w:type="dxa"/>
          </w:tcPr>
          <w:p w14:paraId="0259F02D" w14:textId="77777777" w:rsidR="00A92C0D" w:rsidRDefault="00A92C0D">
            <w:pPr>
              <w:pStyle w:val="Tabletext"/>
            </w:pPr>
          </w:p>
        </w:tc>
      </w:tr>
    </w:tbl>
    <w:p w14:paraId="23DB414D" w14:textId="77777777" w:rsidR="00A92C0D" w:rsidRDefault="00A92C0D"/>
    <w:p w14:paraId="2D64F161" w14:textId="77777777" w:rsidR="00A92C0D" w:rsidRDefault="00A92C0D">
      <w:pPr>
        <w:pStyle w:val="Ttulo"/>
      </w:pPr>
      <w:r>
        <w:br w:type="page"/>
      </w:r>
      <w:r w:rsidR="00FD3C06">
        <w:lastRenderedPageBreak/>
        <w:t>Tabela de Conteúdo</w:t>
      </w:r>
    </w:p>
    <w:p w14:paraId="679659CF" w14:textId="28CC4545" w:rsidR="005F3300" w:rsidRDefault="00A92C0D">
      <w:pPr>
        <w:pStyle w:val="Sumrio1"/>
        <w:tabs>
          <w:tab w:val="left" w:pos="432"/>
        </w:tabs>
        <w:rPr>
          <w:rFonts w:ascii="Calibri" w:hAnsi="Calibri"/>
          <w:noProof/>
          <w:sz w:val="22"/>
          <w:szCs w:val="22"/>
          <w:lang w:eastAsia="pt-BR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5F3300">
        <w:rPr>
          <w:noProof/>
        </w:rPr>
        <w:t>1.</w:t>
      </w:r>
      <w:r w:rsidR="005F3300">
        <w:rPr>
          <w:rFonts w:ascii="Calibri" w:hAnsi="Calibri"/>
          <w:noProof/>
          <w:sz w:val="22"/>
          <w:szCs w:val="22"/>
          <w:lang w:eastAsia="pt-BR"/>
        </w:rPr>
        <w:tab/>
      </w:r>
      <w:r w:rsidR="005F3300">
        <w:rPr>
          <w:noProof/>
        </w:rPr>
        <w:t>Requisitos Específicos</w:t>
      </w:r>
      <w:r w:rsidR="005F3300">
        <w:rPr>
          <w:noProof/>
        </w:rPr>
        <w:tab/>
      </w:r>
      <w:r w:rsidR="005F3300">
        <w:rPr>
          <w:noProof/>
        </w:rPr>
        <w:fldChar w:fldCharType="begin"/>
      </w:r>
      <w:r w:rsidR="005F3300">
        <w:rPr>
          <w:noProof/>
        </w:rPr>
        <w:instrText xml:space="preserve"> PAGEREF _Toc115258248 \h </w:instrText>
      </w:r>
      <w:r w:rsidR="005F3300">
        <w:rPr>
          <w:noProof/>
        </w:rPr>
      </w:r>
      <w:r w:rsidR="005F3300">
        <w:rPr>
          <w:noProof/>
        </w:rPr>
        <w:fldChar w:fldCharType="separate"/>
      </w:r>
      <w:r w:rsidR="00DA09C7">
        <w:rPr>
          <w:noProof/>
        </w:rPr>
        <w:t>4</w:t>
      </w:r>
      <w:r w:rsidR="005F3300">
        <w:rPr>
          <w:noProof/>
        </w:rPr>
        <w:fldChar w:fldCharType="end"/>
      </w:r>
    </w:p>
    <w:p w14:paraId="0E0046D9" w14:textId="336311BC" w:rsidR="005F3300" w:rsidRDefault="005F3300">
      <w:pPr>
        <w:pStyle w:val="Sumrio2"/>
        <w:tabs>
          <w:tab w:val="left" w:pos="1000"/>
        </w:tabs>
        <w:rPr>
          <w:rFonts w:ascii="Calibri" w:hAnsi="Calibri"/>
          <w:noProof/>
          <w:sz w:val="22"/>
          <w:szCs w:val="22"/>
          <w:lang w:eastAsia="pt-BR"/>
        </w:rPr>
      </w:pPr>
      <w:r>
        <w:rPr>
          <w:noProof/>
        </w:rPr>
        <w:t>1.1</w:t>
      </w:r>
      <w:r>
        <w:rPr>
          <w:rFonts w:ascii="Calibri" w:hAnsi="Calibri"/>
          <w:noProof/>
          <w:sz w:val="22"/>
          <w:szCs w:val="22"/>
          <w:lang w:eastAsia="pt-BR"/>
        </w:rPr>
        <w:tab/>
      </w:r>
      <w:r>
        <w:rPr>
          <w:noProof/>
        </w:rPr>
        <w:t>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_Toc115258249 \h </w:instrText>
      </w:r>
      <w:r>
        <w:rPr>
          <w:noProof/>
        </w:rPr>
      </w:r>
      <w:r>
        <w:rPr>
          <w:noProof/>
        </w:rPr>
        <w:fldChar w:fldCharType="separate"/>
      </w:r>
      <w:r w:rsidR="00DA09C7">
        <w:rPr>
          <w:noProof/>
        </w:rPr>
        <w:t>4</w:t>
      </w:r>
      <w:r>
        <w:rPr>
          <w:noProof/>
        </w:rPr>
        <w:fldChar w:fldCharType="end"/>
      </w:r>
    </w:p>
    <w:p w14:paraId="3BAAB4D8" w14:textId="38A334E0" w:rsidR="005F3300" w:rsidRDefault="00AD6DF2">
      <w:pPr>
        <w:pStyle w:val="Sumrio3"/>
        <w:rPr>
          <w:rFonts w:ascii="Calibri" w:hAnsi="Calibri"/>
          <w:noProof/>
          <w:sz w:val="22"/>
          <w:szCs w:val="22"/>
          <w:lang w:eastAsia="pt-BR"/>
        </w:rPr>
      </w:pPr>
      <w:r>
        <w:rPr>
          <w:noProof/>
        </w:rPr>
        <w:t>RF-01</w:t>
      </w:r>
      <w:r w:rsidR="005F3300">
        <w:rPr>
          <w:rFonts w:ascii="Calibri" w:hAnsi="Calibri"/>
          <w:noProof/>
          <w:sz w:val="22"/>
          <w:szCs w:val="22"/>
          <w:lang w:eastAsia="pt-BR"/>
        </w:rPr>
        <w:tab/>
      </w:r>
      <w:r w:rsidRPr="00FD7AB8">
        <w:rPr>
          <w:i/>
          <w:iCs/>
          <w:noProof/>
        </w:rPr>
        <w:t>Login</w:t>
      </w:r>
      <w:r>
        <w:rPr>
          <w:noProof/>
        </w:rPr>
        <w:t>.</w:t>
      </w:r>
      <w:r w:rsidR="005F3300"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_Toc115258249 \h </w:instrText>
      </w:r>
      <w:r>
        <w:rPr>
          <w:noProof/>
        </w:rPr>
      </w:r>
      <w:r>
        <w:rPr>
          <w:noProof/>
        </w:rPr>
        <w:fldChar w:fldCharType="separate"/>
      </w:r>
      <w:r w:rsidR="00DA09C7">
        <w:rPr>
          <w:noProof/>
        </w:rPr>
        <w:t>4</w:t>
      </w:r>
      <w:r>
        <w:rPr>
          <w:noProof/>
        </w:rPr>
        <w:fldChar w:fldCharType="end"/>
      </w:r>
    </w:p>
    <w:p w14:paraId="1EE89D49" w14:textId="1D64E4CC" w:rsidR="005F3300" w:rsidRDefault="00AD6DF2" w:rsidP="00AD6DF2">
      <w:pPr>
        <w:pStyle w:val="Sumrio3"/>
        <w:rPr>
          <w:noProof/>
        </w:rPr>
      </w:pPr>
      <w:r>
        <w:rPr>
          <w:noProof/>
        </w:rPr>
        <w:t>RF-02</w:t>
      </w:r>
      <w:r w:rsidR="005F3300">
        <w:rPr>
          <w:rFonts w:ascii="Calibri" w:hAnsi="Calibri"/>
          <w:noProof/>
          <w:sz w:val="22"/>
          <w:szCs w:val="22"/>
          <w:lang w:eastAsia="pt-BR"/>
        </w:rPr>
        <w:tab/>
      </w:r>
      <w:r>
        <w:rPr>
          <w:noProof/>
        </w:rPr>
        <w:t>Manter usuário.</w:t>
      </w:r>
      <w:r w:rsidR="005F3300"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_Toc115258249 \h </w:instrText>
      </w:r>
      <w:r>
        <w:rPr>
          <w:noProof/>
        </w:rPr>
      </w:r>
      <w:r>
        <w:rPr>
          <w:noProof/>
        </w:rPr>
        <w:fldChar w:fldCharType="separate"/>
      </w:r>
      <w:r w:rsidR="00DA09C7">
        <w:rPr>
          <w:noProof/>
        </w:rPr>
        <w:t>4</w:t>
      </w:r>
      <w:r>
        <w:rPr>
          <w:noProof/>
        </w:rPr>
        <w:fldChar w:fldCharType="end"/>
      </w:r>
    </w:p>
    <w:p w14:paraId="1695508B" w14:textId="14A40A26" w:rsidR="00AD6DF2" w:rsidRDefault="00AD6DF2" w:rsidP="00AD6DF2">
      <w:pPr>
        <w:pStyle w:val="Sumrio3"/>
        <w:rPr>
          <w:noProof/>
        </w:rPr>
      </w:pPr>
      <w:r>
        <w:rPr>
          <w:noProof/>
        </w:rPr>
        <w:t>RF-03</w:t>
      </w:r>
      <w:r>
        <w:rPr>
          <w:rFonts w:ascii="Calibri" w:hAnsi="Calibri"/>
          <w:noProof/>
          <w:sz w:val="22"/>
          <w:szCs w:val="22"/>
          <w:lang w:eastAsia="pt-BR"/>
        </w:rPr>
        <w:tab/>
      </w:r>
      <w:r>
        <w:rPr>
          <w:noProof/>
        </w:rPr>
        <w:t>Manter produto.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_Toc115258249 \h </w:instrText>
      </w:r>
      <w:r>
        <w:rPr>
          <w:noProof/>
        </w:rPr>
      </w:r>
      <w:r>
        <w:rPr>
          <w:noProof/>
        </w:rPr>
        <w:fldChar w:fldCharType="separate"/>
      </w:r>
      <w:r w:rsidR="00DA09C7">
        <w:rPr>
          <w:noProof/>
        </w:rPr>
        <w:t>4</w:t>
      </w:r>
      <w:r>
        <w:rPr>
          <w:noProof/>
        </w:rPr>
        <w:fldChar w:fldCharType="end"/>
      </w:r>
    </w:p>
    <w:p w14:paraId="793FB0B2" w14:textId="712EAF9F" w:rsidR="00AD6DF2" w:rsidRDefault="00AD6DF2" w:rsidP="00AD6DF2">
      <w:pPr>
        <w:pStyle w:val="Sumrio3"/>
        <w:rPr>
          <w:noProof/>
        </w:rPr>
      </w:pPr>
      <w:r>
        <w:rPr>
          <w:noProof/>
        </w:rPr>
        <w:t>RF-04</w:t>
      </w:r>
      <w:r>
        <w:rPr>
          <w:rFonts w:ascii="Calibri" w:hAnsi="Calibri"/>
          <w:noProof/>
          <w:sz w:val="22"/>
          <w:szCs w:val="22"/>
          <w:lang w:eastAsia="pt-BR"/>
        </w:rPr>
        <w:tab/>
      </w:r>
      <w:r>
        <w:rPr>
          <w:noProof/>
        </w:rPr>
        <w:t>Manter mesa.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_Toc115258249 \h </w:instrText>
      </w:r>
      <w:r>
        <w:rPr>
          <w:noProof/>
        </w:rPr>
      </w:r>
      <w:r>
        <w:rPr>
          <w:noProof/>
        </w:rPr>
        <w:fldChar w:fldCharType="separate"/>
      </w:r>
      <w:r w:rsidR="00DA09C7">
        <w:rPr>
          <w:noProof/>
        </w:rPr>
        <w:t>4</w:t>
      </w:r>
      <w:r>
        <w:rPr>
          <w:noProof/>
        </w:rPr>
        <w:fldChar w:fldCharType="end"/>
      </w:r>
    </w:p>
    <w:p w14:paraId="1B6A9274" w14:textId="50B41209" w:rsidR="00AD6DF2" w:rsidRDefault="00AD6DF2" w:rsidP="00AD6DF2">
      <w:pPr>
        <w:pStyle w:val="Sumrio3"/>
        <w:rPr>
          <w:noProof/>
        </w:rPr>
      </w:pPr>
      <w:r>
        <w:rPr>
          <w:noProof/>
        </w:rPr>
        <w:t>RF-05</w:t>
      </w:r>
      <w:r>
        <w:rPr>
          <w:rFonts w:ascii="Calibri" w:hAnsi="Calibri"/>
          <w:noProof/>
          <w:sz w:val="22"/>
          <w:szCs w:val="22"/>
          <w:lang w:eastAsia="pt-BR"/>
        </w:rPr>
        <w:tab/>
      </w:r>
      <w:r>
        <w:rPr>
          <w:noProof/>
        </w:rPr>
        <w:t>Manter pedido</w:t>
      </w:r>
      <w:r w:rsidR="00C71B65">
        <w:rPr>
          <w:noProof/>
        </w:rPr>
        <w:t xml:space="preserve"> - </w:t>
      </w:r>
      <w:r w:rsidR="00C71B65" w:rsidRPr="00FD7AB8">
        <w:rPr>
          <w:i/>
          <w:iCs/>
          <w:noProof/>
        </w:rPr>
        <w:t>login</w:t>
      </w:r>
      <w:r w:rsidR="00C71B65">
        <w:rPr>
          <w:noProof/>
        </w:rPr>
        <w:t xml:space="preserve"> </w:t>
      </w:r>
      <w:r w:rsidR="00C71B65" w:rsidRPr="00C71B65">
        <w:rPr>
          <w:i/>
          <w:iCs/>
          <w:noProof/>
        </w:rPr>
        <w:t>master</w:t>
      </w:r>
      <w:r>
        <w:rPr>
          <w:noProof/>
        </w:rPr>
        <w:t>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_Toc115258249 \h </w:instrText>
      </w:r>
      <w:r>
        <w:rPr>
          <w:noProof/>
        </w:rPr>
      </w:r>
      <w:r>
        <w:rPr>
          <w:noProof/>
        </w:rPr>
        <w:fldChar w:fldCharType="separate"/>
      </w:r>
      <w:r w:rsidR="00DA09C7">
        <w:rPr>
          <w:noProof/>
        </w:rPr>
        <w:t>4</w:t>
      </w:r>
      <w:r>
        <w:rPr>
          <w:noProof/>
        </w:rPr>
        <w:fldChar w:fldCharType="end"/>
      </w:r>
    </w:p>
    <w:p w14:paraId="66010379" w14:textId="468ED752" w:rsidR="00AD6DF2" w:rsidRPr="00AD6DF2" w:rsidRDefault="00AD6DF2" w:rsidP="00AD6DF2">
      <w:pPr>
        <w:pStyle w:val="Sumrio3"/>
      </w:pPr>
      <w:r>
        <w:rPr>
          <w:noProof/>
        </w:rPr>
        <w:t>RF-06</w:t>
      </w:r>
      <w:r>
        <w:rPr>
          <w:rFonts w:ascii="Calibri" w:hAnsi="Calibri"/>
          <w:noProof/>
          <w:sz w:val="22"/>
          <w:szCs w:val="22"/>
          <w:lang w:eastAsia="pt-BR"/>
        </w:rPr>
        <w:tab/>
      </w:r>
      <w:r>
        <w:rPr>
          <w:noProof/>
        </w:rPr>
        <w:t xml:space="preserve">Manter pedido - </w:t>
      </w:r>
      <w:r w:rsidRPr="00AD6DF2">
        <w:rPr>
          <w:i/>
          <w:iCs/>
          <w:noProof/>
        </w:rPr>
        <w:t>login</w:t>
      </w:r>
      <w:r>
        <w:rPr>
          <w:noProof/>
        </w:rPr>
        <w:t xml:space="preserve"> mesa.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_Toc115258249 \h </w:instrText>
      </w:r>
      <w:r>
        <w:rPr>
          <w:noProof/>
        </w:rPr>
      </w:r>
      <w:r>
        <w:rPr>
          <w:noProof/>
        </w:rPr>
        <w:fldChar w:fldCharType="separate"/>
      </w:r>
      <w:r w:rsidR="00DA09C7">
        <w:rPr>
          <w:noProof/>
        </w:rPr>
        <w:t>4</w:t>
      </w:r>
      <w:r>
        <w:rPr>
          <w:noProof/>
        </w:rPr>
        <w:fldChar w:fldCharType="end"/>
      </w:r>
    </w:p>
    <w:p w14:paraId="6281344B" w14:textId="70916CB8" w:rsidR="00AD6DF2" w:rsidRDefault="00AD6DF2" w:rsidP="00AD6DF2">
      <w:pPr>
        <w:pStyle w:val="Sumrio3"/>
        <w:rPr>
          <w:noProof/>
        </w:rPr>
      </w:pPr>
      <w:r>
        <w:rPr>
          <w:noProof/>
        </w:rPr>
        <w:t>RF-06</w:t>
      </w:r>
      <w:r>
        <w:rPr>
          <w:rFonts w:ascii="Calibri" w:hAnsi="Calibri"/>
          <w:noProof/>
          <w:sz w:val="22"/>
          <w:szCs w:val="22"/>
          <w:lang w:eastAsia="pt-BR"/>
        </w:rPr>
        <w:tab/>
      </w:r>
      <w:r>
        <w:rPr>
          <w:noProof/>
        </w:rPr>
        <w:t>Visualizar cardápio.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_Toc115258249 \h </w:instrText>
      </w:r>
      <w:r>
        <w:rPr>
          <w:noProof/>
        </w:rPr>
      </w:r>
      <w:r>
        <w:rPr>
          <w:noProof/>
        </w:rPr>
        <w:fldChar w:fldCharType="separate"/>
      </w:r>
      <w:r w:rsidR="00DA09C7">
        <w:rPr>
          <w:noProof/>
        </w:rPr>
        <w:t>4</w:t>
      </w:r>
      <w:r>
        <w:rPr>
          <w:noProof/>
        </w:rPr>
        <w:fldChar w:fldCharType="end"/>
      </w:r>
    </w:p>
    <w:p w14:paraId="11C01E61" w14:textId="51EF4C73" w:rsidR="00AD6DF2" w:rsidRDefault="00AD6DF2" w:rsidP="00AD6DF2">
      <w:pPr>
        <w:pStyle w:val="Sumrio3"/>
        <w:rPr>
          <w:noProof/>
        </w:rPr>
      </w:pPr>
      <w:r>
        <w:rPr>
          <w:noProof/>
        </w:rPr>
        <w:t>RF-07</w:t>
      </w:r>
      <w:r>
        <w:rPr>
          <w:rFonts w:ascii="Calibri" w:hAnsi="Calibri"/>
          <w:noProof/>
          <w:sz w:val="22"/>
          <w:szCs w:val="22"/>
          <w:lang w:eastAsia="pt-BR"/>
        </w:rPr>
        <w:tab/>
      </w:r>
      <w:r>
        <w:rPr>
          <w:noProof/>
        </w:rPr>
        <w:t>Gerar relatório.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_Toc115258249 \h </w:instrText>
      </w:r>
      <w:r>
        <w:rPr>
          <w:noProof/>
        </w:rPr>
      </w:r>
      <w:r>
        <w:rPr>
          <w:noProof/>
        </w:rPr>
        <w:fldChar w:fldCharType="separate"/>
      </w:r>
      <w:r w:rsidR="00DA09C7">
        <w:rPr>
          <w:noProof/>
        </w:rPr>
        <w:t>4</w:t>
      </w:r>
      <w:r>
        <w:rPr>
          <w:noProof/>
        </w:rPr>
        <w:fldChar w:fldCharType="end"/>
      </w:r>
    </w:p>
    <w:p w14:paraId="31514A1F" w14:textId="77777777" w:rsidR="00AD6DF2" w:rsidRPr="00AD6DF2" w:rsidRDefault="00AD6DF2" w:rsidP="00AD6DF2"/>
    <w:p w14:paraId="00340607" w14:textId="0368D7CA" w:rsidR="00AD6DF2" w:rsidRPr="00AD6DF2" w:rsidRDefault="00AD6DF2" w:rsidP="00AD6DF2">
      <w:r>
        <w:tab/>
      </w:r>
      <w:r>
        <w:tab/>
      </w:r>
    </w:p>
    <w:p w14:paraId="5CE6B2B0" w14:textId="21EC5807" w:rsidR="005F3300" w:rsidRDefault="005F3300">
      <w:pPr>
        <w:pStyle w:val="Sumrio2"/>
        <w:tabs>
          <w:tab w:val="left" w:pos="1000"/>
        </w:tabs>
        <w:rPr>
          <w:rFonts w:ascii="Calibri" w:hAnsi="Calibri"/>
          <w:noProof/>
          <w:sz w:val="22"/>
          <w:szCs w:val="22"/>
          <w:lang w:eastAsia="pt-BR"/>
        </w:rPr>
      </w:pPr>
      <w:r>
        <w:rPr>
          <w:noProof/>
        </w:rPr>
        <w:t>1.2</w:t>
      </w:r>
      <w:r>
        <w:rPr>
          <w:rFonts w:ascii="Calibri" w:hAnsi="Calibri"/>
          <w:noProof/>
          <w:sz w:val="22"/>
          <w:szCs w:val="22"/>
          <w:lang w:eastAsia="pt-BR"/>
        </w:rPr>
        <w:tab/>
      </w:r>
      <w:r>
        <w:rPr>
          <w:noProof/>
        </w:rPr>
        <w:t>Requisitos Não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_Toc115258252 \h </w:instrText>
      </w:r>
      <w:r>
        <w:rPr>
          <w:noProof/>
        </w:rPr>
      </w:r>
      <w:r>
        <w:rPr>
          <w:noProof/>
        </w:rPr>
        <w:fldChar w:fldCharType="separate"/>
      </w:r>
      <w:r w:rsidR="00DA09C7">
        <w:rPr>
          <w:noProof/>
        </w:rPr>
        <w:t>4</w:t>
      </w:r>
      <w:r>
        <w:rPr>
          <w:noProof/>
        </w:rPr>
        <w:fldChar w:fldCharType="end"/>
      </w:r>
    </w:p>
    <w:p w14:paraId="1961FA7C" w14:textId="27FBFDF6" w:rsidR="005F3300" w:rsidRDefault="00AD6DF2">
      <w:pPr>
        <w:pStyle w:val="Sumrio3"/>
        <w:rPr>
          <w:rFonts w:ascii="Calibri" w:hAnsi="Calibri"/>
          <w:noProof/>
          <w:sz w:val="22"/>
          <w:szCs w:val="22"/>
          <w:lang w:eastAsia="pt-BR"/>
        </w:rPr>
      </w:pPr>
      <w:r>
        <w:rPr>
          <w:noProof/>
        </w:rPr>
        <w:t>RFN-01 Armazenar cadastros.</w:t>
      </w:r>
      <w:r w:rsidR="005F3300" w:rsidRPr="005F3300">
        <w:rPr>
          <w:noProof/>
        </w:rPr>
        <w:tab/>
      </w:r>
      <w:r>
        <w:rPr>
          <w:noProof/>
        </w:rPr>
        <w:t>4, 5</w:t>
      </w:r>
    </w:p>
    <w:p w14:paraId="5ED313C7" w14:textId="0EF98E0B" w:rsidR="005F3300" w:rsidRDefault="00AD6DF2">
      <w:pPr>
        <w:pStyle w:val="Sumrio3"/>
        <w:rPr>
          <w:noProof/>
        </w:rPr>
      </w:pPr>
      <w:r>
        <w:rPr>
          <w:noProof/>
        </w:rPr>
        <w:t>RFN-02 Plataforma de desenvolvimento.</w:t>
      </w:r>
      <w:r w:rsidR="005F3300" w:rsidRPr="005F3300">
        <w:rPr>
          <w:noProof/>
        </w:rPr>
        <w:tab/>
      </w:r>
      <w:r>
        <w:rPr>
          <w:noProof/>
        </w:rPr>
        <w:t>5</w:t>
      </w:r>
    </w:p>
    <w:p w14:paraId="07C5EA08" w14:textId="02983377" w:rsidR="00AD6DF2" w:rsidRDefault="00AD6DF2" w:rsidP="00AD6DF2">
      <w:pPr>
        <w:pStyle w:val="Sumrio3"/>
        <w:rPr>
          <w:noProof/>
        </w:rPr>
      </w:pPr>
      <w:r>
        <w:rPr>
          <w:noProof/>
        </w:rPr>
        <w:t xml:space="preserve">RFN-03 Validar </w:t>
      </w:r>
      <w:r w:rsidRPr="00FD7AB8">
        <w:rPr>
          <w:i/>
          <w:iCs/>
          <w:noProof/>
        </w:rPr>
        <w:t>Login</w:t>
      </w:r>
      <w:r>
        <w:rPr>
          <w:noProof/>
        </w:rPr>
        <w:t>.</w:t>
      </w:r>
      <w:r w:rsidRPr="005F3300">
        <w:rPr>
          <w:noProof/>
        </w:rPr>
        <w:tab/>
      </w:r>
      <w:r>
        <w:rPr>
          <w:noProof/>
        </w:rPr>
        <w:t>5</w:t>
      </w:r>
    </w:p>
    <w:p w14:paraId="7DC51E18" w14:textId="70C31DEE" w:rsidR="00AD6DF2" w:rsidRDefault="00AD6DF2" w:rsidP="00AD6DF2">
      <w:pPr>
        <w:pStyle w:val="Sumrio3"/>
        <w:rPr>
          <w:noProof/>
        </w:rPr>
      </w:pPr>
      <w:r>
        <w:rPr>
          <w:noProof/>
        </w:rPr>
        <w:t>RFN-04 Baixo uso de processamento.</w:t>
      </w:r>
      <w:r w:rsidRPr="005F3300">
        <w:rPr>
          <w:noProof/>
        </w:rPr>
        <w:tab/>
      </w:r>
      <w:r>
        <w:rPr>
          <w:noProof/>
        </w:rPr>
        <w:t>5</w:t>
      </w:r>
    </w:p>
    <w:p w14:paraId="2E225B0F" w14:textId="6D9263A4" w:rsidR="00AD6DF2" w:rsidRDefault="00AD6DF2" w:rsidP="00AD6DF2">
      <w:pPr>
        <w:pStyle w:val="Sumrio3"/>
        <w:rPr>
          <w:rFonts w:ascii="Calibri" w:hAnsi="Calibri"/>
          <w:noProof/>
          <w:sz w:val="22"/>
          <w:szCs w:val="22"/>
          <w:lang w:eastAsia="pt-BR"/>
        </w:rPr>
      </w:pPr>
      <w:r>
        <w:rPr>
          <w:noProof/>
        </w:rPr>
        <w:t xml:space="preserve">RFN-05 </w:t>
      </w:r>
      <w:r w:rsidRPr="00AD6DF2">
        <w:rPr>
          <w:i/>
          <w:iCs/>
          <w:noProof/>
        </w:rPr>
        <w:t>Log's</w:t>
      </w:r>
      <w:r>
        <w:rPr>
          <w:noProof/>
        </w:rPr>
        <w:t xml:space="preserve"> de erros </w:t>
      </w:r>
      <w:r w:rsidRPr="00AD6DF2">
        <w:rPr>
          <w:i/>
          <w:iCs/>
          <w:noProof/>
        </w:rPr>
        <w:t>SQL</w:t>
      </w:r>
      <w:r>
        <w:rPr>
          <w:noProof/>
        </w:rPr>
        <w:t>.</w:t>
      </w:r>
      <w:r w:rsidRPr="005F3300">
        <w:rPr>
          <w:noProof/>
        </w:rPr>
        <w:tab/>
      </w:r>
      <w:r>
        <w:rPr>
          <w:noProof/>
        </w:rPr>
        <w:t>5</w:t>
      </w:r>
    </w:p>
    <w:p w14:paraId="24F38AD9" w14:textId="77777777" w:rsidR="00AD6DF2" w:rsidRPr="00AD6DF2" w:rsidRDefault="00AD6DF2" w:rsidP="00AD6DF2"/>
    <w:p w14:paraId="0344B44A" w14:textId="77777777" w:rsidR="00AD6DF2" w:rsidRPr="00AD6DF2" w:rsidRDefault="00AD6DF2" w:rsidP="00AD6DF2"/>
    <w:p w14:paraId="702648DB" w14:textId="77777777" w:rsidR="00AD6DF2" w:rsidRPr="00AD6DF2" w:rsidRDefault="00AD6DF2" w:rsidP="00AD6DF2"/>
    <w:p w14:paraId="08EF5357" w14:textId="62AAA3FD" w:rsidR="00A92C0D" w:rsidRPr="005F3300" w:rsidRDefault="00A92C0D">
      <w:pPr>
        <w:pStyle w:val="Ttulo"/>
      </w:pPr>
      <w:r>
        <w:fldChar w:fldCharType="end"/>
      </w:r>
      <w:r w:rsidRPr="005F3300">
        <w:br w:type="page"/>
      </w:r>
      <w:r w:rsidR="00FD3C06" w:rsidRPr="005F3300">
        <w:lastRenderedPageBreak/>
        <w:t xml:space="preserve">Especificação de Requisitos de </w:t>
      </w:r>
      <w:r w:rsidR="00FD3C06" w:rsidRPr="00C71B65">
        <w:rPr>
          <w:i/>
          <w:iCs/>
        </w:rPr>
        <w:t>Software</w:t>
      </w:r>
    </w:p>
    <w:p w14:paraId="058E9B17" w14:textId="77777777" w:rsidR="005F3300" w:rsidRPr="005F3300" w:rsidRDefault="005F3300" w:rsidP="005F3300">
      <w:pPr>
        <w:pStyle w:val="Corpodetexto"/>
      </w:pPr>
    </w:p>
    <w:p w14:paraId="496F4A30" w14:textId="29447201" w:rsidR="00A92C0D" w:rsidRDefault="00A92C0D">
      <w:pPr>
        <w:pStyle w:val="Ttulo1"/>
      </w:pPr>
      <w:bookmarkStart w:id="0" w:name="_Toc115258248"/>
      <w:r>
        <w:t xml:space="preserve">Requisitos </w:t>
      </w:r>
      <w:bookmarkEnd w:id="0"/>
      <w:r w:rsidR="00666ED8">
        <w:t>de sistema</w:t>
      </w:r>
      <w:r>
        <w:t xml:space="preserve"> </w:t>
      </w:r>
    </w:p>
    <w:p w14:paraId="76040BEF" w14:textId="77777777" w:rsidR="00A92C0D" w:rsidRDefault="005B4D25">
      <w:pPr>
        <w:pStyle w:val="Ttulo2"/>
      </w:pPr>
      <w:bookmarkStart w:id="1" w:name="_Toc115258249"/>
      <w:r>
        <w:t xml:space="preserve">Requisitos </w:t>
      </w:r>
      <w:r w:rsidR="00A92C0D">
        <w:t>Funciona</w:t>
      </w:r>
      <w:r>
        <w:t>is</w:t>
      </w:r>
      <w:bookmarkEnd w:id="1"/>
    </w:p>
    <w:p w14:paraId="203E9C8F" w14:textId="6D70E7A7" w:rsidR="002402B2" w:rsidRPr="001627E5" w:rsidRDefault="001627E5" w:rsidP="002402B2">
      <w:pPr>
        <w:pStyle w:val="Corpodetexto"/>
        <w:ind w:left="0" w:firstLine="720"/>
        <w:jc w:val="both"/>
      </w:pPr>
      <w:r>
        <w:t xml:space="preserve">Os requisitos funcionais dizem a respeito do que o sistema deve fazer, são as necessidades do cliente em geral, os requisitos funcionais </w:t>
      </w:r>
      <w:r w:rsidR="00EE5318">
        <w:t>tem a importância</w:t>
      </w:r>
      <w:r>
        <w:t xml:space="preserve"> ser claramente definidos para que os desenvolvedores do sistema possam implementar as funcionalidades corretamente</w:t>
      </w:r>
      <w:r w:rsidR="002402B2">
        <w:t>, atendendo os padrões de qualidade do cliente</w:t>
      </w:r>
      <w:r>
        <w:t>, aqui estão listados os requisitos funcionais do sistema e suas descrições: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8"/>
        <w:gridCol w:w="7668"/>
      </w:tblGrid>
      <w:tr w:rsidR="001A2B5B" w14:paraId="00B684B0" w14:textId="77777777">
        <w:tc>
          <w:tcPr>
            <w:tcW w:w="1188" w:type="dxa"/>
            <w:shd w:val="clear" w:color="auto" w:fill="auto"/>
          </w:tcPr>
          <w:p w14:paraId="2A9BCA6F" w14:textId="71EF6D70" w:rsidR="001A2B5B" w:rsidRDefault="001A2B5B">
            <w:pPr>
              <w:pStyle w:val="Corpodetexto"/>
              <w:ind w:left="0"/>
            </w:pPr>
            <w:r>
              <w:t>RF-01</w:t>
            </w:r>
          </w:p>
        </w:tc>
        <w:tc>
          <w:tcPr>
            <w:tcW w:w="7668" w:type="dxa"/>
            <w:shd w:val="clear" w:color="auto" w:fill="auto"/>
          </w:tcPr>
          <w:p w14:paraId="35B1CA9C" w14:textId="7C042C78" w:rsidR="001A2B5B" w:rsidRDefault="001A2B5B">
            <w:pPr>
              <w:pStyle w:val="Corpodetexto"/>
              <w:ind w:left="0"/>
            </w:pPr>
            <w:r w:rsidRPr="00C71B65">
              <w:rPr>
                <w:i/>
                <w:iCs/>
              </w:rPr>
              <w:t>Login</w:t>
            </w:r>
            <w:r w:rsidRPr="001A2B5B">
              <w:t xml:space="preserve"> a partir do usuário e senha (válidos) ou “mesa” para garantir acesso ao sistema.</w:t>
            </w:r>
          </w:p>
        </w:tc>
      </w:tr>
      <w:tr w:rsidR="001A2B5B" w14:paraId="0F320D4C" w14:textId="77777777">
        <w:tc>
          <w:tcPr>
            <w:tcW w:w="1188" w:type="dxa"/>
            <w:shd w:val="clear" w:color="auto" w:fill="auto"/>
          </w:tcPr>
          <w:p w14:paraId="750D0862" w14:textId="54CEA58E" w:rsidR="001A2B5B" w:rsidRDefault="001A2B5B">
            <w:pPr>
              <w:pStyle w:val="Corpodetexto"/>
              <w:ind w:left="0"/>
            </w:pPr>
            <w:r>
              <w:t>RF-02</w:t>
            </w:r>
          </w:p>
        </w:tc>
        <w:tc>
          <w:tcPr>
            <w:tcW w:w="7668" w:type="dxa"/>
            <w:shd w:val="clear" w:color="auto" w:fill="auto"/>
          </w:tcPr>
          <w:p w14:paraId="10079D81" w14:textId="06D94DA6" w:rsidR="001A2B5B" w:rsidRDefault="001A2B5B">
            <w:pPr>
              <w:pStyle w:val="Corpodetexto"/>
              <w:ind w:left="0"/>
            </w:pPr>
            <w:r w:rsidRPr="001A2B5B">
              <w:t xml:space="preserve">O </w:t>
            </w:r>
            <w:r w:rsidRPr="00C71B65">
              <w:rPr>
                <w:i/>
                <w:iCs/>
              </w:rPr>
              <w:t>software</w:t>
            </w:r>
            <w:r w:rsidRPr="001A2B5B">
              <w:t xml:space="preserve"> deve permitir que o administrador </w:t>
            </w:r>
            <w:r w:rsidRPr="00C71B65">
              <w:rPr>
                <w:i/>
                <w:iCs/>
              </w:rPr>
              <w:t>master</w:t>
            </w:r>
            <w:r w:rsidRPr="001A2B5B">
              <w:t xml:space="preserve"> efetue a manutenção (criação, pesquisa, alteração e exclusão) de um usuário.</w:t>
            </w:r>
          </w:p>
        </w:tc>
      </w:tr>
      <w:tr w:rsidR="001A2B5B" w14:paraId="6C4F9F59" w14:textId="77777777">
        <w:tc>
          <w:tcPr>
            <w:tcW w:w="1188" w:type="dxa"/>
            <w:shd w:val="clear" w:color="auto" w:fill="auto"/>
          </w:tcPr>
          <w:p w14:paraId="0E34CF44" w14:textId="19EEE3CC" w:rsidR="001A2B5B" w:rsidRDefault="001A2B5B">
            <w:pPr>
              <w:pStyle w:val="Corpodetexto"/>
              <w:ind w:left="0"/>
            </w:pPr>
            <w:r>
              <w:t>RF-03</w:t>
            </w:r>
          </w:p>
        </w:tc>
        <w:tc>
          <w:tcPr>
            <w:tcW w:w="7668" w:type="dxa"/>
            <w:shd w:val="clear" w:color="auto" w:fill="auto"/>
          </w:tcPr>
          <w:p w14:paraId="1B000F17" w14:textId="3ADAD4A2" w:rsidR="001A2B5B" w:rsidRDefault="001A2B5B">
            <w:pPr>
              <w:pStyle w:val="Corpodetexto"/>
              <w:ind w:left="0"/>
            </w:pPr>
            <w:r w:rsidRPr="001A2B5B">
              <w:t xml:space="preserve">O </w:t>
            </w:r>
            <w:r w:rsidRPr="00C71B65">
              <w:rPr>
                <w:i/>
                <w:iCs/>
              </w:rPr>
              <w:t>software</w:t>
            </w:r>
            <w:r w:rsidRPr="001A2B5B">
              <w:t xml:space="preserve"> deve permitir que o administrador </w:t>
            </w:r>
            <w:r w:rsidRPr="00C71B65">
              <w:rPr>
                <w:i/>
                <w:iCs/>
              </w:rPr>
              <w:t>master</w:t>
            </w:r>
            <w:r w:rsidRPr="001A2B5B">
              <w:t xml:space="preserve"> efetue a manutenção (criação, pesquisa, alteração e exclusão) de um produto.</w:t>
            </w:r>
          </w:p>
        </w:tc>
      </w:tr>
      <w:tr w:rsidR="001A2B5B" w14:paraId="35A2C146" w14:textId="77777777">
        <w:tc>
          <w:tcPr>
            <w:tcW w:w="1188" w:type="dxa"/>
            <w:shd w:val="clear" w:color="auto" w:fill="auto"/>
          </w:tcPr>
          <w:p w14:paraId="45A109CD" w14:textId="02E03A82" w:rsidR="001A2B5B" w:rsidRDefault="001A2B5B">
            <w:pPr>
              <w:pStyle w:val="Corpodetexto"/>
              <w:ind w:left="0"/>
            </w:pPr>
            <w:r>
              <w:t>RF-04</w:t>
            </w:r>
          </w:p>
        </w:tc>
        <w:tc>
          <w:tcPr>
            <w:tcW w:w="7668" w:type="dxa"/>
            <w:shd w:val="clear" w:color="auto" w:fill="auto"/>
          </w:tcPr>
          <w:p w14:paraId="4E01C9AD" w14:textId="6B1CF863" w:rsidR="001A2B5B" w:rsidRDefault="001A2B5B">
            <w:pPr>
              <w:pStyle w:val="Corpodetexto"/>
              <w:ind w:left="0"/>
            </w:pPr>
            <w:r w:rsidRPr="001A2B5B">
              <w:t xml:space="preserve">O </w:t>
            </w:r>
            <w:r w:rsidRPr="00C71B65">
              <w:rPr>
                <w:i/>
                <w:iCs/>
              </w:rPr>
              <w:t>software</w:t>
            </w:r>
            <w:r w:rsidRPr="001A2B5B">
              <w:t xml:space="preserve"> deve permitir que o administrador </w:t>
            </w:r>
            <w:r w:rsidRPr="00C71B65">
              <w:rPr>
                <w:i/>
                <w:iCs/>
              </w:rPr>
              <w:t>master</w:t>
            </w:r>
            <w:r w:rsidRPr="001A2B5B">
              <w:t xml:space="preserve"> efetue a manutenção (criação, pesquisa, alteração e exclusão) de uma mesa.</w:t>
            </w:r>
          </w:p>
        </w:tc>
      </w:tr>
      <w:tr w:rsidR="001A2B5B" w14:paraId="691D29DA" w14:textId="77777777">
        <w:tc>
          <w:tcPr>
            <w:tcW w:w="1188" w:type="dxa"/>
            <w:shd w:val="clear" w:color="auto" w:fill="auto"/>
          </w:tcPr>
          <w:p w14:paraId="3FDD6296" w14:textId="0206E620" w:rsidR="001A2B5B" w:rsidRDefault="001A2B5B">
            <w:pPr>
              <w:pStyle w:val="Corpodetexto"/>
              <w:ind w:left="0"/>
            </w:pPr>
            <w:r>
              <w:t>RF-05</w:t>
            </w:r>
          </w:p>
        </w:tc>
        <w:tc>
          <w:tcPr>
            <w:tcW w:w="7668" w:type="dxa"/>
            <w:shd w:val="clear" w:color="auto" w:fill="auto"/>
          </w:tcPr>
          <w:p w14:paraId="2B1BEB43" w14:textId="75F9FB7F" w:rsidR="001A2B5B" w:rsidRDefault="001A2B5B">
            <w:pPr>
              <w:pStyle w:val="Corpodetexto"/>
              <w:ind w:left="0"/>
            </w:pPr>
            <w:r w:rsidRPr="001A2B5B">
              <w:t xml:space="preserve">O </w:t>
            </w:r>
            <w:r w:rsidRPr="00C71B65">
              <w:rPr>
                <w:i/>
                <w:iCs/>
              </w:rPr>
              <w:t>software</w:t>
            </w:r>
            <w:r w:rsidRPr="001A2B5B">
              <w:t xml:space="preserve"> deve permitir que o administrador </w:t>
            </w:r>
            <w:r w:rsidRPr="00C71B65">
              <w:rPr>
                <w:i/>
                <w:iCs/>
              </w:rPr>
              <w:t>master</w:t>
            </w:r>
            <w:r w:rsidRPr="001A2B5B">
              <w:t xml:space="preserve"> e atendente efetue a manutenção (criação, pesquisa, alteração e exclusão) de um pedido.</w:t>
            </w:r>
          </w:p>
        </w:tc>
      </w:tr>
      <w:tr w:rsidR="001A2B5B" w14:paraId="6C6396F6" w14:textId="77777777">
        <w:tc>
          <w:tcPr>
            <w:tcW w:w="1188" w:type="dxa"/>
            <w:shd w:val="clear" w:color="auto" w:fill="auto"/>
          </w:tcPr>
          <w:p w14:paraId="1EDB7919" w14:textId="1551E690" w:rsidR="001A2B5B" w:rsidRDefault="001A2B5B">
            <w:pPr>
              <w:pStyle w:val="Corpodetexto"/>
              <w:ind w:left="0"/>
            </w:pPr>
            <w:r>
              <w:t>RF-06</w:t>
            </w:r>
          </w:p>
        </w:tc>
        <w:tc>
          <w:tcPr>
            <w:tcW w:w="7668" w:type="dxa"/>
            <w:shd w:val="clear" w:color="auto" w:fill="auto"/>
          </w:tcPr>
          <w:p w14:paraId="64C172F2" w14:textId="1BB09F0F" w:rsidR="001A2B5B" w:rsidRDefault="001A2B5B">
            <w:pPr>
              <w:pStyle w:val="Corpodetexto"/>
              <w:ind w:left="0"/>
            </w:pPr>
            <w:r w:rsidRPr="001A2B5B">
              <w:t xml:space="preserve">O </w:t>
            </w:r>
            <w:r w:rsidRPr="00C71B65">
              <w:rPr>
                <w:i/>
                <w:iCs/>
              </w:rPr>
              <w:t>software</w:t>
            </w:r>
            <w:r w:rsidRPr="001A2B5B">
              <w:t xml:space="preserve"> deve permitir que o usuário (mesa) efetue a manutenção (criação, alteração e encerramento) somente do seu pedido.</w:t>
            </w:r>
          </w:p>
        </w:tc>
      </w:tr>
      <w:tr w:rsidR="001A2B5B" w14:paraId="43C72367" w14:textId="77777777">
        <w:tc>
          <w:tcPr>
            <w:tcW w:w="1188" w:type="dxa"/>
            <w:shd w:val="clear" w:color="auto" w:fill="auto"/>
          </w:tcPr>
          <w:p w14:paraId="43A34E88" w14:textId="5EA1375D" w:rsidR="001A2B5B" w:rsidRDefault="001A2B5B">
            <w:pPr>
              <w:pStyle w:val="Corpodetexto"/>
              <w:ind w:left="0"/>
            </w:pPr>
            <w:r>
              <w:t>RF-07</w:t>
            </w:r>
          </w:p>
        </w:tc>
        <w:tc>
          <w:tcPr>
            <w:tcW w:w="7668" w:type="dxa"/>
            <w:shd w:val="clear" w:color="auto" w:fill="auto"/>
          </w:tcPr>
          <w:p w14:paraId="6B089849" w14:textId="748E821B" w:rsidR="001A2B5B" w:rsidRDefault="000A70A6">
            <w:pPr>
              <w:pStyle w:val="Corpodetexto"/>
              <w:ind w:left="0"/>
            </w:pPr>
            <w:r w:rsidRPr="000A70A6">
              <w:t xml:space="preserve">O </w:t>
            </w:r>
            <w:r w:rsidRPr="00C71B65">
              <w:rPr>
                <w:i/>
                <w:iCs/>
              </w:rPr>
              <w:t>software</w:t>
            </w:r>
            <w:r w:rsidRPr="000A70A6">
              <w:t xml:space="preserve"> deve permitir que o usuário tenha acesso a visualização do cardápio.</w:t>
            </w:r>
          </w:p>
        </w:tc>
      </w:tr>
      <w:tr w:rsidR="001A2B5B" w14:paraId="133250D2" w14:textId="77777777">
        <w:tc>
          <w:tcPr>
            <w:tcW w:w="1188" w:type="dxa"/>
            <w:shd w:val="clear" w:color="auto" w:fill="auto"/>
          </w:tcPr>
          <w:p w14:paraId="49A5FC10" w14:textId="34275C08" w:rsidR="001A2B5B" w:rsidRDefault="001A2B5B">
            <w:pPr>
              <w:pStyle w:val="Corpodetexto"/>
              <w:ind w:left="0"/>
            </w:pPr>
            <w:r>
              <w:t>RF-08</w:t>
            </w:r>
          </w:p>
        </w:tc>
        <w:tc>
          <w:tcPr>
            <w:tcW w:w="7668" w:type="dxa"/>
            <w:shd w:val="clear" w:color="auto" w:fill="auto"/>
          </w:tcPr>
          <w:p w14:paraId="7FC3BCE3" w14:textId="77ECEAFD" w:rsidR="001A2B5B" w:rsidRDefault="000A70A6">
            <w:pPr>
              <w:pStyle w:val="Corpodetexto"/>
              <w:ind w:left="0"/>
            </w:pPr>
            <w:r w:rsidRPr="000A70A6">
              <w:t xml:space="preserve">O </w:t>
            </w:r>
            <w:r w:rsidRPr="00C71B65">
              <w:rPr>
                <w:i/>
                <w:iCs/>
              </w:rPr>
              <w:t>software</w:t>
            </w:r>
            <w:r w:rsidRPr="000A70A6">
              <w:t xml:space="preserve"> deve permitir que o administrador </w:t>
            </w:r>
            <w:r w:rsidRPr="00AD6DF2">
              <w:rPr>
                <w:i/>
                <w:iCs/>
              </w:rPr>
              <w:t>master</w:t>
            </w:r>
            <w:r w:rsidRPr="000A70A6">
              <w:t xml:space="preserve"> gere relatórios de venda.</w:t>
            </w:r>
          </w:p>
        </w:tc>
      </w:tr>
    </w:tbl>
    <w:p w14:paraId="28CEE477" w14:textId="658FD6C1" w:rsidR="00837407" w:rsidRPr="00837407" w:rsidRDefault="00837407" w:rsidP="008873A2"/>
    <w:p w14:paraId="46704D7E" w14:textId="28772DBA" w:rsidR="00A92C0D" w:rsidRDefault="005B4D25" w:rsidP="00A92C0D">
      <w:pPr>
        <w:pStyle w:val="Ttulo2"/>
      </w:pPr>
      <w:bookmarkStart w:id="2" w:name="_Toc115258252"/>
      <w:r>
        <w:t xml:space="preserve">Requisitos </w:t>
      </w:r>
      <w:r w:rsidR="005F3300">
        <w:t>Não Funcionais</w:t>
      </w:r>
      <w:bookmarkEnd w:id="2"/>
    </w:p>
    <w:p w14:paraId="0E74FDD2" w14:textId="2B5FA6F7" w:rsidR="002402B2" w:rsidRPr="002402B2" w:rsidRDefault="002402B2" w:rsidP="005D2343">
      <w:pPr>
        <w:pStyle w:val="Corpodetexto"/>
        <w:ind w:left="0" w:firstLine="720"/>
        <w:jc w:val="both"/>
      </w:pPr>
      <w:r>
        <w:t>Os requisitos não funcionais são as qualidades do sistema</w:t>
      </w:r>
      <w:r w:rsidR="00EE5318">
        <w:t xml:space="preserve"> e podem indicar as restrições do sistema, como</w:t>
      </w:r>
      <w:r>
        <w:t xml:space="preserve"> </w:t>
      </w:r>
      <w:r w:rsidR="00EE5318">
        <w:t xml:space="preserve">questões de </w:t>
      </w:r>
      <w:r>
        <w:t>performance, usabilidade, segurança, entre outros,</w:t>
      </w:r>
      <w:r w:rsidR="00837EC4">
        <w:t xml:space="preserve"> são uma parte essencial na identificação dos requisitos de </w:t>
      </w:r>
      <w:r w:rsidR="00837EC4" w:rsidRPr="00C71B65">
        <w:rPr>
          <w:i/>
          <w:iCs/>
        </w:rPr>
        <w:t>software</w:t>
      </w:r>
      <w:r w:rsidR="00837EC4">
        <w:t>,</w:t>
      </w:r>
      <w:r w:rsidR="00832C8F">
        <w:t xml:space="preserve"> aqui estão listados os requisitos não funcionais do sistema:</w:t>
      </w:r>
    </w:p>
    <w:p w14:paraId="50487AC9" w14:textId="63C392BA" w:rsidR="00296088" w:rsidRDefault="00296088" w:rsidP="00832C8F">
      <w:pPr>
        <w:pStyle w:val="Ttulo3"/>
        <w:numPr>
          <w:ilvl w:val="0"/>
          <w:numId w:val="0"/>
        </w:numPr>
        <w:rPr>
          <w:color w:val="000000"/>
        </w:rPr>
      </w:pPr>
      <w:r>
        <w:rPr>
          <w:color w:val="000000"/>
        </w:rPr>
        <w:t xml:space="preserve">[RNF-01] </w:t>
      </w:r>
    </w:p>
    <w:tbl>
      <w:tblPr>
        <w:tblW w:w="0" w:type="auto"/>
        <w:tblInd w:w="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73"/>
        <w:gridCol w:w="4440"/>
      </w:tblGrid>
      <w:tr w:rsidR="000A7C3A" w14:paraId="0FC30A2A" w14:textId="77777777">
        <w:tc>
          <w:tcPr>
            <w:tcW w:w="4373" w:type="dxa"/>
            <w:shd w:val="clear" w:color="auto" w:fill="auto"/>
          </w:tcPr>
          <w:p w14:paraId="24F73DBA" w14:textId="4B068A76" w:rsidR="00BF0619" w:rsidRDefault="00BF0619" w:rsidP="000A7C3A">
            <w:pPr>
              <w:pStyle w:val="InfoBlue"/>
              <w:rPr>
                <w:color w:val="000000"/>
              </w:rPr>
            </w:pPr>
            <w:r>
              <w:rPr>
                <w:color w:val="000000"/>
              </w:rPr>
              <w:t>Categoria</w:t>
            </w:r>
          </w:p>
        </w:tc>
        <w:tc>
          <w:tcPr>
            <w:tcW w:w="4440" w:type="dxa"/>
            <w:shd w:val="clear" w:color="auto" w:fill="auto"/>
          </w:tcPr>
          <w:p w14:paraId="3C07BBF9" w14:textId="76AFEB86" w:rsidR="00BF0619" w:rsidRDefault="00BF0619" w:rsidP="000A7C3A">
            <w:pPr>
              <w:pStyle w:val="InfoBlue"/>
              <w:rPr>
                <w:color w:val="000000"/>
              </w:rPr>
            </w:pPr>
            <w:r>
              <w:rPr>
                <w:color w:val="000000"/>
              </w:rPr>
              <w:t>Interoperabilidade</w:t>
            </w:r>
          </w:p>
        </w:tc>
      </w:tr>
      <w:tr w:rsidR="000A7C3A" w14:paraId="602CD120" w14:textId="77777777">
        <w:tc>
          <w:tcPr>
            <w:tcW w:w="4373" w:type="dxa"/>
            <w:shd w:val="clear" w:color="auto" w:fill="auto"/>
          </w:tcPr>
          <w:p w14:paraId="4869A468" w14:textId="55CCB44D" w:rsidR="00BF0619" w:rsidRDefault="00BF0619" w:rsidP="000A7C3A">
            <w:pPr>
              <w:pStyle w:val="InfoBlue"/>
              <w:rPr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4440" w:type="dxa"/>
            <w:shd w:val="clear" w:color="auto" w:fill="auto"/>
          </w:tcPr>
          <w:p w14:paraId="17D4F7A2" w14:textId="5157956D" w:rsidR="00BF0619" w:rsidRDefault="00BF0619" w:rsidP="000A7C3A">
            <w:pPr>
              <w:pStyle w:val="InfoBlue"/>
              <w:rPr>
                <w:color w:val="000000"/>
              </w:rPr>
            </w:pPr>
            <w:r>
              <w:rPr>
                <w:color w:val="000000"/>
              </w:rPr>
              <w:t>Armazenar cadastros</w:t>
            </w:r>
          </w:p>
        </w:tc>
      </w:tr>
      <w:tr w:rsidR="000A7C3A" w14:paraId="508AA177" w14:textId="77777777">
        <w:tc>
          <w:tcPr>
            <w:tcW w:w="4373" w:type="dxa"/>
            <w:shd w:val="clear" w:color="auto" w:fill="auto"/>
          </w:tcPr>
          <w:p w14:paraId="325F9935" w14:textId="576844D6" w:rsidR="00BF0619" w:rsidRDefault="00BF0619" w:rsidP="000A7C3A">
            <w:pPr>
              <w:pStyle w:val="InfoBlue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4440" w:type="dxa"/>
            <w:shd w:val="clear" w:color="auto" w:fill="auto"/>
          </w:tcPr>
          <w:p w14:paraId="18856544" w14:textId="6D4AB502" w:rsidR="00BF0619" w:rsidRDefault="00BF0619" w:rsidP="000A7C3A">
            <w:pPr>
              <w:pStyle w:val="InfoBlue"/>
              <w:rPr>
                <w:color w:val="000000"/>
              </w:rPr>
            </w:pPr>
            <w:r>
              <w:rPr>
                <w:color w:val="000000"/>
              </w:rPr>
              <w:t>O sistema deverá armazenar o cadastro de usuários, mesas, produtos e pedidos</w:t>
            </w:r>
            <w:r w:rsidR="00A76A6B">
              <w:rPr>
                <w:color w:val="000000"/>
              </w:rPr>
              <w:t xml:space="preserve">, portanto é necessário a conectividade a um banco de dados, os dados devem ser conectados ao </w:t>
            </w:r>
            <w:r w:rsidR="00A76A6B" w:rsidRPr="00C71B65">
              <w:rPr>
                <w:i/>
                <w:iCs/>
                <w:color w:val="000000"/>
              </w:rPr>
              <w:t>MyS</w:t>
            </w:r>
            <w:r w:rsidR="001627E5" w:rsidRPr="00C71B65">
              <w:rPr>
                <w:i/>
                <w:iCs/>
                <w:color w:val="000000"/>
              </w:rPr>
              <w:t>QL</w:t>
            </w:r>
            <w:r w:rsidR="001627E5">
              <w:rPr>
                <w:color w:val="000000"/>
              </w:rPr>
              <w:t>.</w:t>
            </w:r>
          </w:p>
        </w:tc>
      </w:tr>
    </w:tbl>
    <w:p w14:paraId="0BC55D4D" w14:textId="15548B57" w:rsidR="00A76A6B" w:rsidRDefault="00A76A6B" w:rsidP="00832C8F">
      <w:pPr>
        <w:pStyle w:val="Ttulo3"/>
        <w:numPr>
          <w:ilvl w:val="0"/>
          <w:numId w:val="0"/>
        </w:numPr>
        <w:rPr>
          <w:color w:val="000000"/>
        </w:rPr>
      </w:pPr>
      <w:r>
        <w:rPr>
          <w:color w:val="000000"/>
        </w:rPr>
        <w:t xml:space="preserve">[RNF-02] </w:t>
      </w:r>
    </w:p>
    <w:tbl>
      <w:tblPr>
        <w:tblW w:w="0" w:type="auto"/>
        <w:tblInd w:w="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76"/>
        <w:gridCol w:w="4437"/>
      </w:tblGrid>
      <w:tr w:rsidR="000A7C3A" w14:paraId="253A4671" w14:textId="77777777">
        <w:tc>
          <w:tcPr>
            <w:tcW w:w="4376" w:type="dxa"/>
            <w:shd w:val="clear" w:color="auto" w:fill="auto"/>
          </w:tcPr>
          <w:p w14:paraId="2D9916B6" w14:textId="77777777" w:rsidR="00A76A6B" w:rsidRDefault="00A76A6B" w:rsidP="000A7C3A">
            <w:pPr>
              <w:pStyle w:val="InfoBlue"/>
              <w:rPr>
                <w:color w:val="000000"/>
              </w:rPr>
            </w:pPr>
            <w:r>
              <w:rPr>
                <w:color w:val="000000"/>
              </w:rPr>
              <w:t>Categoria</w:t>
            </w:r>
          </w:p>
        </w:tc>
        <w:tc>
          <w:tcPr>
            <w:tcW w:w="4437" w:type="dxa"/>
            <w:shd w:val="clear" w:color="auto" w:fill="auto"/>
          </w:tcPr>
          <w:p w14:paraId="6508FF62" w14:textId="67129DC0" w:rsidR="00A76A6B" w:rsidRDefault="00A76A6B" w:rsidP="000A7C3A">
            <w:pPr>
              <w:pStyle w:val="InfoBlue"/>
              <w:rPr>
                <w:color w:val="000000"/>
              </w:rPr>
            </w:pPr>
            <w:r>
              <w:rPr>
                <w:color w:val="000000"/>
              </w:rPr>
              <w:t>Compatibilidade.</w:t>
            </w:r>
          </w:p>
        </w:tc>
      </w:tr>
      <w:tr w:rsidR="000A7C3A" w14:paraId="689C182A" w14:textId="77777777">
        <w:tc>
          <w:tcPr>
            <w:tcW w:w="4376" w:type="dxa"/>
            <w:shd w:val="clear" w:color="auto" w:fill="auto"/>
          </w:tcPr>
          <w:p w14:paraId="47AD2FD9" w14:textId="77777777" w:rsidR="00A76A6B" w:rsidRDefault="00A76A6B" w:rsidP="000A7C3A">
            <w:pPr>
              <w:pStyle w:val="InfoBlue"/>
              <w:rPr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4437" w:type="dxa"/>
            <w:shd w:val="clear" w:color="auto" w:fill="auto"/>
          </w:tcPr>
          <w:p w14:paraId="5A1166A8" w14:textId="5E4A6507" w:rsidR="00A76A6B" w:rsidRDefault="00A76A6B" w:rsidP="000A7C3A">
            <w:pPr>
              <w:pStyle w:val="InfoBlue"/>
              <w:rPr>
                <w:color w:val="000000"/>
              </w:rPr>
            </w:pPr>
            <w:r>
              <w:rPr>
                <w:color w:val="000000"/>
              </w:rPr>
              <w:t>Plataformas de desenvolvimento.</w:t>
            </w:r>
          </w:p>
        </w:tc>
      </w:tr>
      <w:tr w:rsidR="000A7C3A" w14:paraId="0A72A4E2" w14:textId="77777777">
        <w:tc>
          <w:tcPr>
            <w:tcW w:w="4376" w:type="dxa"/>
            <w:shd w:val="clear" w:color="auto" w:fill="auto"/>
          </w:tcPr>
          <w:p w14:paraId="4757FAFE" w14:textId="77777777" w:rsidR="00A76A6B" w:rsidRDefault="00A76A6B" w:rsidP="000A7C3A">
            <w:pPr>
              <w:pStyle w:val="InfoBlue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4437" w:type="dxa"/>
            <w:shd w:val="clear" w:color="auto" w:fill="auto"/>
          </w:tcPr>
          <w:p w14:paraId="1544C628" w14:textId="23E0D651" w:rsidR="00A76A6B" w:rsidRDefault="00A76A6B" w:rsidP="000A7C3A">
            <w:pPr>
              <w:pStyle w:val="InfoBlue"/>
              <w:rPr>
                <w:color w:val="000000"/>
              </w:rPr>
            </w:pPr>
            <w:r>
              <w:rPr>
                <w:color w:val="000000"/>
              </w:rPr>
              <w:t xml:space="preserve">O sistema executara comandos lógicos, para isso é </w:t>
            </w:r>
            <w:r>
              <w:rPr>
                <w:color w:val="000000"/>
              </w:rPr>
              <w:lastRenderedPageBreak/>
              <w:t xml:space="preserve">preciso de uma </w:t>
            </w:r>
            <w:r>
              <w:rPr>
                <w:iCs/>
                <w:color w:val="000000"/>
              </w:rPr>
              <w:t>IDE</w:t>
            </w:r>
            <w:r>
              <w:rPr>
                <w:color w:val="000000"/>
              </w:rPr>
              <w:t xml:space="preserve"> de desenvolvimento, dessa forma, o programa </w:t>
            </w:r>
            <w:r w:rsidR="001627E5">
              <w:rPr>
                <w:color w:val="000000"/>
              </w:rPr>
              <w:t>é desenvolvido</w:t>
            </w:r>
            <w:r>
              <w:rPr>
                <w:color w:val="000000"/>
              </w:rPr>
              <w:t xml:space="preserve"> na linguagem </w:t>
            </w:r>
            <w:r w:rsidRPr="00C71B65">
              <w:rPr>
                <w:i/>
                <w:color w:val="000000"/>
              </w:rPr>
              <w:t>Java</w:t>
            </w:r>
            <w:r>
              <w:rPr>
                <w:color w:val="000000"/>
              </w:rPr>
              <w:t xml:space="preserve"> utilizando </w:t>
            </w:r>
            <w:r>
              <w:rPr>
                <w:iCs/>
                <w:color w:val="000000"/>
              </w:rPr>
              <w:t xml:space="preserve">o </w:t>
            </w:r>
            <w:r w:rsidRPr="00C71B65">
              <w:rPr>
                <w:i/>
                <w:color w:val="000000"/>
              </w:rPr>
              <w:t>Apache Net</w:t>
            </w:r>
            <w:r w:rsidR="001627E5" w:rsidRPr="00C71B65">
              <w:rPr>
                <w:i/>
                <w:color w:val="000000"/>
              </w:rPr>
              <w:t>B</w:t>
            </w:r>
            <w:r w:rsidRPr="00C71B65">
              <w:rPr>
                <w:i/>
                <w:color w:val="000000"/>
              </w:rPr>
              <w:t>eans</w:t>
            </w:r>
            <w:r w:rsidR="001627E5">
              <w:rPr>
                <w:iCs/>
                <w:color w:val="000000"/>
              </w:rPr>
              <w:t>.</w:t>
            </w:r>
          </w:p>
        </w:tc>
      </w:tr>
    </w:tbl>
    <w:p w14:paraId="714004B9" w14:textId="1B0A7D70" w:rsidR="00A76A6B" w:rsidRDefault="00A76A6B" w:rsidP="00832C8F">
      <w:pPr>
        <w:pStyle w:val="Ttulo3"/>
        <w:numPr>
          <w:ilvl w:val="0"/>
          <w:numId w:val="0"/>
        </w:numPr>
        <w:rPr>
          <w:color w:val="000000"/>
        </w:rPr>
      </w:pPr>
      <w:r>
        <w:rPr>
          <w:color w:val="000000"/>
        </w:rPr>
        <w:lastRenderedPageBreak/>
        <w:t xml:space="preserve">[RNF-03] </w:t>
      </w:r>
    </w:p>
    <w:tbl>
      <w:tblPr>
        <w:tblW w:w="0" w:type="auto"/>
        <w:tblInd w:w="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85"/>
        <w:gridCol w:w="4428"/>
      </w:tblGrid>
      <w:tr w:rsidR="000A7C3A" w14:paraId="2DAADD73" w14:textId="77777777">
        <w:tc>
          <w:tcPr>
            <w:tcW w:w="4385" w:type="dxa"/>
            <w:shd w:val="clear" w:color="auto" w:fill="auto"/>
          </w:tcPr>
          <w:p w14:paraId="40021B80" w14:textId="77777777" w:rsidR="00A76A6B" w:rsidRDefault="00A76A6B" w:rsidP="000A7C3A">
            <w:pPr>
              <w:pStyle w:val="InfoBlue"/>
              <w:rPr>
                <w:color w:val="000000"/>
              </w:rPr>
            </w:pPr>
            <w:r>
              <w:rPr>
                <w:color w:val="000000"/>
              </w:rPr>
              <w:t>Categoria</w:t>
            </w:r>
          </w:p>
        </w:tc>
        <w:tc>
          <w:tcPr>
            <w:tcW w:w="4428" w:type="dxa"/>
            <w:shd w:val="clear" w:color="auto" w:fill="auto"/>
          </w:tcPr>
          <w:p w14:paraId="2BE5E5BA" w14:textId="2D15DE28" w:rsidR="00A76A6B" w:rsidRDefault="00A76A6B" w:rsidP="000A7C3A">
            <w:pPr>
              <w:pStyle w:val="InfoBlue"/>
              <w:rPr>
                <w:color w:val="000000"/>
              </w:rPr>
            </w:pPr>
            <w:r>
              <w:rPr>
                <w:color w:val="000000"/>
              </w:rPr>
              <w:t>Segurança.</w:t>
            </w:r>
          </w:p>
        </w:tc>
      </w:tr>
      <w:tr w:rsidR="000A7C3A" w14:paraId="279EA493" w14:textId="77777777">
        <w:tc>
          <w:tcPr>
            <w:tcW w:w="4385" w:type="dxa"/>
            <w:shd w:val="clear" w:color="auto" w:fill="auto"/>
          </w:tcPr>
          <w:p w14:paraId="0EFE4631" w14:textId="77777777" w:rsidR="00A76A6B" w:rsidRDefault="00A76A6B" w:rsidP="000A7C3A">
            <w:pPr>
              <w:pStyle w:val="InfoBlue"/>
              <w:rPr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4428" w:type="dxa"/>
            <w:shd w:val="clear" w:color="auto" w:fill="auto"/>
          </w:tcPr>
          <w:p w14:paraId="4BD78F3B" w14:textId="4EB3BD6D" w:rsidR="00A76A6B" w:rsidRPr="00C71B65" w:rsidRDefault="00A76A6B" w:rsidP="000A7C3A">
            <w:pPr>
              <w:pStyle w:val="InfoBlue"/>
              <w:rPr>
                <w:i/>
                <w:iCs/>
                <w:color w:val="000000"/>
              </w:rPr>
            </w:pPr>
            <w:r w:rsidRPr="00C71B65">
              <w:rPr>
                <w:i/>
                <w:iCs/>
                <w:color w:val="000000"/>
              </w:rPr>
              <w:t>Login</w:t>
            </w:r>
          </w:p>
        </w:tc>
      </w:tr>
      <w:tr w:rsidR="000A7C3A" w14:paraId="478061C7" w14:textId="77777777">
        <w:tc>
          <w:tcPr>
            <w:tcW w:w="4385" w:type="dxa"/>
            <w:shd w:val="clear" w:color="auto" w:fill="auto"/>
          </w:tcPr>
          <w:p w14:paraId="0C1C6296" w14:textId="77777777" w:rsidR="00A76A6B" w:rsidRDefault="00A76A6B" w:rsidP="000A7C3A">
            <w:pPr>
              <w:pStyle w:val="InfoBlue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4428" w:type="dxa"/>
            <w:shd w:val="clear" w:color="auto" w:fill="auto"/>
          </w:tcPr>
          <w:p w14:paraId="37FEDD66" w14:textId="3F1AB472" w:rsidR="00A76A6B" w:rsidRDefault="00A76A6B" w:rsidP="000A7C3A">
            <w:pPr>
              <w:pStyle w:val="InfoBlue"/>
              <w:rPr>
                <w:i/>
                <w:color w:val="000000"/>
              </w:rPr>
            </w:pPr>
            <w:r>
              <w:rPr>
                <w:color w:val="000000"/>
              </w:rPr>
              <w:t>Para efeito de segurança, o uso do sistema será exclusivamente para usuários criados pelo administrador master, e que deverão se validar ao entrar no sistema.</w:t>
            </w:r>
          </w:p>
        </w:tc>
      </w:tr>
    </w:tbl>
    <w:p w14:paraId="64009603" w14:textId="54E8CC12" w:rsidR="00A76A6B" w:rsidRDefault="00A76A6B" w:rsidP="00832C8F">
      <w:pPr>
        <w:pStyle w:val="Ttulo3"/>
        <w:numPr>
          <w:ilvl w:val="0"/>
          <w:numId w:val="0"/>
        </w:numPr>
        <w:rPr>
          <w:color w:val="000000"/>
        </w:rPr>
      </w:pPr>
      <w:r>
        <w:rPr>
          <w:color w:val="000000"/>
        </w:rPr>
        <w:t xml:space="preserve">[RNF-04] </w:t>
      </w:r>
    </w:p>
    <w:tbl>
      <w:tblPr>
        <w:tblW w:w="0" w:type="auto"/>
        <w:tblInd w:w="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88"/>
        <w:gridCol w:w="4425"/>
      </w:tblGrid>
      <w:tr w:rsidR="000A7C3A" w14:paraId="1363F727" w14:textId="77777777">
        <w:tc>
          <w:tcPr>
            <w:tcW w:w="4388" w:type="dxa"/>
            <w:shd w:val="clear" w:color="auto" w:fill="auto"/>
          </w:tcPr>
          <w:p w14:paraId="0587CE14" w14:textId="77777777" w:rsidR="00A76A6B" w:rsidRDefault="00A76A6B" w:rsidP="000A7C3A">
            <w:pPr>
              <w:pStyle w:val="InfoBlue"/>
              <w:rPr>
                <w:color w:val="000000"/>
              </w:rPr>
            </w:pPr>
            <w:r>
              <w:rPr>
                <w:color w:val="000000"/>
              </w:rPr>
              <w:t>Categoria</w:t>
            </w:r>
          </w:p>
        </w:tc>
        <w:tc>
          <w:tcPr>
            <w:tcW w:w="4425" w:type="dxa"/>
            <w:shd w:val="clear" w:color="auto" w:fill="auto"/>
          </w:tcPr>
          <w:p w14:paraId="45F998B3" w14:textId="32F2376B" w:rsidR="00A76A6B" w:rsidRDefault="00A76A6B" w:rsidP="000A7C3A">
            <w:pPr>
              <w:pStyle w:val="InfoBlue"/>
              <w:rPr>
                <w:color w:val="000000"/>
              </w:rPr>
            </w:pPr>
            <w:r>
              <w:rPr>
                <w:color w:val="000000"/>
              </w:rPr>
              <w:t>Desempenho.</w:t>
            </w:r>
          </w:p>
        </w:tc>
      </w:tr>
      <w:tr w:rsidR="000A7C3A" w14:paraId="71A4957C" w14:textId="77777777">
        <w:tc>
          <w:tcPr>
            <w:tcW w:w="4388" w:type="dxa"/>
            <w:shd w:val="clear" w:color="auto" w:fill="auto"/>
          </w:tcPr>
          <w:p w14:paraId="7D0D4AC3" w14:textId="77777777" w:rsidR="00A76A6B" w:rsidRDefault="00A76A6B" w:rsidP="000A7C3A">
            <w:pPr>
              <w:pStyle w:val="InfoBlue"/>
              <w:rPr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4425" w:type="dxa"/>
            <w:shd w:val="clear" w:color="auto" w:fill="auto"/>
          </w:tcPr>
          <w:p w14:paraId="01FA1281" w14:textId="7CBE00A6" w:rsidR="00A76A6B" w:rsidRDefault="00A76A6B" w:rsidP="000A7C3A">
            <w:pPr>
              <w:pStyle w:val="InfoBlue"/>
              <w:rPr>
                <w:color w:val="000000"/>
              </w:rPr>
            </w:pPr>
            <w:r>
              <w:rPr>
                <w:color w:val="000000"/>
              </w:rPr>
              <w:t>Baixo uso de processamento</w:t>
            </w:r>
          </w:p>
        </w:tc>
      </w:tr>
      <w:tr w:rsidR="000A7C3A" w14:paraId="60678FFB" w14:textId="77777777">
        <w:tc>
          <w:tcPr>
            <w:tcW w:w="4388" w:type="dxa"/>
            <w:shd w:val="clear" w:color="auto" w:fill="auto"/>
          </w:tcPr>
          <w:p w14:paraId="52079FD9" w14:textId="77777777" w:rsidR="00A76A6B" w:rsidRDefault="00A76A6B" w:rsidP="000A7C3A">
            <w:pPr>
              <w:pStyle w:val="InfoBlue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4425" w:type="dxa"/>
            <w:shd w:val="clear" w:color="auto" w:fill="auto"/>
          </w:tcPr>
          <w:p w14:paraId="098C24AC" w14:textId="190945BA" w:rsidR="00A76A6B" w:rsidRDefault="00A76A6B" w:rsidP="000A7C3A">
            <w:pPr>
              <w:pStyle w:val="InfoBlue"/>
              <w:rPr>
                <w:i/>
                <w:color w:val="000000"/>
              </w:rPr>
            </w:pPr>
            <w:r>
              <w:rPr>
                <w:color w:val="000000"/>
              </w:rPr>
              <w:t>O sistema deverá executar comandos em tempo aceitável para que a experiencia do usuário não seja afetada</w:t>
            </w:r>
          </w:p>
        </w:tc>
      </w:tr>
    </w:tbl>
    <w:p w14:paraId="59862A84" w14:textId="10AF056D" w:rsidR="00A76A6B" w:rsidRDefault="00A76A6B" w:rsidP="00832C8F">
      <w:pPr>
        <w:pStyle w:val="Ttulo3"/>
        <w:numPr>
          <w:ilvl w:val="0"/>
          <w:numId w:val="0"/>
        </w:numPr>
        <w:rPr>
          <w:color w:val="000000"/>
        </w:rPr>
      </w:pPr>
      <w:r>
        <w:rPr>
          <w:color w:val="000000"/>
        </w:rPr>
        <w:t xml:space="preserve">[RNF-05] </w:t>
      </w:r>
    </w:p>
    <w:tbl>
      <w:tblPr>
        <w:tblW w:w="0" w:type="auto"/>
        <w:tblInd w:w="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73"/>
        <w:gridCol w:w="4440"/>
      </w:tblGrid>
      <w:tr w:rsidR="000A7C3A" w14:paraId="569E9B2F" w14:textId="77777777">
        <w:tc>
          <w:tcPr>
            <w:tcW w:w="4750" w:type="dxa"/>
            <w:shd w:val="clear" w:color="auto" w:fill="auto"/>
          </w:tcPr>
          <w:p w14:paraId="0B19EA04" w14:textId="77777777" w:rsidR="00A76A6B" w:rsidRDefault="00A76A6B" w:rsidP="000A7C3A">
            <w:pPr>
              <w:pStyle w:val="InfoBlue"/>
              <w:rPr>
                <w:color w:val="000000"/>
              </w:rPr>
            </w:pPr>
            <w:r>
              <w:rPr>
                <w:color w:val="000000"/>
              </w:rPr>
              <w:t>Categoria</w:t>
            </w:r>
          </w:p>
        </w:tc>
        <w:tc>
          <w:tcPr>
            <w:tcW w:w="4750" w:type="dxa"/>
            <w:shd w:val="clear" w:color="auto" w:fill="auto"/>
          </w:tcPr>
          <w:p w14:paraId="7C3349AE" w14:textId="69BE10A6" w:rsidR="00A76A6B" w:rsidRDefault="00713035" w:rsidP="000A7C3A">
            <w:pPr>
              <w:pStyle w:val="InfoBlue"/>
              <w:rPr>
                <w:color w:val="000000"/>
              </w:rPr>
            </w:pPr>
            <w:r>
              <w:rPr>
                <w:color w:val="000000"/>
              </w:rPr>
              <w:t>Manutenibilidade</w:t>
            </w:r>
            <w:r w:rsidR="00A76A6B">
              <w:rPr>
                <w:color w:val="000000"/>
              </w:rPr>
              <w:t>.</w:t>
            </w:r>
          </w:p>
        </w:tc>
      </w:tr>
      <w:tr w:rsidR="000A7C3A" w14:paraId="7FBE9D2B" w14:textId="77777777">
        <w:tc>
          <w:tcPr>
            <w:tcW w:w="4750" w:type="dxa"/>
            <w:shd w:val="clear" w:color="auto" w:fill="auto"/>
          </w:tcPr>
          <w:p w14:paraId="1DB44766" w14:textId="77777777" w:rsidR="00A76A6B" w:rsidRDefault="00A76A6B" w:rsidP="000A7C3A">
            <w:pPr>
              <w:pStyle w:val="InfoBlue"/>
              <w:rPr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4750" w:type="dxa"/>
            <w:shd w:val="clear" w:color="auto" w:fill="auto"/>
          </w:tcPr>
          <w:p w14:paraId="2823C80F" w14:textId="05B89F45" w:rsidR="00A76A6B" w:rsidRDefault="00713035" w:rsidP="000A7C3A">
            <w:pPr>
              <w:pStyle w:val="InfoBlue"/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Log</w:t>
            </w:r>
            <w:r>
              <w:rPr>
                <w:color w:val="000000"/>
              </w:rPr>
              <w:t xml:space="preserve"> de erros </w:t>
            </w:r>
            <w:r w:rsidRPr="00C71B65">
              <w:rPr>
                <w:i/>
                <w:iCs/>
                <w:color w:val="000000"/>
              </w:rPr>
              <w:t>SQL</w:t>
            </w:r>
          </w:p>
        </w:tc>
      </w:tr>
      <w:tr w:rsidR="000A7C3A" w14:paraId="6E37D04F" w14:textId="77777777">
        <w:tc>
          <w:tcPr>
            <w:tcW w:w="4750" w:type="dxa"/>
            <w:shd w:val="clear" w:color="auto" w:fill="auto"/>
          </w:tcPr>
          <w:p w14:paraId="4EA083E4" w14:textId="77777777" w:rsidR="00A76A6B" w:rsidRDefault="00A76A6B" w:rsidP="000A7C3A">
            <w:pPr>
              <w:pStyle w:val="InfoBlue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4750" w:type="dxa"/>
            <w:shd w:val="clear" w:color="auto" w:fill="auto"/>
          </w:tcPr>
          <w:p w14:paraId="7EF092AC" w14:textId="4693B98E" w:rsidR="00A76A6B" w:rsidRDefault="00713035" w:rsidP="000A7C3A">
            <w:pPr>
              <w:pStyle w:val="InfoBlue"/>
              <w:rPr>
                <w:i/>
                <w:color w:val="000000"/>
              </w:rPr>
            </w:pPr>
            <w:r>
              <w:rPr>
                <w:color w:val="000000"/>
              </w:rPr>
              <w:t xml:space="preserve">O sistema poderá ter erros de execução e conectividade com o banco de dados, para tal problema, haverá a mensagem de erro da linguagem </w:t>
            </w:r>
            <w:r w:rsidRPr="00C71B65">
              <w:rPr>
                <w:i/>
                <w:iCs/>
                <w:color w:val="000000"/>
                <w:u w:val="single"/>
              </w:rPr>
              <w:t>SQL</w:t>
            </w:r>
            <w:r>
              <w:rPr>
                <w:color w:val="000000"/>
              </w:rPr>
              <w:t xml:space="preserve"> indicando o possível erro.</w:t>
            </w:r>
          </w:p>
        </w:tc>
      </w:tr>
    </w:tbl>
    <w:p w14:paraId="573EAD12" w14:textId="22FA1C32" w:rsidR="00666ED8" w:rsidRDefault="00666ED8" w:rsidP="00666ED8">
      <w:pPr>
        <w:pStyle w:val="Ttulo2"/>
        <w:numPr>
          <w:ilvl w:val="0"/>
          <w:numId w:val="0"/>
        </w:numPr>
      </w:pPr>
    </w:p>
    <w:p w14:paraId="70186607" w14:textId="730F1FC3" w:rsidR="00666ED8" w:rsidRDefault="00666ED8" w:rsidP="00666ED8"/>
    <w:p w14:paraId="26427A8C" w14:textId="5F640654" w:rsidR="00666ED8" w:rsidRDefault="00666ED8" w:rsidP="00666ED8"/>
    <w:p w14:paraId="1B53AA92" w14:textId="73C365A6" w:rsidR="00666ED8" w:rsidRDefault="00666ED8" w:rsidP="00666ED8"/>
    <w:p w14:paraId="2A1F7D81" w14:textId="151E7C6E" w:rsidR="00666ED8" w:rsidRPr="00FD7AB8" w:rsidRDefault="00666ED8" w:rsidP="00666ED8"/>
    <w:p w14:paraId="4D985523" w14:textId="6806FD00" w:rsidR="00666ED8" w:rsidRDefault="00666ED8" w:rsidP="00666ED8"/>
    <w:p w14:paraId="6F24C84E" w14:textId="71255A55" w:rsidR="00666ED8" w:rsidRDefault="00666ED8" w:rsidP="00666ED8"/>
    <w:p w14:paraId="410774C7" w14:textId="5617C08C" w:rsidR="00666ED8" w:rsidRDefault="00666ED8" w:rsidP="00666ED8"/>
    <w:p w14:paraId="684294EC" w14:textId="5D58084F" w:rsidR="00666ED8" w:rsidRDefault="00666ED8" w:rsidP="00666ED8"/>
    <w:p w14:paraId="1543B217" w14:textId="6113EBB4" w:rsidR="00666ED8" w:rsidRDefault="00666ED8" w:rsidP="00666ED8"/>
    <w:p w14:paraId="54463FF1" w14:textId="260FDB71" w:rsidR="00666ED8" w:rsidRDefault="00666ED8" w:rsidP="00666ED8"/>
    <w:p w14:paraId="49623E30" w14:textId="58F8A3DC" w:rsidR="00666ED8" w:rsidRDefault="00666ED8" w:rsidP="00666ED8"/>
    <w:p w14:paraId="55B30264" w14:textId="4F6F9D81" w:rsidR="00666ED8" w:rsidRDefault="00666ED8" w:rsidP="00666ED8"/>
    <w:p w14:paraId="07FA3C47" w14:textId="77777777" w:rsidR="00666ED8" w:rsidRPr="00666ED8" w:rsidRDefault="00666ED8" w:rsidP="00666ED8"/>
    <w:p w14:paraId="556E04A5" w14:textId="3A2506FA" w:rsidR="00F17B5A" w:rsidRDefault="00666ED8" w:rsidP="00666ED8">
      <w:pPr>
        <w:pStyle w:val="Ttulo1"/>
      </w:pPr>
      <w:r>
        <w:lastRenderedPageBreak/>
        <w:t>Modelagem UML</w:t>
      </w:r>
    </w:p>
    <w:p w14:paraId="303E6C40" w14:textId="7A19C17B" w:rsidR="00837EC4" w:rsidRDefault="00EE5318" w:rsidP="005D2343">
      <w:pPr>
        <w:ind w:firstLine="720"/>
        <w:jc w:val="both"/>
      </w:pPr>
      <w:r>
        <w:t>O</w:t>
      </w:r>
      <w:r w:rsidR="00666ED8">
        <w:t>s</w:t>
      </w:r>
      <w:r>
        <w:t xml:space="preserve"> diagrama</w:t>
      </w:r>
      <w:r w:rsidR="00666ED8">
        <w:t>s</w:t>
      </w:r>
      <w:r>
        <w:t xml:space="preserve"> de casos de uso </w:t>
      </w:r>
      <w:r w:rsidR="00666ED8">
        <w:t>são</w:t>
      </w:r>
      <w:r>
        <w:t xml:space="preserve"> diagrama</w:t>
      </w:r>
      <w:r w:rsidR="00666ED8">
        <w:t>s</w:t>
      </w:r>
      <w:r>
        <w:t xml:space="preserve"> de linguagem simples que</w:t>
      </w:r>
      <w:r w:rsidR="00837EC4">
        <w:t xml:space="preserve"> representa</w:t>
      </w:r>
      <w:r w:rsidR="00666ED8">
        <w:t>m</w:t>
      </w:r>
      <w:r w:rsidR="00837EC4">
        <w:t xml:space="preserve"> em forma visual os atores e suas relações, onde os atores são representados por símbolos, os casos de uso são representados por elipse e as relações são representados por linhas, </w:t>
      </w:r>
      <w:r w:rsidR="00B06B4B">
        <w:t>o diagrama de caso de uso</w:t>
      </w:r>
      <w:r w:rsidR="00837EC4">
        <w:t xml:space="preserve"> descreve os requisitos funcionais de um sistema para que o cliente, desenvolvedores e analista</w:t>
      </w:r>
      <w:r w:rsidR="00B06B4B">
        <w:t>s</w:t>
      </w:r>
      <w:r w:rsidR="00837EC4">
        <w:t xml:space="preserve"> tenham u</w:t>
      </w:r>
      <w:r w:rsidR="00B06B4B">
        <w:t>m entendimento e interpretação melhor sobre</w:t>
      </w:r>
      <w:r w:rsidR="00837EC4">
        <w:t xml:space="preserve"> </w:t>
      </w:r>
      <w:r w:rsidR="00B06B4B">
        <w:t>as características d</w:t>
      </w:r>
      <w:r w:rsidR="00837EC4">
        <w:t>o sistema</w:t>
      </w:r>
      <w:r w:rsidR="00B06B4B">
        <w:t>,</w:t>
      </w:r>
      <w:r w:rsidR="00837EC4">
        <w:t xml:space="preserve"> casos de uso são fundamentais para a descrição dos requisitos de sistema.</w:t>
      </w:r>
    </w:p>
    <w:p w14:paraId="32293579" w14:textId="77777777" w:rsidR="008873A2" w:rsidRPr="000A70A6" w:rsidRDefault="008873A2" w:rsidP="00B06B4B">
      <w:pPr>
        <w:ind w:firstLine="720"/>
      </w:pPr>
    </w:p>
    <w:p w14:paraId="7A6354DC" w14:textId="4FBB7A41" w:rsidR="00837EC4" w:rsidRDefault="00837EC4" w:rsidP="00EE5318">
      <w:pPr>
        <w:ind w:left="720"/>
      </w:pPr>
    </w:p>
    <w:p w14:paraId="35063374" w14:textId="22C807D9" w:rsidR="00666ED8" w:rsidRPr="00E979BD" w:rsidRDefault="00837EC4" w:rsidP="00666ED8">
      <w:pPr>
        <w:ind w:left="720"/>
        <w:jc w:val="center"/>
        <w:rPr>
          <w:noProof/>
        </w:rPr>
      </w:pPr>
      <w:r w:rsidRPr="00837EC4">
        <w:rPr>
          <w:sz w:val="16"/>
          <w:szCs w:val="16"/>
        </w:rPr>
        <w:t>Figura 1 - Diagrama de caso de uso</w:t>
      </w:r>
      <w:r w:rsidR="00F17B5A">
        <w:rPr>
          <w:noProof/>
        </w:rPr>
        <w:t xml:space="preserve">           </w:t>
      </w:r>
      <w:r w:rsidR="00DA09C7">
        <w:rPr>
          <w:noProof/>
        </w:rPr>
        <w:pict w14:anchorId="756D13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style="width:392.25pt;height:355.7pt;visibility:visible;mso-wrap-style:square">
            <v:imagedata r:id="rId9" o:title=""/>
          </v:shape>
        </w:pict>
      </w:r>
    </w:p>
    <w:sectPr w:rsidR="00666ED8" w:rsidRPr="00E979BD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CF414" w14:textId="77777777" w:rsidR="00F52A17" w:rsidRDefault="00F52A17">
      <w:pPr>
        <w:spacing w:line="240" w:lineRule="auto"/>
      </w:pPr>
      <w:r>
        <w:separator/>
      </w:r>
    </w:p>
  </w:endnote>
  <w:endnote w:type="continuationSeparator" w:id="0">
    <w:p w14:paraId="77C8D990" w14:textId="77777777" w:rsidR="00F52A17" w:rsidRDefault="00F52A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F88B5" w14:textId="77777777" w:rsidR="00DE4ECF" w:rsidRDefault="00DE4ECF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EEC5A2D" w14:textId="77777777" w:rsidR="00DE4ECF" w:rsidRDefault="00DE4EC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E4ECF" w14:paraId="3286FD5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A3358A4" w14:textId="0B337CE2" w:rsidR="00DE4ECF" w:rsidRDefault="00DE4ECF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EDC3AA2" w14:textId="2F450E74" w:rsidR="00DE4ECF" w:rsidRDefault="005F3300">
          <w:pPr>
            <w:jc w:val="center"/>
          </w:pPr>
          <w:r>
            <w:t>SENAC, 202</w:t>
          </w:r>
          <w:r w:rsidR="00F17B5A">
            <w:t>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1C23564" w14:textId="375DDEFF" w:rsidR="00DE4ECF" w:rsidRDefault="00DE4ECF">
          <w:pPr>
            <w:jc w:val="right"/>
          </w:pPr>
          <w:r>
            <w:t>P</w:t>
          </w:r>
          <w:r w:rsidR="00720D05">
            <w:t>á</w:t>
          </w:r>
          <w:r>
            <w:t>g</w:t>
          </w:r>
          <w:r w:rsidR="005F3300">
            <w:t>ina</w:t>
          </w:r>
          <w: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401052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14:paraId="7FB0EAE8" w14:textId="77777777" w:rsidR="00DE4ECF" w:rsidRDefault="00DE4EC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9D117" w14:textId="77777777" w:rsidR="00DE4ECF" w:rsidRDefault="00DE4EC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3FC43" w14:textId="77777777" w:rsidR="00F52A17" w:rsidRDefault="00F52A17">
      <w:pPr>
        <w:spacing w:line="240" w:lineRule="auto"/>
      </w:pPr>
      <w:r>
        <w:separator/>
      </w:r>
    </w:p>
  </w:footnote>
  <w:footnote w:type="continuationSeparator" w:id="0">
    <w:p w14:paraId="23A018BC" w14:textId="77777777" w:rsidR="00F52A17" w:rsidRDefault="00F52A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7AA4C" w14:textId="77777777" w:rsidR="00DE4ECF" w:rsidRDefault="00DE4ECF">
    <w:pPr>
      <w:rPr>
        <w:sz w:val="24"/>
      </w:rPr>
    </w:pPr>
  </w:p>
  <w:p w14:paraId="32AD152E" w14:textId="77777777" w:rsidR="00DE4ECF" w:rsidRDefault="00DE4ECF">
    <w:pPr>
      <w:pBdr>
        <w:top w:val="single" w:sz="6" w:space="1" w:color="auto"/>
      </w:pBdr>
      <w:rPr>
        <w:sz w:val="24"/>
      </w:rPr>
    </w:pPr>
  </w:p>
  <w:p w14:paraId="35124B05" w14:textId="017727EC" w:rsidR="00DE4ECF" w:rsidRDefault="005F330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SENAC</w:t>
    </w:r>
  </w:p>
  <w:p w14:paraId="19D4D955" w14:textId="77777777" w:rsidR="00DE4ECF" w:rsidRDefault="00DE4ECF">
    <w:pPr>
      <w:pBdr>
        <w:bottom w:val="single" w:sz="6" w:space="1" w:color="auto"/>
      </w:pBdr>
      <w:jc w:val="right"/>
      <w:rPr>
        <w:sz w:val="24"/>
      </w:rPr>
    </w:pPr>
  </w:p>
  <w:p w14:paraId="15A2558B" w14:textId="77777777" w:rsidR="00DE4ECF" w:rsidRDefault="00DE4EC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E4ECF" w14:paraId="4960DA43" w14:textId="77777777">
      <w:tc>
        <w:tcPr>
          <w:tcW w:w="6379" w:type="dxa"/>
        </w:tcPr>
        <w:p w14:paraId="64A7720A" w14:textId="531B0341" w:rsidR="00DE4ECF" w:rsidRPr="005C06FB" w:rsidRDefault="005C06FB" w:rsidP="00A92C0D">
          <w:pPr>
            <w:rPr>
              <w:i/>
              <w:iCs/>
            </w:rPr>
          </w:pPr>
          <w:r w:rsidRPr="005C06FB">
            <w:rPr>
              <w:i/>
              <w:iCs/>
            </w:rPr>
            <w:t>Digital Menu</w:t>
          </w:r>
        </w:p>
      </w:tc>
      <w:tc>
        <w:tcPr>
          <w:tcW w:w="3179" w:type="dxa"/>
        </w:tcPr>
        <w:p w14:paraId="06CEDF80" w14:textId="77777777" w:rsidR="00DE4ECF" w:rsidRDefault="00DE4ECF" w:rsidP="001A7B4D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&lt;1.0&gt;</w:t>
          </w:r>
        </w:p>
      </w:tc>
    </w:tr>
    <w:tr w:rsidR="00DE4ECF" w14:paraId="1262377E" w14:textId="77777777">
      <w:tc>
        <w:tcPr>
          <w:tcW w:w="6379" w:type="dxa"/>
        </w:tcPr>
        <w:p w14:paraId="23A20EFD" w14:textId="77777777" w:rsidR="00DE4ECF" w:rsidRPr="005F3300" w:rsidRDefault="00DE4ECF" w:rsidP="00A92C0D">
          <w:r w:rsidRPr="005F3300">
            <w:t>Especificação de Requisitos de Software</w:t>
          </w:r>
        </w:p>
      </w:tc>
      <w:tc>
        <w:tcPr>
          <w:tcW w:w="3179" w:type="dxa"/>
        </w:tcPr>
        <w:p w14:paraId="1B25C0CD" w14:textId="368CBFFD" w:rsidR="00DE4ECF" w:rsidRDefault="00DE4ECF">
          <w:r w:rsidRPr="005F3300">
            <w:t xml:space="preserve">  </w:t>
          </w:r>
          <w:r>
            <w:t>Data:  &lt;</w:t>
          </w:r>
          <w:r w:rsidR="00F17B5A">
            <w:t>31</w:t>
          </w:r>
          <w:r>
            <w:t>/</w:t>
          </w:r>
          <w:r w:rsidR="00F17B5A">
            <w:t>03</w:t>
          </w:r>
          <w:r>
            <w:t>/</w:t>
          </w:r>
          <w:r w:rsidR="00F17B5A">
            <w:t>2023</w:t>
          </w:r>
          <w:r>
            <w:t>&gt;</w:t>
          </w:r>
        </w:p>
      </w:tc>
    </w:tr>
    <w:tr w:rsidR="00DE4ECF" w14:paraId="1F0428D5" w14:textId="77777777">
      <w:tc>
        <w:tcPr>
          <w:tcW w:w="9558" w:type="dxa"/>
          <w:gridSpan w:val="2"/>
        </w:tcPr>
        <w:p w14:paraId="5CF78708" w14:textId="75EB7611" w:rsidR="00DE4ECF" w:rsidRDefault="00DE4ECF">
          <w:r>
            <w:t>&lt;</w:t>
          </w:r>
          <w:r w:rsidR="00F17B5A">
            <w:t>1.0</w:t>
          </w:r>
          <w:r>
            <w:t>&gt;</w:t>
          </w:r>
        </w:p>
      </w:tc>
    </w:tr>
  </w:tbl>
  <w:p w14:paraId="7D9F2E92" w14:textId="77777777" w:rsidR="00DE4ECF" w:rsidRDefault="00DE4EC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3317D" w14:textId="77777777" w:rsidR="00DE4ECF" w:rsidRDefault="00DE4EC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7370960"/>
    <w:multiLevelType w:val="hybridMultilevel"/>
    <w:tmpl w:val="4DF88F20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" w15:restartNumberingAfterBreak="0">
    <w:nsid w:val="38AE3411"/>
    <w:multiLevelType w:val="hybridMultilevel"/>
    <w:tmpl w:val="5E787BE2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3" w15:restartNumberingAfterBreak="0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4" w15:restartNumberingAfterBreak="0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5" w15:restartNumberingAfterBreak="0">
    <w:nsid w:val="4DE212EE"/>
    <w:multiLevelType w:val="hybridMultilevel"/>
    <w:tmpl w:val="CF9E5540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6" w15:restartNumberingAfterBreak="0">
    <w:nsid w:val="536E66B4"/>
    <w:multiLevelType w:val="hybridMultilevel"/>
    <w:tmpl w:val="8EDE5DDE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7" w15:restartNumberingAfterBreak="0">
    <w:nsid w:val="733D2F64"/>
    <w:multiLevelType w:val="multilevel"/>
    <w:tmpl w:val="86AACAF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num w:numId="1" w16cid:durableId="310793979">
    <w:abstractNumId w:val="0"/>
  </w:num>
  <w:num w:numId="2" w16cid:durableId="649791742">
    <w:abstractNumId w:val="4"/>
  </w:num>
  <w:num w:numId="3" w16cid:durableId="540361616">
    <w:abstractNumId w:val="8"/>
  </w:num>
  <w:num w:numId="4" w16cid:durableId="820315987">
    <w:abstractNumId w:val="3"/>
  </w:num>
  <w:num w:numId="5" w16cid:durableId="798843846">
    <w:abstractNumId w:val="6"/>
  </w:num>
  <w:num w:numId="6" w16cid:durableId="1868525414">
    <w:abstractNumId w:val="5"/>
  </w:num>
  <w:num w:numId="7" w16cid:durableId="1668439129">
    <w:abstractNumId w:val="2"/>
  </w:num>
  <w:num w:numId="8" w16cid:durableId="198587729">
    <w:abstractNumId w:val="1"/>
  </w:num>
  <w:num w:numId="9" w16cid:durableId="1412239267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ctiveWritingStyle w:appName="MSWord" w:lang="en-US" w:vendorID="8" w:dllVersion="513" w:checkStyle="1"/>
  <w:proofState w:spelling="clean" w:grammar="clean"/>
  <w:attachedTemplate r:id="rId1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3300"/>
    <w:rsid w:val="00055149"/>
    <w:rsid w:val="000A70A6"/>
    <w:rsid w:val="000A7C3A"/>
    <w:rsid w:val="001627E5"/>
    <w:rsid w:val="00186B15"/>
    <w:rsid w:val="001A2B5B"/>
    <w:rsid w:val="001A7B4D"/>
    <w:rsid w:val="002402B2"/>
    <w:rsid w:val="002417E7"/>
    <w:rsid w:val="00296088"/>
    <w:rsid w:val="002F668C"/>
    <w:rsid w:val="00346182"/>
    <w:rsid w:val="00401052"/>
    <w:rsid w:val="004A783D"/>
    <w:rsid w:val="005B4D25"/>
    <w:rsid w:val="005C06FB"/>
    <w:rsid w:val="005D2343"/>
    <w:rsid w:val="005F3300"/>
    <w:rsid w:val="00666ED8"/>
    <w:rsid w:val="00713035"/>
    <w:rsid w:val="00720D05"/>
    <w:rsid w:val="00832C8F"/>
    <w:rsid w:val="00837407"/>
    <w:rsid w:val="00837EC4"/>
    <w:rsid w:val="008873A2"/>
    <w:rsid w:val="008B5B74"/>
    <w:rsid w:val="008E5B92"/>
    <w:rsid w:val="008E70AA"/>
    <w:rsid w:val="0092111D"/>
    <w:rsid w:val="00A41E49"/>
    <w:rsid w:val="00A76A6B"/>
    <w:rsid w:val="00A86C87"/>
    <w:rsid w:val="00A92C0D"/>
    <w:rsid w:val="00AC0EB9"/>
    <w:rsid w:val="00AC37F7"/>
    <w:rsid w:val="00AD6DF2"/>
    <w:rsid w:val="00B06B4B"/>
    <w:rsid w:val="00B1046D"/>
    <w:rsid w:val="00B362C7"/>
    <w:rsid w:val="00BF0619"/>
    <w:rsid w:val="00C71B65"/>
    <w:rsid w:val="00CC3FAE"/>
    <w:rsid w:val="00DA09C7"/>
    <w:rsid w:val="00DE4ECF"/>
    <w:rsid w:val="00E51A6D"/>
    <w:rsid w:val="00E979BD"/>
    <w:rsid w:val="00EE5318"/>
    <w:rsid w:val="00EF18AE"/>
    <w:rsid w:val="00F17B5A"/>
    <w:rsid w:val="00F17C76"/>
    <w:rsid w:val="00F52A17"/>
    <w:rsid w:val="00FD3C06"/>
    <w:rsid w:val="00FD7AB8"/>
    <w:rsid w:val="00FE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EB89CCE"/>
  <w14:defaultImageDpi w14:val="300"/>
  <w15:chartTrackingRefBased/>
  <w15:docId w15:val="{59151F82-7122-4353-9DCC-12F510B57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9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0A7C3A"/>
    <w:pPr>
      <w:spacing w:before="120" w:after="120"/>
    </w:pPr>
    <w:rPr>
      <w:color w:val="5B9BD5"/>
    </w:rPr>
  </w:style>
  <w:style w:type="character" w:styleId="Hyperlink">
    <w:name w:val="Hyperlink"/>
    <w:semiHidden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rsid w:val="001A7B4D"/>
    <w:pPr>
      <w:widowControl/>
      <w:spacing w:before="100" w:beforeAutospacing="1" w:after="100" w:afterAutospacing="1" w:line="240" w:lineRule="auto"/>
    </w:pPr>
    <w:rPr>
      <w:rFonts w:ascii="Times" w:hAnsi="Times"/>
    </w:rPr>
  </w:style>
  <w:style w:type="table" w:styleId="Tabelacomgrade">
    <w:name w:val="Table Grid"/>
    <w:basedOn w:val="Tabelanormal"/>
    <w:uiPriority w:val="59"/>
    <w:rsid w:val="003461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60182\Downloads\Software%20Requirements%20Specification%20(1)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Software Requirements Specification (1).dot</Template>
  <TotalTime>267</TotalTime>
  <Pages>1</Pages>
  <Words>717</Words>
  <Characters>3877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Requisitos de Software</vt:lpstr>
      <vt:lpstr>Especificação de Requisitos de Software</vt:lpstr>
    </vt:vector>
  </TitlesOfParts>
  <Manager/>
  <Company>ICMC-USP</Company>
  <LinksUpToDate>false</LinksUpToDate>
  <CharactersWithSpaces>4585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de Software</dc:title>
  <dc:subject>&lt;Nome do Projeto&gt;</dc:subject>
  <dc:creator>Ricardo Luiz Da Silva Passos</dc:creator>
  <cp:keywords/>
  <dc:description/>
  <cp:lastModifiedBy>Willian Hideki</cp:lastModifiedBy>
  <cp:revision>17</cp:revision>
  <cp:lastPrinted>2023-04-03T21:39:00Z</cp:lastPrinted>
  <dcterms:created xsi:type="dcterms:W3CDTF">2022-09-28T14:47:00Z</dcterms:created>
  <dcterms:modified xsi:type="dcterms:W3CDTF">2023-04-03T21:40:00Z</dcterms:modified>
  <cp:category/>
</cp:coreProperties>
</file>